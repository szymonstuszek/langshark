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FCA" w:rsidRDefault="009E7A5F" w:rsidP="00377420">
      <w:pPr>
        <w:pStyle w:val="ListParagraph"/>
        <w:numPr>
          <w:ilvl w:val="0"/>
          <w:numId w:val="1"/>
        </w:numPr>
        <w:rPr>
          <w:lang w:val="pl-PL"/>
        </w:rPr>
      </w:pPr>
      <w:bookmarkStart w:id="0" w:name="_GoBack"/>
      <w:r>
        <w:rPr>
          <w:lang w:val="pl-PL"/>
        </w:rPr>
        <w:t>Graphics draft</w:t>
      </w:r>
    </w:p>
    <w:p w:rsidR="00377420" w:rsidRDefault="009E7A5F" w:rsidP="00377420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Website draft</w:t>
      </w:r>
    </w:p>
    <w:p w:rsidR="00377420" w:rsidRPr="009E7A5F" w:rsidRDefault="009E7A5F" w:rsidP="00377420">
      <w:pPr>
        <w:pStyle w:val="ListParagraph"/>
        <w:numPr>
          <w:ilvl w:val="0"/>
          <w:numId w:val="1"/>
        </w:numPr>
        <w:rPr>
          <w:lang w:val="en-US"/>
        </w:rPr>
      </w:pPr>
      <w:r w:rsidRPr="009E7A5F">
        <w:rPr>
          <w:lang w:val="en-US"/>
        </w:rPr>
        <w:t>Present at toastmasters / gather c</w:t>
      </w:r>
      <w:r>
        <w:rPr>
          <w:lang w:val="en-US"/>
        </w:rPr>
        <w:t>ontacts</w:t>
      </w:r>
    </w:p>
    <w:p w:rsidR="007848C7" w:rsidRPr="009E7A5F" w:rsidRDefault="007848C7" w:rsidP="0037742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E7A5F">
        <w:rPr>
          <w:lang w:val="en-US"/>
        </w:rPr>
        <w:t>Wordpress</w:t>
      </w:r>
      <w:proofErr w:type="spellEnd"/>
      <w:r w:rsidR="009E7A5F" w:rsidRPr="009E7A5F">
        <w:rPr>
          <w:lang w:val="en-US"/>
        </w:rPr>
        <w:t xml:space="preserve"> / own website from s</w:t>
      </w:r>
      <w:r w:rsidR="009E7A5F">
        <w:rPr>
          <w:lang w:val="en-US"/>
        </w:rPr>
        <w:t>cratch?</w:t>
      </w:r>
    </w:p>
    <w:p w:rsidR="00377420" w:rsidRDefault="009E7A5F" w:rsidP="00377420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User portal</w:t>
      </w:r>
      <w:r w:rsidR="007B3674">
        <w:rPr>
          <w:lang w:val="pl-PL"/>
        </w:rPr>
        <w:t xml:space="preserve"> – creating accounts</w:t>
      </w:r>
    </w:p>
    <w:p w:rsidR="00377420" w:rsidRDefault="009E7A5F" w:rsidP="00377420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Database</w:t>
      </w:r>
    </w:p>
    <w:p w:rsidR="007B3674" w:rsidRDefault="007B3674" w:rsidP="00377420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Ranking system</w:t>
      </w:r>
    </w:p>
    <w:p w:rsidR="00377420" w:rsidRDefault="007848C7" w:rsidP="00377420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Test app for PC</w:t>
      </w:r>
    </w:p>
    <w:p w:rsidR="00377420" w:rsidRDefault="009E7A5F" w:rsidP="00377420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Audio recording</w:t>
      </w:r>
    </w:p>
    <w:p w:rsidR="00377420" w:rsidRPr="00377420" w:rsidRDefault="007848C7" w:rsidP="00377420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Communicator</w:t>
      </w:r>
    </w:p>
    <w:bookmarkEnd w:id="0"/>
    <w:p w:rsidR="00377420" w:rsidRDefault="00377420" w:rsidP="007848C7">
      <w:pPr>
        <w:rPr>
          <w:lang w:val="pl-PL"/>
        </w:rPr>
      </w:pPr>
      <w:r w:rsidRPr="00377420">
        <w:rPr>
          <w:lang w:val="pl-PL"/>
        </w:rPr>
        <w:t>TEST</w:t>
      </w:r>
    </w:p>
    <w:p w:rsidR="009E7A5F" w:rsidRPr="009E7A5F" w:rsidRDefault="009E7A5F" w:rsidP="009E7A5F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App for mobile</w:t>
      </w:r>
    </w:p>
    <w:p w:rsidR="00377420" w:rsidRDefault="007848C7" w:rsidP="00377420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Content: sentences</w:t>
      </w:r>
    </w:p>
    <w:p w:rsidR="007848C7" w:rsidRDefault="007848C7" w:rsidP="00377420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Badges</w:t>
      </w:r>
    </w:p>
    <w:p w:rsidR="007848C7" w:rsidRDefault="007848C7" w:rsidP="00377420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Articles</w:t>
      </w:r>
    </w:p>
    <w:p w:rsidR="007848C7" w:rsidRDefault="007848C7" w:rsidP="00377420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Translations</w:t>
      </w:r>
    </w:p>
    <w:p w:rsidR="007848C7" w:rsidRDefault="007848C7" w:rsidP="00377420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Adjust webpage</w:t>
      </w:r>
    </w:p>
    <w:p w:rsidR="007848C7" w:rsidRDefault="007848C7" w:rsidP="00377420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Check compatibility</w:t>
      </w:r>
    </w:p>
    <w:p w:rsidR="007848C7" w:rsidRDefault="007848C7" w:rsidP="007848C7">
      <w:pPr>
        <w:rPr>
          <w:lang w:val="pl-PL"/>
        </w:rPr>
      </w:pPr>
      <w:r>
        <w:rPr>
          <w:lang w:val="pl-PL"/>
        </w:rPr>
        <w:t>TEST</w:t>
      </w:r>
    </w:p>
    <w:p w:rsidR="007848C7" w:rsidRDefault="007848C7" w:rsidP="007848C7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Legal side</w:t>
      </w:r>
    </w:p>
    <w:p w:rsidR="007848C7" w:rsidRPr="007848C7" w:rsidRDefault="007848C7" w:rsidP="007848C7">
      <w:pPr>
        <w:pStyle w:val="ListParagraph"/>
        <w:numPr>
          <w:ilvl w:val="0"/>
          <w:numId w:val="3"/>
        </w:numPr>
      </w:pPr>
      <w:r w:rsidRPr="007848C7">
        <w:t xml:space="preserve">Add languages with </w:t>
      </w:r>
      <w:proofErr w:type="spellStart"/>
      <w:proofErr w:type="gramStart"/>
      <w:r w:rsidRPr="007848C7">
        <w:t>non western</w:t>
      </w:r>
      <w:proofErr w:type="spellEnd"/>
      <w:proofErr w:type="gramEnd"/>
      <w:r w:rsidRPr="007848C7">
        <w:t xml:space="preserve"> charsets</w:t>
      </w:r>
    </w:p>
    <w:p w:rsidR="007848C7" w:rsidRDefault="007848C7" w:rsidP="007848C7">
      <w:pPr>
        <w:pStyle w:val="ListParagraph"/>
        <w:numPr>
          <w:ilvl w:val="0"/>
          <w:numId w:val="3"/>
        </w:numPr>
      </w:pPr>
      <w:r>
        <w:t xml:space="preserve">Adjust communicator for </w:t>
      </w:r>
      <w:proofErr w:type="spellStart"/>
      <w:proofErr w:type="gramStart"/>
      <w:r>
        <w:t>non European</w:t>
      </w:r>
      <w:proofErr w:type="spellEnd"/>
      <w:proofErr w:type="gramEnd"/>
      <w:r>
        <w:t xml:space="preserve"> languages</w:t>
      </w:r>
    </w:p>
    <w:p w:rsidR="007848C7" w:rsidRDefault="007848C7" w:rsidP="007848C7">
      <w:pPr>
        <w:pStyle w:val="ListParagraph"/>
        <w:numPr>
          <w:ilvl w:val="0"/>
          <w:numId w:val="3"/>
        </w:numPr>
      </w:pPr>
      <w:r>
        <w:t>Premium account</w:t>
      </w:r>
    </w:p>
    <w:p w:rsidR="007848C7" w:rsidRDefault="007848C7" w:rsidP="007848C7">
      <w:pPr>
        <w:pStyle w:val="ListParagraph"/>
        <w:numPr>
          <w:ilvl w:val="0"/>
          <w:numId w:val="3"/>
        </w:numPr>
      </w:pPr>
      <w:r>
        <w:t>Adverts</w:t>
      </w:r>
    </w:p>
    <w:p w:rsidR="007848C7" w:rsidRDefault="007848C7" w:rsidP="007848C7">
      <w:pPr>
        <w:pStyle w:val="ListParagraph"/>
        <w:numPr>
          <w:ilvl w:val="0"/>
          <w:numId w:val="3"/>
        </w:numPr>
      </w:pPr>
      <w:r>
        <w:t>Get the site edited</w:t>
      </w:r>
    </w:p>
    <w:p w:rsidR="007848C7" w:rsidRDefault="007848C7" w:rsidP="007848C7">
      <w:pPr>
        <w:pStyle w:val="ListParagraph"/>
        <w:numPr>
          <w:ilvl w:val="0"/>
          <w:numId w:val="3"/>
        </w:numPr>
      </w:pPr>
      <w:r>
        <w:t>Fb twitter page</w:t>
      </w:r>
    </w:p>
    <w:p w:rsidR="007848C7" w:rsidRPr="007848C7" w:rsidRDefault="007848C7" w:rsidP="007848C7">
      <w:pPr>
        <w:pStyle w:val="ListParagraph"/>
        <w:numPr>
          <w:ilvl w:val="0"/>
          <w:numId w:val="3"/>
        </w:numPr>
      </w:pPr>
      <w:r>
        <w:t>Google store, app store</w:t>
      </w:r>
    </w:p>
    <w:p w:rsidR="007848C7" w:rsidRPr="007848C7" w:rsidRDefault="007848C7" w:rsidP="007848C7"/>
    <w:sectPr w:rsidR="007848C7" w:rsidRPr="007848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4519" w:rsidRDefault="00C14519" w:rsidP="00377420">
      <w:pPr>
        <w:spacing w:after="0" w:line="240" w:lineRule="auto"/>
      </w:pPr>
      <w:r>
        <w:separator/>
      </w:r>
    </w:p>
  </w:endnote>
  <w:endnote w:type="continuationSeparator" w:id="0">
    <w:p w:rsidR="00C14519" w:rsidRDefault="00C14519" w:rsidP="00377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7420" w:rsidRDefault="007848C7" w:rsidP="007848C7">
    <w:pPr>
      <w:pStyle w:val="Footer"/>
      <w:jc w:val="center"/>
      <w:rPr>
        <w:rFonts w:ascii="Arial Unicode MS" w:eastAsia="Arial Unicode MS" w:hAnsi="Arial Unicode MS" w:cs="Arial Unicode MS"/>
        <w:color w:val="000000"/>
        <w:sz w:val="17"/>
      </w:rPr>
    </w:pPr>
    <w:bookmarkStart w:id="1" w:name="aliashAdvancedHF1FooterEvenPages"/>
    <w:r>
      <w:rPr>
        <w:rFonts w:ascii="Arial Unicode MS" w:eastAsia="Arial Unicode MS" w:hAnsi="Arial Unicode MS" w:cs="Arial Unicode MS"/>
        <w:color w:val="000000"/>
        <w:sz w:val="17"/>
      </w:rPr>
      <w:t>For internal use only</w:t>
    </w:r>
  </w:p>
  <w:bookmarkEnd w:id="1"/>
  <w:p w:rsidR="00377420" w:rsidRDefault="003774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7420" w:rsidRDefault="007848C7" w:rsidP="007848C7">
    <w:pPr>
      <w:pStyle w:val="Footer"/>
      <w:jc w:val="center"/>
      <w:rPr>
        <w:rFonts w:ascii="Arial Unicode MS" w:eastAsia="Arial Unicode MS" w:hAnsi="Arial Unicode MS" w:cs="Arial Unicode MS"/>
        <w:color w:val="000000"/>
        <w:sz w:val="17"/>
      </w:rPr>
    </w:pPr>
    <w:bookmarkStart w:id="2" w:name="aliashAdvancedHF1FooterPrimary"/>
    <w:r>
      <w:rPr>
        <w:rFonts w:ascii="Arial Unicode MS" w:eastAsia="Arial Unicode MS" w:hAnsi="Arial Unicode MS" w:cs="Arial Unicode MS"/>
        <w:color w:val="000000"/>
        <w:sz w:val="17"/>
      </w:rPr>
      <w:t>For internal use only</w:t>
    </w:r>
  </w:p>
  <w:bookmarkEnd w:id="2"/>
  <w:p w:rsidR="00377420" w:rsidRDefault="0037742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7420" w:rsidRDefault="007848C7" w:rsidP="007848C7">
    <w:pPr>
      <w:pStyle w:val="Footer"/>
      <w:jc w:val="center"/>
      <w:rPr>
        <w:rFonts w:ascii="Arial Unicode MS" w:eastAsia="Arial Unicode MS" w:hAnsi="Arial Unicode MS" w:cs="Arial Unicode MS"/>
        <w:color w:val="000000"/>
        <w:sz w:val="17"/>
      </w:rPr>
    </w:pPr>
    <w:bookmarkStart w:id="3" w:name="aliashAdvancedHF1FooterFirstPage"/>
    <w:r>
      <w:rPr>
        <w:rFonts w:ascii="Arial Unicode MS" w:eastAsia="Arial Unicode MS" w:hAnsi="Arial Unicode MS" w:cs="Arial Unicode MS"/>
        <w:color w:val="000000"/>
        <w:sz w:val="17"/>
      </w:rPr>
      <w:t>For internal use only</w:t>
    </w:r>
  </w:p>
  <w:bookmarkEnd w:id="3"/>
  <w:p w:rsidR="00377420" w:rsidRDefault="003774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4519" w:rsidRDefault="00C14519" w:rsidP="00377420">
      <w:pPr>
        <w:spacing w:after="0" w:line="240" w:lineRule="auto"/>
      </w:pPr>
      <w:r>
        <w:separator/>
      </w:r>
    </w:p>
  </w:footnote>
  <w:footnote w:type="continuationSeparator" w:id="0">
    <w:p w:rsidR="00C14519" w:rsidRDefault="00C14519" w:rsidP="003774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7420" w:rsidRDefault="003774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7420" w:rsidRDefault="0037742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7420" w:rsidRDefault="003774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A6006"/>
    <w:multiLevelType w:val="hybridMultilevel"/>
    <w:tmpl w:val="5C547B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17A37"/>
    <w:multiLevelType w:val="hybridMultilevel"/>
    <w:tmpl w:val="E7286C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912060"/>
    <w:multiLevelType w:val="hybridMultilevel"/>
    <w:tmpl w:val="5A46869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808"/>
    <w:rsid w:val="000808B6"/>
    <w:rsid w:val="00377420"/>
    <w:rsid w:val="00637FCA"/>
    <w:rsid w:val="007848C7"/>
    <w:rsid w:val="007B3674"/>
    <w:rsid w:val="009E7A5F"/>
    <w:rsid w:val="00BE0808"/>
    <w:rsid w:val="00C1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78934"/>
  <w15:chartTrackingRefBased/>
  <w15:docId w15:val="{0354C2FD-FF41-4AF9-92E0-4771D696C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4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74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420"/>
  </w:style>
  <w:style w:type="paragraph" w:styleId="Footer">
    <w:name w:val="footer"/>
    <w:basedOn w:val="Normal"/>
    <w:link w:val="FooterChar"/>
    <w:uiPriority w:val="99"/>
    <w:unhideWhenUsed/>
    <w:rsid w:val="003774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Deutsche Bank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Stuszek</dc:creator>
  <cp:keywords>For internal use only</cp:keywords>
  <dc:description/>
  <cp:lastModifiedBy>Annemeisj ...</cp:lastModifiedBy>
  <cp:revision>4</cp:revision>
  <dcterms:created xsi:type="dcterms:W3CDTF">2018-05-07T10:48:00Z</dcterms:created>
  <dcterms:modified xsi:type="dcterms:W3CDTF">2018-05-09T16:57:00Z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28236f0c-7a17-4779-b814-22f1c5a69053</vt:lpwstr>
  </property>
  <property fmtid="{D5CDD505-2E9C-101B-9397-08002B2CF9AE}" pid="3" name="db.comClassification">
    <vt:lpwstr>For internal use only</vt:lpwstr>
  </property>
  <property fmtid="{D5CDD505-2E9C-101B-9397-08002B2CF9AE}" pid="4" name="aliashDocumentMarking">
    <vt:lpwstr>For internal use only</vt:lpwstr>
  </property>
</Properties>
</file>