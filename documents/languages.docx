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B10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Polish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 w:rsidRPr="004346E2">
        <w:t>English</w:t>
      </w:r>
      <w:r w:rsidR="004346E2" w:rsidRPr="004346E2">
        <w:t xml:space="preserve"> – sarah, eric, irish guy, 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German</w:t>
      </w:r>
      <w:r w:rsidR="004346E2">
        <w:rPr>
          <w:lang w:val="pl-PL"/>
        </w:rPr>
        <w:t xml:space="preserve"> – birk, buczek, dominika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French</w:t>
      </w:r>
      <w:r w:rsidR="004346E2">
        <w:rPr>
          <w:lang w:val="pl-PL"/>
        </w:rPr>
        <w:t xml:space="preserve"> – Thomas carde, maxime,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Dutch</w:t>
      </w:r>
      <w:r w:rsidR="004346E2">
        <w:rPr>
          <w:lang w:val="pl-PL"/>
        </w:rPr>
        <w:t xml:space="preserve"> – Angela, Michel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Spanish</w:t>
      </w:r>
      <w:r w:rsidR="004346E2">
        <w:rPr>
          <w:lang w:val="pl-PL"/>
        </w:rPr>
        <w:t xml:space="preserve"> – Sergio, Sergio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Italian</w:t>
      </w:r>
      <w:r w:rsidR="004346E2">
        <w:rPr>
          <w:lang w:val="pl-PL"/>
        </w:rPr>
        <w:t xml:space="preserve"> - Dario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Hungarian</w:t>
      </w:r>
      <w:r w:rsidR="004346E2">
        <w:rPr>
          <w:lang w:val="pl-PL"/>
        </w:rPr>
        <w:t xml:space="preserve"> - roland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Portuguese</w:t>
      </w:r>
      <w:r w:rsidR="004346E2">
        <w:rPr>
          <w:lang w:val="pl-PL"/>
        </w:rPr>
        <w:t xml:space="preserve"> - vasco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Russian</w:t>
      </w:r>
      <w:r w:rsidR="004346E2">
        <w:rPr>
          <w:lang w:val="pl-PL"/>
        </w:rPr>
        <w:t xml:space="preserve"> ?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Ukrainian</w:t>
      </w:r>
      <w:r w:rsidR="004346E2">
        <w:rPr>
          <w:lang w:val="pl-PL"/>
        </w:rPr>
        <w:t xml:space="preserve"> – dude from ukrainian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Arabic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Chinese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Japanese</w:t>
      </w:r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Korean</w:t>
      </w:r>
      <w:r w:rsidR="004346E2">
        <w:rPr>
          <w:lang w:val="pl-PL"/>
        </w:rPr>
        <w:t xml:space="preserve"> - kim</w:t>
      </w:r>
      <w:bookmarkStart w:id="0" w:name="_GoBack"/>
      <w:bookmarkEnd w:id="0"/>
    </w:p>
    <w:p w:rsidR="004F117A" w:rsidRP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Hindi</w:t>
      </w:r>
    </w:p>
    <w:p w:rsidR="004F117A" w:rsidRDefault="004F117A" w:rsidP="004F117A">
      <w:pPr>
        <w:pStyle w:val="ListParagraph"/>
        <w:numPr>
          <w:ilvl w:val="0"/>
          <w:numId w:val="1"/>
        </w:numPr>
      </w:pPr>
      <w:r>
        <w:rPr>
          <w:lang w:val="pl-PL"/>
        </w:rPr>
        <w:t>Indonesian</w:t>
      </w:r>
    </w:p>
    <w:sectPr w:rsidR="004F11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17A" w:rsidRDefault="004F117A" w:rsidP="004F117A">
      <w:pPr>
        <w:spacing w:after="0" w:line="240" w:lineRule="auto"/>
      </w:pPr>
      <w:r>
        <w:separator/>
      </w:r>
    </w:p>
  </w:endnote>
  <w:endnote w:type="continuationSeparator" w:id="0">
    <w:p w:rsidR="004F117A" w:rsidRDefault="004F117A" w:rsidP="004F1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17A" w:rsidRDefault="004346E2" w:rsidP="004346E2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1" w:name="aliashAdvancedHF1FooterEvenPages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1"/>
  <w:p w:rsidR="004F117A" w:rsidRDefault="004F11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17A" w:rsidRDefault="004346E2" w:rsidP="004346E2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2" w:name="aliashAdvancedHF1FooterPrimary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2"/>
  <w:p w:rsidR="004F117A" w:rsidRDefault="004F11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17A" w:rsidRDefault="004346E2" w:rsidP="004346E2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3" w:name="aliashAdvancedHF1FooterFirstPage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3"/>
  <w:p w:rsidR="004F117A" w:rsidRDefault="004F11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17A" w:rsidRDefault="004F117A" w:rsidP="004F117A">
      <w:pPr>
        <w:spacing w:after="0" w:line="240" w:lineRule="auto"/>
      </w:pPr>
      <w:r>
        <w:separator/>
      </w:r>
    </w:p>
  </w:footnote>
  <w:footnote w:type="continuationSeparator" w:id="0">
    <w:p w:rsidR="004F117A" w:rsidRDefault="004F117A" w:rsidP="004F1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17A" w:rsidRDefault="004F11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17A" w:rsidRDefault="004F11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17A" w:rsidRDefault="004F11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774D9"/>
    <w:multiLevelType w:val="hybridMultilevel"/>
    <w:tmpl w:val="D9B6A6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5E"/>
    <w:rsid w:val="00381B10"/>
    <w:rsid w:val="004346E2"/>
    <w:rsid w:val="004F117A"/>
    <w:rsid w:val="0066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1321D-72A6-4F37-9C91-363AFC3B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1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17A"/>
  </w:style>
  <w:style w:type="paragraph" w:styleId="Footer">
    <w:name w:val="footer"/>
    <w:basedOn w:val="Normal"/>
    <w:link w:val="FooterChar"/>
    <w:uiPriority w:val="99"/>
    <w:unhideWhenUsed/>
    <w:rsid w:val="004F1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3D5D225E</Template>
  <TotalTime>0</TotalTime>
  <Pages>1</Pages>
  <Words>60</Words>
  <Characters>295</Characters>
  <Application>Microsoft Office Word</Application>
  <DocSecurity>0</DocSecurity>
  <Lines>17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Bank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Stuszek</dc:creator>
  <cp:keywords>For internal use only</cp:keywords>
  <dc:description/>
  <cp:lastModifiedBy>Szymon Stuszek</cp:lastModifiedBy>
  <cp:revision>3</cp:revision>
  <dcterms:created xsi:type="dcterms:W3CDTF">2018-05-03T16:02:00Z</dcterms:created>
  <dcterms:modified xsi:type="dcterms:W3CDTF">2018-05-03T16:18:00Z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9169eade-8801-43cc-81bd-26f36d8132fd</vt:lpwstr>
  </property>
  <property fmtid="{D5CDD505-2E9C-101B-9397-08002B2CF9AE}" pid="3" name="db.comClassification">
    <vt:lpwstr>For internal use only</vt:lpwstr>
  </property>
  <property fmtid="{D5CDD505-2E9C-101B-9397-08002B2CF9AE}" pid="4" name="aliashDocumentMarking">
    <vt:lpwstr>For internal use only</vt:lpwstr>
  </property>
</Properties>
</file>