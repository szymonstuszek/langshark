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10" w:rsidRDefault="0025232A">
      <w:pPr>
        <w:rPr>
          <w:lang w:val="pl-PL"/>
        </w:rPr>
      </w:pPr>
      <w:r>
        <w:rPr>
          <w:lang w:val="pl-PL"/>
        </w:rPr>
        <w:t>General:</w:t>
      </w:r>
    </w:p>
    <w:p w:rsidR="0025232A" w:rsidRPr="0025232A" w:rsidRDefault="0025232A" w:rsidP="0025232A">
      <w:pPr>
        <w:pStyle w:val="ListParagraph"/>
        <w:numPr>
          <w:ilvl w:val="0"/>
          <w:numId w:val="1"/>
        </w:numPr>
      </w:pPr>
      <w:r w:rsidRPr="0025232A">
        <w:t>Talk about your work: week, morning, money, late, never</w:t>
      </w:r>
    </w:p>
    <w:p w:rsidR="0025232A" w:rsidRPr="0025232A" w:rsidRDefault="0025232A" w:rsidP="0025232A">
      <w:pPr>
        <w:pStyle w:val="ListParagraph"/>
        <w:numPr>
          <w:ilvl w:val="0"/>
          <w:numId w:val="1"/>
        </w:numPr>
      </w:pPr>
      <w:r w:rsidRPr="0025232A">
        <w:t>Say why are you learning this language</w:t>
      </w:r>
      <w:r>
        <w:t>: travel, people, skills, job, fun</w:t>
      </w:r>
    </w:p>
    <w:p w:rsidR="0025232A" w:rsidRDefault="0025232A" w:rsidP="0025232A">
      <w:pPr>
        <w:pStyle w:val="ListParagraph"/>
        <w:numPr>
          <w:ilvl w:val="0"/>
          <w:numId w:val="1"/>
        </w:numPr>
      </w:pPr>
      <w:r>
        <w:t>Tell about the place that you live in: big, always, move, house, family</w:t>
      </w:r>
    </w:p>
    <w:p w:rsidR="0025232A" w:rsidRDefault="0025232A" w:rsidP="0025232A">
      <w:pPr>
        <w:pStyle w:val="ListParagraph"/>
        <w:numPr>
          <w:ilvl w:val="0"/>
          <w:numId w:val="1"/>
        </w:numPr>
      </w:pPr>
      <w:r>
        <w:t>Introduce yourself: learn, come, easy, happy, like</w:t>
      </w:r>
    </w:p>
    <w:p w:rsidR="0025232A" w:rsidRDefault="0025232A" w:rsidP="0025232A">
      <w:pPr>
        <w:pStyle w:val="ListParagraph"/>
        <w:numPr>
          <w:ilvl w:val="0"/>
          <w:numId w:val="1"/>
        </w:numPr>
      </w:pPr>
      <w:r>
        <w:t>Say about your family: brother, many, younger, holidays, table</w:t>
      </w:r>
    </w:p>
    <w:p w:rsidR="0025232A" w:rsidRDefault="0025232A" w:rsidP="0025232A">
      <w:pPr>
        <w:pStyle w:val="ListParagraph"/>
        <w:numPr>
          <w:ilvl w:val="0"/>
          <w:numId w:val="1"/>
        </w:numPr>
      </w:pPr>
      <w:r>
        <w:t>Say about your plans in 5 years: rich, relation, older, experience, abroad,</w:t>
      </w:r>
    </w:p>
    <w:p w:rsidR="0025232A" w:rsidRDefault="0025232A" w:rsidP="0025232A">
      <w:pPr>
        <w:pStyle w:val="ListParagraph"/>
        <w:numPr>
          <w:ilvl w:val="0"/>
          <w:numId w:val="1"/>
        </w:numPr>
      </w:pPr>
      <w:r>
        <w:t>Say what did you like to do as a child: play, kids, kindergarden, shop, sweets,</w:t>
      </w:r>
    </w:p>
    <w:p w:rsidR="0025232A" w:rsidRDefault="0025232A" w:rsidP="0025232A">
      <w:pPr>
        <w:pStyle w:val="ListParagraph"/>
        <w:numPr>
          <w:ilvl w:val="0"/>
          <w:numId w:val="1"/>
        </w:numPr>
      </w:pPr>
      <w:r>
        <w:t>What would you do with a million of dollars? Buy, car, travel, work, lazy</w:t>
      </w:r>
    </w:p>
    <w:p w:rsidR="0025232A" w:rsidRDefault="0025232A" w:rsidP="0025232A">
      <w:pPr>
        <w:pStyle w:val="ListParagraph"/>
        <w:numPr>
          <w:ilvl w:val="0"/>
          <w:numId w:val="1"/>
        </w:numPr>
      </w:pPr>
      <w:r>
        <w:t>What is the weather today? Wind, sun, cold, rain, house</w:t>
      </w:r>
    </w:p>
    <w:p w:rsidR="0025232A" w:rsidRPr="0025232A" w:rsidRDefault="0025232A" w:rsidP="0025232A">
      <w:pPr>
        <w:pStyle w:val="ListParagraph"/>
        <w:numPr>
          <w:ilvl w:val="0"/>
          <w:numId w:val="1"/>
        </w:numPr>
      </w:pPr>
      <w:r>
        <w:t>What is your biggest passion? Learning, sport, family, happy, season</w:t>
      </w:r>
      <w:bookmarkStart w:id="0" w:name="_GoBack"/>
      <w:bookmarkEnd w:id="0"/>
    </w:p>
    <w:sectPr w:rsidR="0025232A" w:rsidRPr="002523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32A" w:rsidRDefault="0025232A" w:rsidP="0025232A">
      <w:pPr>
        <w:spacing w:after="0" w:line="240" w:lineRule="auto"/>
      </w:pPr>
      <w:r>
        <w:separator/>
      </w:r>
    </w:p>
  </w:endnote>
  <w:endnote w:type="continuationSeparator" w:id="0">
    <w:p w:rsidR="0025232A" w:rsidRDefault="0025232A" w:rsidP="0025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2A" w:rsidRDefault="0025232A" w:rsidP="0025232A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 w:rsidRPr="0025232A"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25232A" w:rsidRDefault="002523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2A" w:rsidRDefault="0025232A" w:rsidP="0025232A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Primary"/>
    <w:r w:rsidRPr="0025232A"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25232A" w:rsidRDefault="002523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2A" w:rsidRDefault="0025232A" w:rsidP="0025232A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 w:rsidRPr="0025232A"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:rsidR="0025232A" w:rsidRDefault="002523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32A" w:rsidRDefault="0025232A" w:rsidP="0025232A">
      <w:pPr>
        <w:spacing w:after="0" w:line="240" w:lineRule="auto"/>
      </w:pPr>
      <w:r>
        <w:separator/>
      </w:r>
    </w:p>
  </w:footnote>
  <w:footnote w:type="continuationSeparator" w:id="0">
    <w:p w:rsidR="0025232A" w:rsidRDefault="0025232A" w:rsidP="00252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2A" w:rsidRDefault="002523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2A" w:rsidRDefault="002523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2A" w:rsidRDefault="002523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23153"/>
    <w:multiLevelType w:val="hybridMultilevel"/>
    <w:tmpl w:val="6B202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C4"/>
    <w:rsid w:val="0025232A"/>
    <w:rsid w:val="00381B10"/>
    <w:rsid w:val="008C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1DBEF-C1A5-4E3A-A761-054351DD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32A"/>
  </w:style>
  <w:style w:type="paragraph" w:styleId="Footer">
    <w:name w:val="footer"/>
    <w:basedOn w:val="Normal"/>
    <w:link w:val="FooterChar"/>
    <w:uiPriority w:val="99"/>
    <w:unhideWhenUsed/>
    <w:rsid w:val="00252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A6C2F971</Template>
  <TotalTime>0</TotalTime>
  <Pages>1</Pages>
  <Words>122</Words>
  <Characters>588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Szymon Stuszek</cp:lastModifiedBy>
  <cp:revision>2</cp:revision>
  <dcterms:created xsi:type="dcterms:W3CDTF">2018-05-03T14:46:00Z</dcterms:created>
  <dcterms:modified xsi:type="dcterms:W3CDTF">2018-05-03T16:02:00Z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f15a312e-b7ec-4d3a-b76a-5ae1c1697757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