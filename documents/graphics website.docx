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844" w:rsidRDefault="00966844" w:rsidP="00966844">
      <w:pPr>
        <w:pStyle w:val="ListParagraph"/>
        <w:numPr>
          <w:ilvl w:val="0"/>
          <w:numId w:val="2"/>
        </w:numPr>
      </w:pPr>
      <w:r>
        <w:t xml:space="preserve">The rule of 3: a ship sailing with a shark </w:t>
      </w:r>
      <w:proofErr w:type="spellStart"/>
      <w:r>
        <w:t>capitan</w:t>
      </w:r>
      <w:proofErr w:type="spellEnd"/>
      <w:r>
        <w:t xml:space="preserve"> with 3 big </w:t>
      </w:r>
      <w:proofErr w:type="gramStart"/>
      <w:r>
        <w:t>cogwheel(</w:t>
      </w:r>
      <w:proofErr w:type="gramEnd"/>
      <w:r>
        <w:t xml:space="preserve">? </w:t>
      </w:r>
      <w:proofErr w:type="spellStart"/>
      <w:r>
        <w:t>Kolo</w:t>
      </w:r>
      <w:proofErr w:type="spellEnd"/>
      <w:r>
        <w:t xml:space="preserve"> </w:t>
      </w:r>
      <w:proofErr w:type="spellStart"/>
      <w:r>
        <w:t>zebate</w:t>
      </w:r>
      <w:proofErr w:type="spellEnd"/>
      <w:r>
        <w:t xml:space="preserve">) signs on the wheels: Motivation, Systematic, Small </w:t>
      </w:r>
      <w:proofErr w:type="gramStart"/>
      <w:r>
        <w:t>chunks(</w:t>
      </w:r>
      <w:proofErr w:type="gramEnd"/>
      <w:r>
        <w:t>how to name it differently?) – clicking on the wheels gives a description or description of the 3 is under?</w:t>
      </w:r>
    </w:p>
    <w:p w:rsidR="00966844" w:rsidRDefault="00966844" w:rsidP="00966844">
      <w:pPr>
        <w:pStyle w:val="ListParagraph"/>
        <w:numPr>
          <w:ilvl w:val="0"/>
          <w:numId w:val="2"/>
        </w:numPr>
      </w:pPr>
      <w:r>
        <w:t>Choose the language step: empty bottle next to it a couple of flags</w:t>
      </w:r>
    </w:p>
    <w:p w:rsidR="00966844" w:rsidRDefault="00966844" w:rsidP="00966844">
      <w:pPr>
        <w:pStyle w:val="ListParagraph"/>
        <w:numPr>
          <w:ilvl w:val="0"/>
          <w:numId w:val="2"/>
        </w:numPr>
      </w:pPr>
      <w:r>
        <w:t>Shark in a library picture, with glasses, reading a book</w:t>
      </w:r>
      <w:r w:rsidR="000018F4">
        <w:t xml:space="preserve"> / OR 2 options </w:t>
      </w:r>
      <w:proofErr w:type="gramStart"/>
      <w:r w:rsidR="000018F4">
        <w:t>shark</w:t>
      </w:r>
      <w:proofErr w:type="gramEnd"/>
      <w:r w:rsidR="000018F4">
        <w:t xml:space="preserve"> in a library looking for a book between the shelves, then reading and preparing– option to choose your topic and prepare / book falling on his head – spontaneous option: he checks </w:t>
      </w:r>
      <w:proofErr w:type="spellStart"/>
      <w:r w:rsidR="000018F4">
        <w:t>whats</w:t>
      </w:r>
      <w:proofErr w:type="spellEnd"/>
      <w:r w:rsidR="000018F4">
        <w:t xml:space="preserve"> inside</w:t>
      </w:r>
    </w:p>
    <w:p w:rsidR="00B6795C" w:rsidRDefault="00B6795C" w:rsidP="00966844">
      <w:pPr>
        <w:pStyle w:val="ListParagraph"/>
        <w:numPr>
          <w:ilvl w:val="0"/>
          <w:numId w:val="2"/>
        </w:numPr>
      </w:pPr>
      <w:r>
        <w:t>Shark speaking to a bottle sounds get inside – the flag is on the bottle?</w:t>
      </w:r>
    </w:p>
    <w:p w:rsidR="00B6795C" w:rsidRDefault="00300FED" w:rsidP="00966844">
      <w:pPr>
        <w:pStyle w:val="ListParagraph"/>
        <w:numPr>
          <w:ilvl w:val="0"/>
          <w:numId w:val="2"/>
        </w:numPr>
      </w:pPr>
      <w:r>
        <w:t>Shark throws the bottle to the ocean / or bottle is just drifting in the water</w:t>
      </w:r>
    </w:p>
    <w:p w:rsidR="00300FED" w:rsidRDefault="00300FED" w:rsidP="00966844">
      <w:pPr>
        <w:pStyle w:val="ListParagraph"/>
        <w:numPr>
          <w:ilvl w:val="0"/>
          <w:numId w:val="2"/>
        </w:numPr>
      </w:pPr>
      <w:r>
        <w:t>View of the world map as the bottle travels to another continent</w:t>
      </w:r>
    </w:p>
    <w:p w:rsidR="00300FED" w:rsidRDefault="00300FED" w:rsidP="00966844">
      <w:pPr>
        <w:pStyle w:val="ListParagraph"/>
        <w:numPr>
          <w:ilvl w:val="0"/>
          <w:numId w:val="2"/>
        </w:numPr>
      </w:pPr>
      <w:r>
        <w:t xml:space="preserve">The bottle gets to the beach / is </w:t>
      </w:r>
      <w:proofErr w:type="spellStart"/>
      <w:r>
        <w:t>digged</w:t>
      </w:r>
      <w:proofErr w:type="spellEnd"/>
      <w:r>
        <w:t xml:space="preserve"> in sand</w:t>
      </w:r>
    </w:p>
    <w:p w:rsidR="00300FED" w:rsidRDefault="00300FED" w:rsidP="00966844">
      <w:pPr>
        <w:pStyle w:val="ListParagraph"/>
        <w:numPr>
          <w:ilvl w:val="0"/>
          <w:numId w:val="2"/>
        </w:numPr>
      </w:pPr>
      <w:r>
        <w:t xml:space="preserve">Another shark – Asian shark, </w:t>
      </w:r>
      <w:proofErr w:type="spellStart"/>
      <w:r>
        <w:t>latino</w:t>
      </w:r>
      <w:proofErr w:type="spellEnd"/>
      <w:r>
        <w:t xml:space="preserve"> shark, afro hair shark picks up the bottle</w:t>
      </w:r>
    </w:p>
    <w:p w:rsidR="00300FED" w:rsidRDefault="00300FED" w:rsidP="00966844">
      <w:pPr>
        <w:pStyle w:val="ListParagraph"/>
        <w:numPr>
          <w:ilvl w:val="0"/>
          <w:numId w:val="2"/>
        </w:numPr>
      </w:pPr>
      <w:r>
        <w:t xml:space="preserve">He </w:t>
      </w:r>
      <w:proofErr w:type="gramStart"/>
      <w:r>
        <w:t>open</w:t>
      </w:r>
      <w:proofErr w:type="gramEnd"/>
      <w:r>
        <w:t xml:space="preserve"> the cork / puts a piece of paper inside / listens to it, sounds get out of the bottle</w:t>
      </w:r>
    </w:p>
    <w:p w:rsidR="00300FED" w:rsidRDefault="00300FED" w:rsidP="00966844">
      <w:pPr>
        <w:pStyle w:val="ListParagraph"/>
        <w:numPr>
          <w:ilvl w:val="0"/>
          <w:numId w:val="2"/>
        </w:numPr>
      </w:pPr>
      <w:r>
        <w:t>He talks back to the bottle</w:t>
      </w:r>
    </w:p>
    <w:p w:rsidR="00300FED" w:rsidRDefault="00300FED" w:rsidP="00966844">
      <w:pPr>
        <w:pStyle w:val="ListParagraph"/>
        <w:numPr>
          <w:ilvl w:val="0"/>
          <w:numId w:val="2"/>
        </w:numPr>
      </w:pPr>
      <w:r>
        <w:t>Throws the bottle / bottle is in water / view of the world map</w:t>
      </w:r>
    </w:p>
    <w:p w:rsidR="00300FED" w:rsidRDefault="00300FED" w:rsidP="00966844">
      <w:pPr>
        <w:pStyle w:val="ListParagraph"/>
        <w:numPr>
          <w:ilvl w:val="0"/>
          <w:numId w:val="2"/>
        </w:numPr>
      </w:pPr>
      <w:r>
        <w:t>First shark gets back the message, reads what’s inside, he is very happy</w:t>
      </w:r>
    </w:p>
    <w:p w:rsidR="00300FED" w:rsidRDefault="00300FED" w:rsidP="00966844">
      <w:pPr>
        <w:pStyle w:val="ListParagraph"/>
        <w:numPr>
          <w:ilvl w:val="0"/>
          <w:numId w:val="2"/>
        </w:numPr>
      </w:pPr>
      <w:r>
        <w:t>Template panel of the bottles which you can listen to: bottles, next to a list, some description, corked bottles, closed bottles</w:t>
      </w:r>
    </w:p>
    <w:p w:rsidR="00300FED" w:rsidRDefault="00300FED" w:rsidP="00300FED">
      <w:r>
        <w:t>Small pictures for the expandable panels</w:t>
      </w:r>
      <w:r w:rsidR="00321956">
        <w:t>, not all would be used, only the most representative:</w:t>
      </w:r>
    </w:p>
    <w:p w:rsidR="00321956" w:rsidRDefault="00321956" w:rsidP="00321956">
      <w:pPr>
        <w:pStyle w:val="ListParagraph"/>
        <w:numPr>
          <w:ilvl w:val="0"/>
          <w:numId w:val="4"/>
        </w:numPr>
      </w:pPr>
      <w:r>
        <w:t>Creativity – happy shark painting, telling stories</w:t>
      </w:r>
    </w:p>
    <w:p w:rsidR="00321956" w:rsidRDefault="00321956" w:rsidP="00321956">
      <w:pPr>
        <w:pStyle w:val="ListParagraph"/>
        <w:numPr>
          <w:ilvl w:val="0"/>
          <w:numId w:val="4"/>
        </w:numPr>
      </w:pPr>
      <w:r>
        <w:t>Confidence – shark in sunglasses, wearing a leather jacket?</w:t>
      </w:r>
    </w:p>
    <w:p w:rsidR="00321956" w:rsidRDefault="00321956" w:rsidP="00321956">
      <w:pPr>
        <w:pStyle w:val="ListParagraph"/>
        <w:numPr>
          <w:ilvl w:val="0"/>
          <w:numId w:val="4"/>
        </w:numPr>
      </w:pPr>
      <w:r>
        <w:t>Friends – shark talking with a squid, turtle, other shark</w:t>
      </w:r>
    </w:p>
    <w:p w:rsidR="00321956" w:rsidRDefault="00321956" w:rsidP="00321956">
      <w:pPr>
        <w:pStyle w:val="ListParagraph"/>
        <w:numPr>
          <w:ilvl w:val="0"/>
          <w:numId w:val="4"/>
        </w:numPr>
      </w:pPr>
      <w:r>
        <w:t>Travelling – shark with a backpack, visiting maybe a wonder of the world</w:t>
      </w:r>
    </w:p>
    <w:p w:rsidR="00321956" w:rsidRDefault="00321956" w:rsidP="00321956">
      <w:pPr>
        <w:pStyle w:val="ListParagraph"/>
        <w:numPr>
          <w:ilvl w:val="0"/>
          <w:numId w:val="4"/>
        </w:numPr>
      </w:pPr>
      <w:r>
        <w:t>Quick-witted – shark on a podium answering to journalist, with a confident look</w:t>
      </w:r>
    </w:p>
    <w:p w:rsidR="00321956" w:rsidRDefault="00636275" w:rsidP="00321956">
      <w:pPr>
        <w:pStyle w:val="ListParagraph"/>
        <w:numPr>
          <w:ilvl w:val="0"/>
          <w:numId w:val="4"/>
        </w:numPr>
      </w:pPr>
      <w:r>
        <w:t xml:space="preserve">Fun – </w:t>
      </w:r>
      <w:proofErr w:type="spellStart"/>
      <w:r>
        <w:t>lauging</w:t>
      </w:r>
      <w:proofErr w:type="spellEnd"/>
      <w:r>
        <w:t xml:space="preserve"> shark, listening to the bottle</w:t>
      </w:r>
    </w:p>
    <w:p w:rsidR="00636275" w:rsidRDefault="00636275" w:rsidP="00321956">
      <w:pPr>
        <w:pStyle w:val="ListParagraph"/>
        <w:numPr>
          <w:ilvl w:val="0"/>
          <w:numId w:val="4"/>
        </w:numPr>
      </w:pPr>
      <w:r>
        <w:t>For busy people / short session – a shark in a suit with a briefcase but talking through the phone</w:t>
      </w:r>
    </w:p>
    <w:p w:rsidR="00636275" w:rsidRDefault="00636275" w:rsidP="00321956">
      <w:pPr>
        <w:pStyle w:val="ListParagraph"/>
        <w:numPr>
          <w:ilvl w:val="0"/>
          <w:numId w:val="4"/>
        </w:numPr>
      </w:pPr>
      <w:r>
        <w:t>Improvisation – shark talking – clouds with random pictures</w:t>
      </w:r>
    </w:p>
    <w:p w:rsidR="00636275" w:rsidRDefault="00636275" w:rsidP="00321956">
      <w:pPr>
        <w:pStyle w:val="ListParagraph"/>
        <w:numPr>
          <w:ilvl w:val="0"/>
          <w:numId w:val="4"/>
        </w:numPr>
      </w:pPr>
      <w:r>
        <w:t>Presentation skills – shark presents language shark</w:t>
      </w:r>
    </w:p>
    <w:p w:rsidR="00636275" w:rsidRDefault="00636275" w:rsidP="00321956">
      <w:pPr>
        <w:pStyle w:val="ListParagraph"/>
        <w:numPr>
          <w:ilvl w:val="0"/>
          <w:numId w:val="4"/>
        </w:numPr>
      </w:pPr>
      <w:r>
        <w:t>Handling stress – call centre – people stressed, shark happily answers the phone</w:t>
      </w:r>
    </w:p>
    <w:p w:rsidR="00636275" w:rsidRDefault="00636275" w:rsidP="00321956">
      <w:pPr>
        <w:pStyle w:val="ListParagraph"/>
        <w:numPr>
          <w:ilvl w:val="0"/>
          <w:numId w:val="4"/>
        </w:numPr>
      </w:pPr>
      <w:r>
        <w:t>Communication skills – shark talking with a fish</w:t>
      </w:r>
    </w:p>
    <w:p w:rsidR="00636275" w:rsidRDefault="00636275" w:rsidP="00636275">
      <w:r>
        <w:t>Above the register button:</w:t>
      </w:r>
    </w:p>
    <w:p w:rsidR="00636275" w:rsidRDefault="00636275" w:rsidP="00636275">
      <w:r>
        <w:t>Shark pointing to register</w:t>
      </w:r>
    </w:p>
    <w:p w:rsidR="008A46E2" w:rsidRDefault="008A46E2" w:rsidP="00300FED"/>
    <w:p w:rsidR="008A46E2" w:rsidRDefault="008A46E2">
      <w:r>
        <w:br w:type="page"/>
      </w:r>
    </w:p>
    <w:p w:rsidR="00321956" w:rsidRDefault="00903566" w:rsidP="00300FED">
      <w:r>
        <w:lastRenderedPageBreak/>
        <w:t>Hi,</w:t>
      </w:r>
    </w:p>
    <w:p w:rsidR="00903566" w:rsidRDefault="00903566" w:rsidP="00300FED">
      <w:r>
        <w:t xml:space="preserve">I’m learning programming and I’d like to create a language learning website. I wanted to have some </w:t>
      </w:r>
      <w:proofErr w:type="gramStart"/>
      <w:r>
        <w:t>nice looking</w:t>
      </w:r>
      <w:proofErr w:type="gramEnd"/>
      <w:r>
        <w:t xml:space="preserve"> cartoon graphics on it to show the concept and how it works. The mascot of the site would be a shark, </w:t>
      </w:r>
      <w:proofErr w:type="spellStart"/>
      <w:r>
        <w:t>gray</w:t>
      </w:r>
      <w:proofErr w:type="spellEnd"/>
      <w:r>
        <w:t xml:space="preserve"> - blue coloured, friendly looking, the idea would be </w:t>
      </w:r>
      <w:r w:rsidR="00905910">
        <w:t xml:space="preserve">to </w:t>
      </w:r>
      <w:r>
        <w:t>never to show his bottom part, so you don’t see if he has legs or fins. For reference at the bottom of the document I’m attaching a couple of pictures found on the web – how more or less I would see the shark.</w:t>
      </w:r>
    </w:p>
    <w:p w:rsidR="00903566" w:rsidRDefault="00903566" w:rsidP="00300FED">
      <w:r>
        <w:t>I would like to have it in the PNG format and have the right to put it on my webpage.</w:t>
      </w:r>
    </w:p>
    <w:p w:rsidR="00903566" w:rsidRDefault="00903566" w:rsidP="00300FED">
      <w:r>
        <w:t>Here is the list of pictures that I would be needing and where I could I’m adding a concept:</w:t>
      </w:r>
    </w:p>
    <w:p w:rsidR="00903566" w:rsidRDefault="00903566" w:rsidP="00300FED">
      <w:r>
        <w:t>1. Logo with the shark: a sign with a nice white font going around him on saying him language shark:</w:t>
      </w:r>
    </w:p>
    <w:p w:rsidR="00903566" w:rsidRDefault="00903566" w:rsidP="00300FED">
      <w:r>
        <w:rPr>
          <w:noProof/>
        </w:rPr>
        <mc:AlternateContent>
          <mc:Choice Requires="wps">
            <w:drawing>
              <wp:anchor distT="0" distB="0" distL="114300" distR="114300" simplePos="0" relativeHeight="251658240" behindDoc="0" locked="0" layoutInCell="1" allowOverlap="1">
                <wp:simplePos x="0" y="0"/>
                <wp:positionH relativeFrom="column">
                  <wp:posOffset>660400</wp:posOffset>
                </wp:positionH>
                <wp:positionV relativeFrom="paragraph">
                  <wp:posOffset>1349164</wp:posOffset>
                </wp:positionV>
                <wp:extent cx="1261533" cy="287867"/>
                <wp:effectExtent l="0" t="0" r="15240" b="17145"/>
                <wp:wrapNone/>
                <wp:docPr id="2" name="Text Box 2"/>
                <wp:cNvGraphicFramePr/>
                <a:graphic xmlns:a="http://schemas.openxmlformats.org/drawingml/2006/main">
                  <a:graphicData uri="http://schemas.microsoft.com/office/word/2010/wordprocessingShape">
                    <wps:wsp>
                      <wps:cNvSpPr txBox="1"/>
                      <wps:spPr>
                        <a:xfrm>
                          <a:off x="0" y="0"/>
                          <a:ext cx="1261533" cy="287867"/>
                        </a:xfrm>
                        <a:prstGeom prst="rect">
                          <a:avLst/>
                        </a:prstGeom>
                        <a:solidFill>
                          <a:schemeClr val="lt1"/>
                        </a:solidFill>
                        <a:ln w="6350">
                          <a:solidFill>
                            <a:prstClr val="black"/>
                          </a:solidFill>
                        </a:ln>
                      </wps:spPr>
                      <wps:txbx>
                        <w:txbxContent>
                          <w:p w:rsidR="00903566" w:rsidRPr="00903566" w:rsidRDefault="00903566">
                            <w:pPr>
                              <w:rPr>
                                <w:lang w:val="pl-PL"/>
                              </w:rPr>
                            </w:pPr>
                            <w:r>
                              <w:rPr>
                                <w:lang w:val="pl-PL"/>
                              </w:rPr>
                              <w:t>Language shark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pt;margin-top:106.25pt;width:99.35pt;height:2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" fillcolor="white [3201]" strokeweight=".5pt">
                <v:textbox>
                  <w:txbxContent>
                    <w:p w:rsidR="00903566" w:rsidRPr="00903566" w:rsidRDefault="00903566">
                      <w:pPr>
                        <w:rPr>
                          <w:lang w:val="pl-PL"/>
                        </w:rPr>
                      </w:pPr>
                      <w:r>
                        <w:rPr>
                          <w:lang w:val="pl-PL"/>
                        </w:rPr>
                        <w:t>Language shark</w:t>
                      </w:r>
                    </w:p>
                  </w:txbxContent>
                </v:textbox>
              </v:shape>
            </w:pict>
          </mc:Fallback>
        </mc:AlternateContent>
      </w:r>
      <w:r>
        <w:rPr>
          <w:noProof/>
        </w:rPr>
        <w:drawing>
          <wp:inline distT="0" distB="0" distL="0" distR="0">
            <wp:extent cx="2616200" cy="1744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1744345"/>
                    </a:xfrm>
                    <a:prstGeom prst="rect">
                      <a:avLst/>
                    </a:prstGeom>
                    <a:noFill/>
                    <a:ln>
                      <a:noFill/>
                    </a:ln>
                  </pic:spPr>
                </pic:pic>
              </a:graphicData>
            </a:graphic>
          </wp:inline>
        </w:drawing>
      </w:r>
    </w:p>
    <w:p w:rsidR="00903566" w:rsidRDefault="00903566" w:rsidP="00300FED">
      <w:r>
        <w:t xml:space="preserve">2. </w:t>
      </w:r>
      <w:r w:rsidR="001102F4">
        <w:t xml:space="preserve">The shark is sailing a ship, on water, wearing a </w:t>
      </w:r>
      <w:proofErr w:type="spellStart"/>
      <w:r w:rsidR="001102F4">
        <w:t>capitain’s</w:t>
      </w:r>
      <w:proofErr w:type="spellEnd"/>
      <w:r w:rsidR="001102F4">
        <w:t xml:space="preserve"> suit standing at the front of ship, the ship has 3 wheels on it – paddles to give it speed, there are signs on each saying: small chunks, regularity, motivation, the paddles move each another</w:t>
      </w:r>
    </w:p>
    <w:p w:rsidR="001102F4" w:rsidRDefault="001102F4" w:rsidP="00300FED">
      <w:pPr>
        <w:rPr>
          <w:lang w:val="en-US"/>
        </w:rPr>
      </w:pPr>
      <w:r>
        <w:rPr>
          <w:noProof/>
        </w:rPr>
        <w:drawing>
          <wp:inline distT="0" distB="0" distL="0" distR="0">
            <wp:extent cx="2015067" cy="1541241"/>
            <wp:effectExtent l="0" t="0" r="4445" b="1905"/>
            <wp:docPr id="3" name="Picture 3" descr="C:\Users\Angela Asselman\AppData\Local\Microsoft\Windows\INetCache\Content.MSO\78E65B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a Asselman\AppData\Local\Microsoft\Windows\INetCache\Content.MSO\78E65BC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981" cy="1572535"/>
                    </a:xfrm>
                    <a:prstGeom prst="rect">
                      <a:avLst/>
                    </a:prstGeom>
                    <a:noFill/>
                    <a:ln>
                      <a:noFill/>
                    </a:ln>
                  </pic:spPr>
                </pic:pic>
              </a:graphicData>
            </a:graphic>
          </wp:inline>
        </w:drawing>
      </w:r>
      <w:r>
        <w:rPr>
          <w:noProof/>
        </w:rPr>
        <w:drawing>
          <wp:inline distT="0" distB="0" distL="0" distR="0" wp14:anchorId="73438673" wp14:editId="0089ED48">
            <wp:extent cx="1870481" cy="1456266"/>
            <wp:effectExtent l="0" t="0" r="0" b="0"/>
            <wp:docPr id="5" name="Picture 5" descr="Afbeeldingsresultaat voor captain s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captain sui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0414"/>
                    <a:stretch/>
                  </pic:blipFill>
                  <pic:spPr bwMode="auto">
                    <a:xfrm>
                      <a:off x="0" y="0"/>
                      <a:ext cx="1885078" cy="1467631"/>
                    </a:xfrm>
                    <a:prstGeom prst="rect">
                      <a:avLst/>
                    </a:prstGeom>
                    <a:noFill/>
                    <a:ln>
                      <a:noFill/>
                    </a:ln>
                    <a:extLst>
                      <a:ext uri="{53640926-AAD7-44D8-BBD7-CCE9431645EC}">
                        <a14:shadowObscured xmlns:a14="http://schemas.microsoft.com/office/drawing/2010/main"/>
                      </a:ext>
                    </a:extLst>
                  </pic:spPr>
                </pic:pic>
              </a:graphicData>
            </a:graphic>
          </wp:inline>
        </w:drawing>
      </w:r>
      <w:r w:rsidRPr="00D66614">
        <w:rPr>
          <w:noProof/>
        </w:rPr>
        <w:drawing>
          <wp:inline distT="0" distB="0" distL="0" distR="0" wp14:anchorId="04F10880" wp14:editId="2DDFBF0A">
            <wp:extent cx="4995333" cy="21336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102F4" w:rsidRDefault="001102F4">
      <w:pPr>
        <w:rPr>
          <w:lang w:val="en-US"/>
        </w:rPr>
      </w:pPr>
      <w:r>
        <w:rPr>
          <w:lang w:val="en-US"/>
        </w:rPr>
        <w:br w:type="page"/>
      </w:r>
    </w:p>
    <w:p w:rsidR="00EF7B98" w:rsidRDefault="00EF7B98" w:rsidP="00EF7B98">
      <w:pPr>
        <w:rPr>
          <w:lang w:val="en-US"/>
        </w:rPr>
      </w:pPr>
      <w:r>
        <w:rPr>
          <w:lang w:val="en-US"/>
        </w:rPr>
        <w:lastRenderedPageBreak/>
        <w:t xml:space="preserve">3. An empty blue bottle, not corked and 3 flags around it United </w:t>
      </w:r>
      <w:proofErr w:type="spellStart"/>
      <w:r>
        <w:rPr>
          <w:lang w:val="en-US"/>
        </w:rPr>
        <w:t>Kindgdom</w:t>
      </w:r>
      <w:proofErr w:type="spellEnd"/>
      <w:r>
        <w:rPr>
          <w:lang w:val="en-US"/>
        </w:rPr>
        <w:t xml:space="preserve">, Germany and Chinese flags, then an arrow pointing from the UK flag to the side of the bottle (these flags are only for </w:t>
      </w:r>
      <w:r>
        <w:rPr>
          <w:lang w:val="en-US"/>
        </w:rPr>
        <w:t>reference):</w:t>
      </w:r>
    </w:p>
    <w:p w:rsidR="00EF7B98" w:rsidRDefault="00EF7B98" w:rsidP="00EF7B98">
      <w:pPr>
        <w:rPr>
          <w:lang w:val="en-US"/>
        </w:rPr>
      </w:pPr>
      <w:r>
        <w:rPr>
          <w:noProof/>
          <w:lang w:eastAsia="pl-PL"/>
        </w:rPr>
        <mc:AlternateContent>
          <mc:Choice Requires="wps">
            <w:drawing>
              <wp:anchor distT="0" distB="0" distL="114300" distR="114300" simplePos="0" relativeHeight="251664384" behindDoc="0" locked="0" layoutInCell="1" allowOverlap="1" wp14:anchorId="7B28150D" wp14:editId="4BBC7F78">
                <wp:simplePos x="0" y="0"/>
                <wp:positionH relativeFrom="column">
                  <wp:posOffset>2159000</wp:posOffset>
                </wp:positionH>
                <wp:positionV relativeFrom="paragraph">
                  <wp:posOffset>173567</wp:posOffset>
                </wp:positionV>
                <wp:extent cx="795867" cy="237066"/>
                <wp:effectExtent l="38100" t="0" r="23495" b="67945"/>
                <wp:wrapNone/>
                <wp:docPr id="16" name="Straight Arrow Connector 16"/>
                <wp:cNvGraphicFramePr/>
                <a:graphic xmlns:a="http://schemas.openxmlformats.org/drawingml/2006/main">
                  <a:graphicData uri="http://schemas.microsoft.com/office/word/2010/wordprocessingShape">
                    <wps:wsp>
                      <wps:cNvCnPr/>
                      <wps:spPr>
                        <a:xfrm flipH="1">
                          <a:off x="0" y="0"/>
                          <a:ext cx="795867" cy="2370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50316D" id="_x0000_t32" coordsize="21600,21600" o:spt="32" o:oned="t" path="m,l21600,21600e" filled="f">
                <v:path arrowok="t" fillok="f" o:connecttype="none"/>
                <o:lock v:ext="edit" shapetype="t"/>
              </v:shapetype>
              <v:shape id="Straight Arrow Connector 16" o:spid="_x0000_s1026" type="#_x0000_t32" style="position:absolute;margin-left:170pt;margin-top:13.65pt;width:62.65pt;height:18.6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" strokecolor="black [3200]" strokeweight=".5pt">
                <v:stroke endarrow="block" joinstyle="miter"/>
              </v:shape>
            </w:pict>
          </mc:Fallback>
        </mc:AlternateContent>
      </w:r>
      <w:r>
        <w:rPr>
          <w:noProof/>
          <w:lang w:eastAsia="pl-PL"/>
        </w:rPr>
        <mc:AlternateContent>
          <mc:Choice Requires="wpg">
            <w:drawing>
              <wp:anchor distT="0" distB="0" distL="114300" distR="114300" simplePos="0" relativeHeight="251663360" behindDoc="0" locked="0" layoutInCell="1" allowOverlap="1" wp14:anchorId="1973003A" wp14:editId="6BDC7E8B">
                <wp:simplePos x="0" y="0"/>
                <wp:positionH relativeFrom="column">
                  <wp:posOffset>3496733</wp:posOffset>
                </wp:positionH>
                <wp:positionV relativeFrom="paragraph">
                  <wp:posOffset>257810</wp:posOffset>
                </wp:positionV>
                <wp:extent cx="323850" cy="245110"/>
                <wp:effectExtent l="0" t="0" r="19050" b="21590"/>
                <wp:wrapNone/>
                <wp:docPr id="13" name="Group 13"/>
                <wp:cNvGraphicFramePr/>
                <a:graphic xmlns:a="http://schemas.openxmlformats.org/drawingml/2006/main">
                  <a:graphicData uri="http://schemas.microsoft.com/office/word/2010/wordprocessingGroup">
                    <wpg:wgp>
                      <wpg:cNvGrpSpPr/>
                      <wpg:grpSpPr>
                        <a:xfrm>
                          <a:off x="0" y="0"/>
                          <a:ext cx="323850" cy="245110"/>
                          <a:chOff x="0" y="0"/>
                          <a:chExt cx="323850" cy="245110"/>
                        </a:xfrm>
                      </wpg:grpSpPr>
                      <wps:wsp>
                        <wps:cNvPr id="14" name="Rectangle 14"/>
                        <wps:cNvSpPr/>
                        <wps:spPr>
                          <a:xfrm>
                            <a:off x="0" y="123825"/>
                            <a:ext cx="323850" cy="121285"/>
                          </a:xfrm>
                          <a:prstGeom prst="rect">
                            <a:avLst/>
                          </a:prstGeom>
                          <a:solidFill>
                            <a:schemeClr val="accent4"/>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0"/>
                            <a:ext cx="323850" cy="12128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F3F350" id="Group 13" o:spid="_x0000_s1026" style="position:absolute;margin-left:275.35pt;margin-top:20.3pt;width:25.5pt;height:19.3pt;z-index:251663360"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">
                <v:rect id="Rectangle 14"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" fillcolor="#ffc000 [3207]" strokecolor="#70ad47 [3209]" strokeweight="1pt"/>
                <v:rect id="Rectangle 15"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" fillcolor="#bdd6ee [1300]" strokecolor="#70ad47 [3209]" strokeweight="1pt"/>
              </v:group>
            </w:pict>
          </mc:Fallback>
        </mc:AlternateContent>
      </w:r>
      <w:r>
        <w:rPr>
          <w:noProof/>
          <w:lang w:eastAsia="pl-PL"/>
        </w:rPr>
        <mc:AlternateContent>
          <mc:Choice Requires="wpg">
            <w:drawing>
              <wp:anchor distT="0" distB="0" distL="114300" distR="114300" simplePos="0" relativeHeight="251661312" behindDoc="0" locked="0" layoutInCell="1" allowOverlap="1" wp14:anchorId="04EF93A9" wp14:editId="760062EE">
                <wp:simplePos x="0" y="0"/>
                <wp:positionH relativeFrom="column">
                  <wp:posOffset>2886922</wp:posOffset>
                </wp:positionH>
                <wp:positionV relativeFrom="paragraph">
                  <wp:posOffset>30903</wp:posOffset>
                </wp:positionV>
                <wp:extent cx="323850" cy="245110"/>
                <wp:effectExtent l="0" t="0" r="19050" b="21590"/>
                <wp:wrapNone/>
                <wp:docPr id="22" name="Group 22"/>
                <wp:cNvGraphicFramePr/>
                <a:graphic xmlns:a="http://schemas.openxmlformats.org/drawingml/2006/main">
                  <a:graphicData uri="http://schemas.microsoft.com/office/word/2010/wordprocessingGroup">
                    <wpg:wgp>
                      <wpg:cNvGrpSpPr/>
                      <wpg:grpSpPr>
                        <a:xfrm>
                          <a:off x="0" y="0"/>
                          <a:ext cx="323850" cy="245110"/>
                          <a:chOff x="0" y="0"/>
                          <a:chExt cx="323850" cy="245110"/>
                        </a:xfrm>
                      </wpg:grpSpPr>
                      <wps:wsp>
                        <wps:cNvPr id="20" name="Rectangle 20"/>
                        <wps:cNvSpPr/>
                        <wps:spPr>
                          <a:xfrm>
                            <a:off x="0" y="123825"/>
                            <a:ext cx="323850" cy="121285"/>
                          </a:xfrm>
                          <a:prstGeom prst="rect">
                            <a:avLst/>
                          </a:prstGeom>
                          <a:solidFill>
                            <a:schemeClr val="accent4"/>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0"/>
                            <a:ext cx="323850" cy="12128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3DBE01" id="Group 22" o:spid="_x0000_s1026" style="position:absolute;margin-left:227.3pt;margin-top:2.45pt;width:25.5pt;height:19.3pt;z-index:251661312"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">
                <v:rect id="Rectangle 20"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" fillcolor="#ffc000 [3207]" strokecolor="#70ad47 [3209]" strokeweight="1pt"/>
                <v:rect id="Rectangle 21"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" fillcolor="#bdd6ee [1300]" strokecolor="#70ad47 [3209]" strokeweight="1pt"/>
              </v:group>
            </w:pict>
          </mc:Fallback>
        </mc:AlternateContent>
      </w:r>
    </w:p>
    <w:p w:rsidR="00EF7B98" w:rsidRPr="001102F4" w:rsidRDefault="00EF7B98" w:rsidP="00EF7B98">
      <w:pPr>
        <w:rPr>
          <w:lang w:val="en-US"/>
        </w:rPr>
      </w:pPr>
      <w:r>
        <w:rPr>
          <w:noProof/>
          <w:lang w:eastAsia="pl-PL"/>
        </w:rPr>
        <mc:AlternateContent>
          <mc:Choice Requires="wpg">
            <w:drawing>
              <wp:anchor distT="0" distB="0" distL="114300" distR="114300" simplePos="0" relativeHeight="251662336" behindDoc="0" locked="0" layoutInCell="1" allowOverlap="1" wp14:anchorId="07E02892" wp14:editId="3D810FED">
                <wp:simplePos x="0" y="0"/>
                <wp:positionH relativeFrom="column">
                  <wp:posOffset>4030133</wp:posOffset>
                </wp:positionH>
                <wp:positionV relativeFrom="paragraph">
                  <wp:posOffset>281134</wp:posOffset>
                </wp:positionV>
                <wp:extent cx="323850" cy="245110"/>
                <wp:effectExtent l="0" t="0" r="19050" b="21590"/>
                <wp:wrapNone/>
                <wp:docPr id="10" name="Group 10"/>
                <wp:cNvGraphicFramePr/>
                <a:graphic xmlns:a="http://schemas.openxmlformats.org/drawingml/2006/main">
                  <a:graphicData uri="http://schemas.microsoft.com/office/word/2010/wordprocessingGroup">
                    <wpg:wgp>
                      <wpg:cNvGrpSpPr/>
                      <wpg:grpSpPr>
                        <a:xfrm>
                          <a:off x="0" y="0"/>
                          <a:ext cx="323850" cy="245110"/>
                          <a:chOff x="0" y="0"/>
                          <a:chExt cx="323850" cy="245110"/>
                        </a:xfrm>
                      </wpg:grpSpPr>
                      <wps:wsp>
                        <wps:cNvPr id="11" name="Rectangle 11"/>
                        <wps:cNvSpPr/>
                        <wps:spPr>
                          <a:xfrm>
                            <a:off x="0" y="123825"/>
                            <a:ext cx="323850" cy="121285"/>
                          </a:xfrm>
                          <a:prstGeom prst="rect">
                            <a:avLst/>
                          </a:prstGeom>
                          <a:solidFill>
                            <a:schemeClr val="accent4"/>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323850" cy="12128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22CA62" id="Group 10" o:spid="_x0000_s1026" style="position:absolute;margin-left:317.35pt;margin-top:22.15pt;width:25.5pt;height:19.3pt;z-index:251662336"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">
                <v:rect id="Rectangle 11"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" fillcolor="#ffc000 [3207]" strokecolor="#70ad47 [3209]" strokeweight="1pt"/>
                <v:rect id="Rectangle 12"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" fillcolor="#bdd6ee [1300]" strokecolor="#70ad47 [3209]" strokeweight="1pt"/>
              </v:group>
            </w:pict>
          </mc:Fallback>
        </mc:AlternateContent>
      </w:r>
      <w:r>
        <w:rPr>
          <w:noProof/>
          <w:lang w:eastAsia="pl-PL"/>
        </w:rPr>
        <mc:AlternateContent>
          <mc:Choice Requires="wpg">
            <w:drawing>
              <wp:anchor distT="0" distB="0" distL="114300" distR="114300" simplePos="0" relativeHeight="251660288" behindDoc="0" locked="0" layoutInCell="1" allowOverlap="1" wp14:anchorId="1B4CDB5B" wp14:editId="6E87E6E1">
                <wp:simplePos x="0" y="0"/>
                <wp:positionH relativeFrom="column">
                  <wp:posOffset>0</wp:posOffset>
                </wp:positionH>
                <wp:positionV relativeFrom="paragraph">
                  <wp:posOffset>0</wp:posOffset>
                </wp:positionV>
                <wp:extent cx="2388393" cy="685800"/>
                <wp:effectExtent l="0" t="0" r="12065" b="19050"/>
                <wp:wrapNone/>
                <wp:docPr id="6" name="Group 6"/>
                <wp:cNvGraphicFramePr/>
                <a:graphic xmlns:a="http://schemas.openxmlformats.org/drawingml/2006/main">
                  <a:graphicData uri="http://schemas.microsoft.com/office/word/2010/wordprocessingGroup">
                    <wpg:wgp>
                      <wpg:cNvGrpSpPr/>
                      <wpg:grpSpPr>
                        <a:xfrm>
                          <a:off x="0" y="0"/>
                          <a:ext cx="2388393" cy="685800"/>
                          <a:chOff x="0" y="0"/>
                          <a:chExt cx="2388393" cy="685800"/>
                        </a:xfrm>
                      </wpg:grpSpPr>
                      <wps:wsp>
                        <wps:cNvPr id="7" name="Can 5"/>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n 6"/>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an 7"/>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925DCC" id="Group 6" o:spid="_x0000_s1026" style="position:absolute;margin-left:0;margin-top:0;width:188.05pt;height:54pt;z-index:251660288"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7"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" adj="2301" fillcolor="#5b9bd5 [3204]" strokecolor="#1f4d78 [1604]" strokeweight="1pt">
                  <v:stroke joinstyle="miter"/>
                </v:shape>
                <v:shape id="Can 6" o:spid="_x0000_s1028"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" adj="1638" fillcolor="#5b9bd5 [3204]" strokecolor="#1f4d78 [1604]" strokeweight="1pt">
                  <v:stroke joinstyle="miter"/>
                </v:shape>
                <v:shape id="Can 7" o:spid="_x0000_s1029"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" fillcolor="#5b9bd5 [3204]" strokecolor="#1f4d78 [1604]" strokeweight="1pt">
                  <v:stroke joinstyle="miter"/>
                </v:shape>
              </v:group>
            </w:pict>
          </mc:Fallback>
        </mc:AlternateContent>
      </w:r>
    </w:p>
    <w:p w:rsidR="00EF7B98" w:rsidRDefault="00EF7B98" w:rsidP="00EF7B98">
      <w:pPr>
        <w:rPr>
          <w:lang w:val="en-US"/>
        </w:rPr>
      </w:pPr>
    </w:p>
    <w:p w:rsidR="00EF7B98" w:rsidRDefault="00EF7B98" w:rsidP="00EF7B98">
      <w:pPr>
        <w:rPr>
          <w:lang w:val="en-US"/>
        </w:rPr>
      </w:pPr>
    </w:p>
    <w:p w:rsidR="00EF7B98" w:rsidRDefault="00EF7B98" w:rsidP="00EF7B98">
      <w:pPr>
        <w:rPr>
          <w:lang w:val="en-US"/>
        </w:rPr>
      </w:pPr>
    </w:p>
    <w:p w:rsidR="00EF7B98" w:rsidRDefault="00236AE5" w:rsidP="00EF7B98">
      <w:pPr>
        <w:rPr>
          <w:lang w:val="en-US"/>
        </w:rPr>
      </w:pPr>
      <w:r>
        <w:rPr>
          <w:lang w:val="en-US"/>
        </w:rPr>
        <w:t>4.</w:t>
      </w:r>
      <w:r w:rsidR="003D2C04">
        <w:rPr>
          <w:lang w:val="en-US"/>
        </w:rPr>
        <w:t xml:space="preserve"> </w:t>
      </w:r>
      <w:r>
        <w:rPr>
          <w:lang w:val="en-US"/>
        </w:rPr>
        <w:t xml:space="preserve">Shark sitting in a library, at a desk, reading a book, he has a sweater </w:t>
      </w:r>
      <w:proofErr w:type="gramStart"/>
      <w:r>
        <w:rPr>
          <w:lang w:val="en-US"/>
        </w:rPr>
        <w:t>an</w:t>
      </w:r>
      <w:proofErr w:type="gramEnd"/>
      <w:r>
        <w:rPr>
          <w:lang w:val="en-US"/>
        </w:rPr>
        <w:t xml:space="preserve"> glasses on, behind him are </w:t>
      </w:r>
      <w:r w:rsidR="003D2C04">
        <w:rPr>
          <w:lang w:val="en-US"/>
        </w:rPr>
        <w:t>3</w:t>
      </w:r>
      <w:r>
        <w:rPr>
          <w:lang w:val="en-US"/>
        </w:rPr>
        <w:t xml:space="preserve"> long bookshelves with a sign</w:t>
      </w:r>
      <w:r w:rsidR="003D2C04">
        <w:rPr>
          <w:lang w:val="en-US"/>
        </w:rPr>
        <w:t xml:space="preserve"> on them saying standard, random, custom:</w:t>
      </w:r>
    </w:p>
    <w:p w:rsidR="003D2C04" w:rsidRDefault="003D2C04" w:rsidP="00EF7B98">
      <w:pPr>
        <w:rPr>
          <w:lang w:val="en-US"/>
        </w:rPr>
      </w:pPr>
      <w:r>
        <w:rPr>
          <w:noProof/>
        </w:rPr>
        <w:drawing>
          <wp:inline distT="0" distB="0" distL="0" distR="0">
            <wp:extent cx="2768600" cy="2078963"/>
            <wp:effectExtent l="0" t="0" r="0" b="0"/>
            <wp:docPr id="17" name="Picture 17" descr="Afbeeldingsresultaat voor library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library carto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7990" cy="2101032"/>
                    </a:xfrm>
                    <a:prstGeom prst="rect">
                      <a:avLst/>
                    </a:prstGeom>
                    <a:noFill/>
                    <a:ln>
                      <a:noFill/>
                    </a:ln>
                  </pic:spPr>
                </pic:pic>
              </a:graphicData>
            </a:graphic>
          </wp:inline>
        </w:drawing>
      </w:r>
    </w:p>
    <w:p w:rsidR="003D2C04" w:rsidRDefault="003D2C04" w:rsidP="00EF7B98">
      <w:pPr>
        <w:rPr>
          <w:lang w:val="en-US"/>
        </w:rPr>
      </w:pPr>
      <w:r>
        <w:rPr>
          <w:lang w:val="en-US"/>
        </w:rPr>
        <w:t>5. Shark holds a bottle in his hand (the same as in point 3</w:t>
      </w:r>
      <w:proofErr w:type="gramStart"/>
      <w:r>
        <w:rPr>
          <w:lang w:val="en-US"/>
        </w:rPr>
        <w:t xml:space="preserve">. </w:t>
      </w:r>
      <w:proofErr w:type="gramEnd"/>
      <w:r>
        <w:rPr>
          <w:lang w:val="en-US"/>
        </w:rPr>
        <w:t>But with no flag) and speaks to it there are some sounds getting inside of the bottle, he is holding his hand in a way that you don’t see the flag that is glued on the side:</w:t>
      </w:r>
    </w:p>
    <w:p w:rsidR="003D2C04" w:rsidRDefault="003D2C04" w:rsidP="00EF7B98">
      <w:pPr>
        <w:rPr>
          <w:lang w:val="en-US"/>
        </w:rPr>
      </w:pPr>
      <w:r>
        <w:rPr>
          <w:noProof/>
          <w:lang w:val="en-US"/>
        </w:rPr>
        <mc:AlternateContent>
          <mc:Choice Requires="wpg">
            <w:drawing>
              <wp:anchor distT="0" distB="0" distL="114300" distR="114300" simplePos="0" relativeHeight="251668480" behindDoc="0" locked="0" layoutInCell="1" allowOverlap="1">
                <wp:simplePos x="0" y="0"/>
                <wp:positionH relativeFrom="column">
                  <wp:posOffset>1642533</wp:posOffset>
                </wp:positionH>
                <wp:positionV relativeFrom="paragraph">
                  <wp:posOffset>187113</wp:posOffset>
                </wp:positionV>
                <wp:extent cx="2388235" cy="685800"/>
                <wp:effectExtent l="0" t="0" r="12065" b="19050"/>
                <wp:wrapNone/>
                <wp:docPr id="46" name="Group 46"/>
                <wp:cNvGraphicFramePr/>
                <a:graphic xmlns:a="http://schemas.openxmlformats.org/drawingml/2006/main">
                  <a:graphicData uri="http://schemas.microsoft.com/office/word/2010/wordprocessingGroup">
                    <wpg:wgp>
                      <wpg:cNvGrpSpPr/>
                      <wpg:grpSpPr>
                        <a:xfrm>
                          <a:off x="0" y="0"/>
                          <a:ext cx="2388235" cy="685800"/>
                          <a:chOff x="0" y="0"/>
                          <a:chExt cx="2388393" cy="685800"/>
                        </a:xfrm>
                      </wpg:grpSpPr>
                      <wps:wsp>
                        <wps:cNvPr id="47" name="Can 47"/>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an 48"/>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an 49"/>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BDEF1F" id="Group 46" o:spid="_x0000_s1026" style="position:absolute;margin-left:129.35pt;margin-top:14.75pt;width:188.05pt;height:54pt;z-index:251668480"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">
                <v:shape id="Can 47" o:spid="_x0000_s1027"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" adj="2301" fillcolor="#5b9bd5 [3204]" strokecolor="#1f4d78 [1604]" strokeweight="1pt">
                  <v:stroke joinstyle="miter"/>
                </v:shape>
                <v:shape id="Can 48" o:spid="_x0000_s1028"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" adj="1638" fillcolor="#5b9bd5 [3204]" strokecolor="#1f4d78 [1604]" strokeweight="1pt">
                  <v:stroke joinstyle="miter"/>
                </v:shape>
                <v:shape id="Can 49" o:spid="_x0000_s1029"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" fillcolor="#5b9bd5 [3204]" strokecolor="#1f4d78 [1604]" strokeweight="1pt">
                  <v:stroke joinstyle="miter"/>
                </v:shape>
              </v:group>
            </w:pict>
          </mc:Fallback>
        </mc:AlternateContent>
      </w:r>
      <w:r w:rsidRPr="003D2C04">
        <w:rPr>
          <w:lang w:val="en-US"/>
        </w:rPr>
        <mc:AlternateContent>
          <mc:Choice Requires="wps">
            <w:drawing>
              <wp:anchor distT="0" distB="0" distL="114300" distR="114300" simplePos="0" relativeHeight="251666432" behindDoc="0" locked="0" layoutInCell="1" allowOverlap="1" wp14:anchorId="3D0524F2" wp14:editId="09671A61">
                <wp:simplePos x="0" y="0"/>
                <wp:positionH relativeFrom="column">
                  <wp:posOffset>0</wp:posOffset>
                </wp:positionH>
                <wp:positionV relativeFrom="paragraph">
                  <wp:posOffset>0</wp:posOffset>
                </wp:positionV>
                <wp:extent cx="819150" cy="1190625"/>
                <wp:effectExtent l="0" t="0" r="19050" b="28575"/>
                <wp:wrapNone/>
                <wp:docPr id="44" name="Oval 44"/>
                <wp:cNvGraphicFramePr/>
                <a:graphic xmlns:a="http://schemas.openxmlformats.org/drawingml/2006/main">
                  <a:graphicData uri="http://schemas.microsoft.com/office/word/2010/wordprocessingShape">
                    <wps:wsp>
                      <wps:cNvSpPr/>
                      <wps:spPr>
                        <a:xfrm>
                          <a:off x="0" y="0"/>
                          <a:ext cx="819150" cy="119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12D9DF" id="Oval 44" o:spid="_x0000_s1026" style="position:absolute;margin-left:0;margin-top:0;width:64.5pt;height:9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" fillcolor="#5b9bd5 [3204]" strokecolor="#1f4d78 [1604]" strokeweight="1pt">
                <v:stroke joinstyle="miter"/>
              </v:oval>
            </w:pict>
          </mc:Fallback>
        </mc:AlternateContent>
      </w:r>
      <w:r w:rsidRPr="003D2C04">
        <w:rPr>
          <w:lang w:val="en-US"/>
        </w:rPr>
        <mc:AlternateContent>
          <mc:Choice Requires="wps">
            <w:drawing>
              <wp:anchor distT="0" distB="0" distL="114300" distR="114300" simplePos="0" relativeHeight="251669504" behindDoc="0" locked="0" layoutInCell="1" allowOverlap="1" wp14:anchorId="6FFB35DE" wp14:editId="134E840E">
                <wp:simplePos x="0" y="0"/>
                <wp:positionH relativeFrom="column">
                  <wp:posOffset>933450</wp:posOffset>
                </wp:positionH>
                <wp:positionV relativeFrom="paragraph">
                  <wp:posOffset>578485</wp:posOffset>
                </wp:positionV>
                <wp:extent cx="45719" cy="288290"/>
                <wp:effectExtent l="0" t="0" r="12065" b="0"/>
                <wp:wrapNone/>
                <wp:docPr id="53" name="Arc 53"/>
                <wp:cNvGraphicFramePr/>
                <a:graphic xmlns:a="http://schemas.openxmlformats.org/drawingml/2006/main">
                  <a:graphicData uri="http://schemas.microsoft.com/office/word/2010/wordprocessingShape">
                    <wps:wsp>
                      <wps:cNvSpPr/>
                      <wps:spPr>
                        <a:xfrm>
                          <a:off x="0" y="0"/>
                          <a:ext cx="45719" cy="28829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F1EB3" id="Arc 53" o:spid="_x0000_s1026" style="position:absolute;margin-left:73.5pt;margin-top:45.55pt;width:3.6pt;height:22.7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45719,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" path="m22859,nsc35484,,45719,64536,45719,144145r-22859,c22860,96097,22859,48048,22859,xem22859,nfc35484,,45719,64536,45719,144145e" filled="f" strokecolor="#5b9bd5 [3204]" strokeweight=".5pt">
                <v:stroke joinstyle="miter"/>
                <v:path arrowok="t" o:connecttype="custom" o:connectlocs="22859,0;45719,144145" o:connectangles="0,0"/>
              </v:shape>
            </w:pict>
          </mc:Fallback>
        </mc:AlternateContent>
      </w:r>
      <w:r w:rsidRPr="003D2C04">
        <w:rPr>
          <w:lang w:val="en-US"/>
        </w:rPr>
        <mc:AlternateContent>
          <mc:Choice Requires="wps">
            <w:drawing>
              <wp:anchor distT="0" distB="0" distL="114300" distR="114300" simplePos="0" relativeHeight="251670528" behindDoc="0" locked="0" layoutInCell="1" allowOverlap="1" wp14:anchorId="405C8988" wp14:editId="39150DE2">
                <wp:simplePos x="0" y="0"/>
                <wp:positionH relativeFrom="column">
                  <wp:posOffset>387985</wp:posOffset>
                </wp:positionH>
                <wp:positionV relativeFrom="paragraph">
                  <wp:posOffset>13970</wp:posOffset>
                </wp:positionV>
                <wp:extent cx="926456" cy="1078865"/>
                <wp:effectExtent l="0" t="0" r="83820" b="0"/>
                <wp:wrapNone/>
                <wp:docPr id="54" name="Arc 54"/>
                <wp:cNvGraphicFramePr/>
                <a:graphic xmlns:a="http://schemas.openxmlformats.org/drawingml/2006/main">
                  <a:graphicData uri="http://schemas.microsoft.com/office/word/2010/wordprocessingShape">
                    <wps:wsp>
                      <wps:cNvSpPr/>
                      <wps:spPr>
                        <a:xfrm rot="8420777" flipH="1">
                          <a:off x="0" y="0"/>
                          <a:ext cx="926456" cy="107886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54637" id="Arc 54" o:spid="_x0000_s1026" style="position:absolute;margin-left:30.55pt;margin-top:1.1pt;width:72.95pt;height:84.95pt;rotation:-9197734fd;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6456,107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" path="m463228,nsc719062,,926456,241512,926456,539433r-463228,l463228,xem463228,nfc719062,,926456,241512,926456,539433e" filled="f" strokecolor="#5b9bd5 [3204]" strokeweight=".5pt">
                <v:stroke joinstyle="miter"/>
                <v:path arrowok="t" o:connecttype="custom" o:connectlocs="463228,0;926456,539433" o:connectangles="0,0"/>
              </v:shape>
            </w:pict>
          </mc:Fallback>
        </mc:AlternateContent>
      </w:r>
      <w:r w:rsidRPr="003D2C04">
        <w:rPr>
          <w:lang w:val="en-US"/>
        </w:rPr>
        <mc:AlternateContent>
          <mc:Choice Requires="wps">
            <w:drawing>
              <wp:anchor distT="0" distB="0" distL="114300" distR="114300" simplePos="0" relativeHeight="251671552" behindDoc="0" locked="0" layoutInCell="1" allowOverlap="1" wp14:anchorId="78908970" wp14:editId="5BF579CF">
                <wp:simplePos x="0" y="0"/>
                <wp:positionH relativeFrom="column">
                  <wp:posOffset>437515</wp:posOffset>
                </wp:positionH>
                <wp:positionV relativeFrom="paragraph">
                  <wp:posOffset>128905</wp:posOffset>
                </wp:positionV>
                <wp:extent cx="704089" cy="851302"/>
                <wp:effectExtent l="0" t="0" r="96520" b="0"/>
                <wp:wrapNone/>
                <wp:docPr id="55" name="Arc 55"/>
                <wp:cNvGraphicFramePr/>
                <a:graphic xmlns:a="http://schemas.openxmlformats.org/drawingml/2006/main">
                  <a:graphicData uri="http://schemas.microsoft.com/office/word/2010/wordprocessingShape">
                    <wps:wsp>
                      <wps:cNvSpPr/>
                      <wps:spPr>
                        <a:xfrm rot="8420777" flipH="1">
                          <a:off x="0" y="0"/>
                          <a:ext cx="704089" cy="85130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EF179" id="Arc 55" o:spid="_x0000_s1026" style="position:absolute;margin-left:34.45pt;margin-top:10.15pt;width:55.45pt;height:67.05pt;rotation:-9197734fd;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089,851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" path="m352044,nsc546473,,704089,190570,704089,425651r-352044,c352045,283767,352044,141884,352044,xem352044,nfc546473,,704089,190570,704089,425651e" filled="f" strokecolor="#5b9bd5 [3204]" strokeweight=".5pt">
                <v:stroke joinstyle="miter"/>
                <v:path arrowok="t" o:connecttype="custom" o:connectlocs="352044,0;704089,425651" o:connectangles="0,0"/>
              </v:shape>
            </w:pict>
          </mc:Fallback>
        </mc:AlternateContent>
      </w:r>
    </w:p>
    <w:p w:rsidR="003D2C04" w:rsidRDefault="003D2C04" w:rsidP="00EF7B98">
      <w:pPr>
        <w:rPr>
          <w:lang w:val="en-US"/>
        </w:rPr>
      </w:pPr>
    </w:p>
    <w:p w:rsidR="003D2C04" w:rsidRDefault="003D2C04" w:rsidP="00EF7B98">
      <w:pPr>
        <w:rPr>
          <w:lang w:val="en-US"/>
        </w:rPr>
      </w:pPr>
    </w:p>
    <w:p w:rsidR="003D2C04" w:rsidRDefault="003D2C04" w:rsidP="00EF7B98">
      <w:pPr>
        <w:rPr>
          <w:lang w:val="en-US"/>
        </w:rPr>
      </w:pPr>
    </w:p>
    <w:p w:rsidR="003D2C04" w:rsidRDefault="003D2C04" w:rsidP="00EF7B98">
      <w:pPr>
        <w:rPr>
          <w:lang w:val="en-US"/>
        </w:rPr>
      </w:pPr>
    </w:p>
    <w:p w:rsidR="003D2C04" w:rsidRDefault="003D2C04" w:rsidP="00EF7B98">
      <w:pPr>
        <w:rPr>
          <w:lang w:val="en-US"/>
        </w:rPr>
      </w:pPr>
    </w:p>
    <w:p w:rsidR="003D2C04" w:rsidRDefault="003D2C04" w:rsidP="00EF7B98">
      <w:pPr>
        <w:rPr>
          <w:lang w:val="en-US"/>
        </w:rPr>
      </w:pPr>
    </w:p>
    <w:p w:rsidR="003D2C04" w:rsidRDefault="003D2C04" w:rsidP="00EF7B98">
      <w:pPr>
        <w:rPr>
          <w:lang w:val="en-US"/>
        </w:rPr>
      </w:pPr>
    </w:p>
    <w:p w:rsidR="003D2C04" w:rsidRDefault="003D2C04" w:rsidP="00EF7B98">
      <w:pPr>
        <w:rPr>
          <w:lang w:val="en-US"/>
        </w:rPr>
      </w:pPr>
    </w:p>
    <w:p w:rsidR="003D2C04" w:rsidRDefault="003D2C04" w:rsidP="00EF7B98">
      <w:pPr>
        <w:rPr>
          <w:lang w:val="en-US"/>
        </w:rPr>
      </w:pPr>
    </w:p>
    <w:p w:rsidR="003D2C04" w:rsidRDefault="003D2C04" w:rsidP="00EF7B98">
      <w:pPr>
        <w:rPr>
          <w:lang w:val="en-US"/>
        </w:rPr>
      </w:pPr>
    </w:p>
    <w:p w:rsidR="00EF7B98" w:rsidRDefault="003D2C04" w:rsidP="00EF7B98">
      <w:pPr>
        <w:rPr>
          <w:lang w:val="en-US"/>
        </w:rPr>
      </w:pPr>
      <w:r>
        <w:rPr>
          <w:lang w:val="en-US"/>
        </w:rPr>
        <w:lastRenderedPageBreak/>
        <w:t>6. Picture of the bottle being in water (it was thrown there), it is corked with a brown cork, water splashes around it, we can see a sound symbol inside of it and there is also a piece of paper rolled inside of it (</w:t>
      </w:r>
      <w:r w:rsidRPr="003D2C04">
        <w:rPr>
          <w:u w:val="single"/>
          <w:lang w:val="en-US"/>
        </w:rPr>
        <w:t>the flag should not be visible, as in the picture</w:t>
      </w:r>
      <w:r>
        <w:rPr>
          <w:lang w:val="en-US"/>
        </w:rPr>
        <w:t>):</w:t>
      </w:r>
    </w:p>
    <w:p w:rsidR="003D2C04" w:rsidRDefault="003D2C04" w:rsidP="00EF7B98">
      <w:pPr>
        <w:rPr>
          <w:lang w:val="en-US"/>
        </w:rPr>
      </w:pPr>
    </w:p>
    <w:p w:rsidR="003D2C04" w:rsidRDefault="003D2C04" w:rsidP="00EF7B98">
      <w:pPr>
        <w:rPr>
          <w:lang w:val="en-US"/>
        </w:rPr>
      </w:pPr>
      <w:r>
        <w:rPr>
          <w:noProof/>
        </w:rPr>
        <w:drawing>
          <wp:inline distT="0" distB="0" distL="0" distR="0" wp14:anchorId="06E39DFE" wp14:editId="6530DEA8">
            <wp:extent cx="372533" cy="372533"/>
            <wp:effectExtent l="0" t="0" r="8890" b="8890"/>
            <wp:docPr id="18" name="Picture 18" descr="C:\Users\Angela Asselman\AppData\Local\Microsoft\Windows\INetCache\Content.MSO\90E829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la Asselman\AppData\Local\Microsoft\Windows\INetCache\Content.MSO\90E82925.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0553" cy="400553"/>
                    </a:xfrm>
                    <a:prstGeom prst="rect">
                      <a:avLst/>
                    </a:prstGeom>
                    <a:noFill/>
                    <a:ln>
                      <a:noFill/>
                    </a:ln>
                  </pic:spPr>
                </pic:pic>
              </a:graphicData>
            </a:graphic>
          </wp:inline>
        </w:drawing>
      </w:r>
      <w:r>
        <w:rPr>
          <w:lang w:val="en-US"/>
        </w:rPr>
        <w:t xml:space="preserve"> -&gt; this symbol should be inside of the bottle, together with the paper</w:t>
      </w:r>
    </w:p>
    <w:p w:rsidR="003D2C04" w:rsidRDefault="003D2C04" w:rsidP="00EF7B98">
      <w:pPr>
        <w:rPr>
          <w:lang w:val="en-US"/>
        </w:rPr>
      </w:pPr>
      <w:r w:rsidRPr="003D2C04">
        <w:rPr>
          <w:lang w:val="en-US"/>
        </w:rPr>
        <mc:AlternateContent>
          <mc:Choice Requires="wpg">
            <w:drawing>
              <wp:anchor distT="0" distB="0" distL="114300" distR="114300" simplePos="0" relativeHeight="251674624" behindDoc="0" locked="0" layoutInCell="1" allowOverlap="1" wp14:anchorId="06D0DD6F" wp14:editId="15CB949D">
                <wp:simplePos x="0" y="0"/>
                <wp:positionH relativeFrom="column">
                  <wp:posOffset>296333</wp:posOffset>
                </wp:positionH>
                <wp:positionV relativeFrom="paragraph">
                  <wp:posOffset>3870</wp:posOffset>
                </wp:positionV>
                <wp:extent cx="2609850" cy="1696143"/>
                <wp:effectExtent l="0" t="0" r="19050" b="18415"/>
                <wp:wrapNone/>
                <wp:docPr id="75" name="Group 75"/>
                <wp:cNvGraphicFramePr/>
                <a:graphic xmlns:a="http://schemas.openxmlformats.org/drawingml/2006/main">
                  <a:graphicData uri="http://schemas.microsoft.com/office/word/2010/wordprocessingGroup">
                    <wpg:wgp>
                      <wpg:cNvGrpSpPr/>
                      <wpg:grpSpPr>
                        <a:xfrm>
                          <a:off x="0" y="0"/>
                          <a:ext cx="2609850" cy="1696143"/>
                          <a:chOff x="0" y="0"/>
                          <a:chExt cx="2609850" cy="1696143"/>
                        </a:xfrm>
                      </wpg:grpSpPr>
                      <wps:wsp>
                        <wps:cNvPr id="72" name="Freeform 72"/>
                        <wps:cNvSpPr/>
                        <wps:spPr>
                          <a:xfrm>
                            <a:off x="114300" y="0"/>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reeform 73"/>
                        <wps:cNvSpPr/>
                        <wps:spPr>
                          <a:xfrm>
                            <a:off x="0" y="466725"/>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reeform 74"/>
                        <wps:cNvSpPr/>
                        <wps:spPr>
                          <a:xfrm>
                            <a:off x="28575" y="790575"/>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959D9C" id="Group 75" o:spid="_x0000_s1026" style="position:absolute;margin-left:23.35pt;margin-top:.3pt;width:205.5pt;height:133.55pt;z-index:251674624" coordsize="26098,16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">
                <v:shape id="Freeform 72" o:spid="_x0000_s1027" style="position:absolute;left:1143;width:24955;height:9055;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shape id="Freeform 73" o:spid="_x0000_s1028" style="position:absolute;top:4667;width:24955;height:9055;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shape id="Freeform 74" o:spid="_x0000_s1029" style="position:absolute;left:285;top:7905;width:24956;height:9056;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group>
            </w:pict>
          </mc:Fallback>
        </mc:AlternateContent>
      </w:r>
      <w:r w:rsidRPr="003D2C04">
        <w:rPr>
          <w:lang w:val="en-US"/>
        </w:rPr>
        <mc:AlternateContent>
          <mc:Choice Requires="wpg">
            <w:drawing>
              <wp:anchor distT="0" distB="0" distL="114300" distR="114300" simplePos="0" relativeHeight="251673600" behindDoc="0" locked="0" layoutInCell="1" allowOverlap="1" wp14:anchorId="162194C1" wp14:editId="21547AE5">
                <wp:simplePos x="0" y="0"/>
                <wp:positionH relativeFrom="column">
                  <wp:posOffset>837565</wp:posOffset>
                </wp:positionH>
                <wp:positionV relativeFrom="paragraph">
                  <wp:posOffset>334010</wp:posOffset>
                </wp:positionV>
                <wp:extent cx="1138079" cy="320170"/>
                <wp:effectExtent l="8890" t="0" r="13970" b="13970"/>
                <wp:wrapNone/>
                <wp:docPr id="69" name="Group 69"/>
                <wp:cNvGraphicFramePr/>
                <a:graphic xmlns:a="http://schemas.openxmlformats.org/drawingml/2006/main">
                  <a:graphicData uri="http://schemas.microsoft.com/office/word/2010/wordprocessingGroup">
                    <wpg:wgp>
                      <wpg:cNvGrpSpPr/>
                      <wpg:grpSpPr>
                        <a:xfrm rot="5400000">
                          <a:off x="0" y="0"/>
                          <a:ext cx="1138079" cy="320170"/>
                          <a:chOff x="0" y="0"/>
                          <a:chExt cx="2431097" cy="685800"/>
                        </a:xfrm>
                      </wpg:grpSpPr>
                      <wpg:grpSp>
                        <wpg:cNvPr id="56" name="Group 56"/>
                        <wpg:cNvGrpSpPr/>
                        <wpg:grpSpPr>
                          <a:xfrm>
                            <a:off x="42862" y="0"/>
                            <a:ext cx="2388235" cy="685800"/>
                            <a:chOff x="0" y="0"/>
                            <a:chExt cx="2388393" cy="685800"/>
                          </a:xfrm>
                        </wpg:grpSpPr>
                        <wpg:grpSp>
                          <wpg:cNvPr id="57" name="Group 57"/>
                          <wpg:cNvGrpSpPr/>
                          <wpg:grpSpPr>
                            <a:xfrm>
                              <a:off x="0" y="0"/>
                              <a:ext cx="2388393" cy="685800"/>
                              <a:chOff x="0" y="0"/>
                              <a:chExt cx="2388393" cy="685800"/>
                            </a:xfrm>
                          </wpg:grpSpPr>
                          <wps:wsp>
                            <wps:cNvPr id="58" name="Can 58"/>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n 59"/>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an 60"/>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1971675" y="47625"/>
                              <a:ext cx="323850" cy="245110"/>
                              <a:chOff x="0" y="0"/>
                              <a:chExt cx="323850" cy="245110"/>
                            </a:xfrm>
                          </wpg:grpSpPr>
                          <wps:wsp>
                            <wps:cNvPr id="62" name="Rectangle 62"/>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 name="Can 64"/>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 68"/>
                        <wpg:cNvGrpSpPr/>
                        <wpg:grpSpPr>
                          <a:xfrm>
                            <a:off x="1138237" y="295275"/>
                            <a:ext cx="821054" cy="147322"/>
                            <a:chOff x="0" y="0"/>
                            <a:chExt cx="821054" cy="147322"/>
                          </a:xfrm>
                        </wpg:grpSpPr>
                        <wps:wsp>
                          <wps:cNvPr id="65" name="Can 65"/>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F28C6B9" id="Group 69" o:spid="_x0000_s1026" style="position:absolute;margin-left:65.95pt;margin-top:26.3pt;width:89.6pt;height:25.2pt;rotation:90;z-index:251673600;mso-width-relative:margin;mso-height-relative:margin" coordsize="2431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">
                <v:group id="Group 56" o:spid="_x0000_s1027"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28"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Can 58" o:spid="_x0000_s1029"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" adj="2301" fillcolor="#5b9bd5 [3204]" strokecolor="#1f4d78 [1604]" strokeweight="1pt">
                      <v:stroke joinstyle="miter"/>
                    </v:shape>
                    <v:shape id="Can 59" o:spid="_x0000_s1030"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" adj="1638" fillcolor="#5b9bd5 [3204]" strokecolor="#1f4d78 [1604]" strokeweight="1pt">
                      <v:stroke joinstyle="miter"/>
                    </v:shape>
                    <v:shape id="Can 60" o:spid="_x0000_s1031"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" fillcolor="#5b9bd5 [3204]" strokecolor="#1f4d78 [1604]" strokeweight="1pt">
                      <v:stroke joinstyle="miter"/>
                    </v:shape>
                  </v:group>
                  <v:group id="Group 61" o:spid="_x0000_s1032"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33"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" fillcolor="red" strokecolor="#70ad47 [3209]" strokeweight="1pt"/>
                    <v:rect id="Rectangle 63" o:spid="_x0000_s1034"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" fillcolor="white [3212]" strokecolor="#70ad47 [3209]" strokeweight="1pt"/>
                  </v:group>
                </v:group>
                <v:shape id="Can 64" o:spid="_x0000_s1035"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" fillcolor="#c60" strokecolor="#1f4d78 [1604]" strokeweight="1pt">
                  <v:stroke joinstyle="miter"/>
                </v:shape>
                <v:group id="Group 68" o:spid="_x0000_s1036"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an 65" o:spid="_x0000_s1037"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" adj="971" fillcolor="#d8d8d8 [2732]" strokecolor="#1f4d78 [1604]" strokeweight="1pt">
                    <v:stroke joinstyle="miter"/>
                  </v:shape>
                  <v:line id="Straight Connector 66" o:spid="_x0000_s1038"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5b9bd5 [3204]" strokeweight=".5pt">
                    <v:stroke joinstyle="miter"/>
                  </v:line>
                  <v:line id="Straight Connector 67" o:spid="_x0000_s1039"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group>
              </v:group>
            </w:pict>
          </mc:Fallback>
        </mc:AlternateContent>
      </w:r>
    </w:p>
    <w:p w:rsidR="00EF7B98" w:rsidRDefault="00EF7B98" w:rsidP="00EF7B98">
      <w:pPr>
        <w:rPr>
          <w:lang w:val="en-US"/>
        </w:rPr>
      </w:pPr>
    </w:p>
    <w:p w:rsidR="00EF7B98" w:rsidRDefault="00EF7B98" w:rsidP="00EF7B98">
      <w:pPr>
        <w:rPr>
          <w:lang w:val="en-US"/>
        </w:rPr>
      </w:pPr>
    </w:p>
    <w:p w:rsidR="00EF7B98" w:rsidRDefault="00EF7B98" w:rsidP="00EF7B98">
      <w:pPr>
        <w:rPr>
          <w:lang w:val="en-US"/>
        </w:rPr>
      </w:pPr>
    </w:p>
    <w:p w:rsidR="003D2C04" w:rsidRDefault="003D2C04" w:rsidP="00EF7B98">
      <w:pPr>
        <w:rPr>
          <w:lang w:val="en-US"/>
        </w:rPr>
      </w:pPr>
    </w:p>
    <w:p w:rsidR="003D2C04" w:rsidRDefault="003D2C04" w:rsidP="00EF7B98">
      <w:pPr>
        <w:rPr>
          <w:lang w:val="en-US"/>
        </w:rPr>
      </w:pPr>
    </w:p>
    <w:p w:rsidR="003D2C04" w:rsidRDefault="003D2C04" w:rsidP="00EF7B98">
      <w:pPr>
        <w:rPr>
          <w:lang w:val="en-US"/>
        </w:rPr>
      </w:pPr>
    </w:p>
    <w:p w:rsidR="003D2C04" w:rsidRDefault="003D2C04" w:rsidP="00EF7B98">
      <w:pPr>
        <w:rPr>
          <w:lang w:val="en-US"/>
        </w:rPr>
      </w:pPr>
    </w:p>
    <w:p w:rsidR="003D2C04" w:rsidRDefault="003D2C04" w:rsidP="00EF7B98">
      <w:pPr>
        <w:rPr>
          <w:lang w:val="en-US"/>
        </w:rPr>
      </w:pPr>
      <w:r>
        <w:rPr>
          <w:lang w:val="en-US"/>
        </w:rPr>
        <w:t>7</w:t>
      </w:r>
      <w:r w:rsidR="00D77532">
        <w:rPr>
          <w:lang w:val="en-US"/>
        </w:rPr>
        <w:t>/8</w:t>
      </w:r>
      <w:r>
        <w:rPr>
          <w:lang w:val="en-US"/>
        </w:rPr>
        <w:t>. Now we have a picture of the world map</w:t>
      </w:r>
      <w:r w:rsidR="00D77532">
        <w:rPr>
          <w:lang w:val="en-US"/>
        </w:rPr>
        <w:t xml:space="preserve">, it is bigger than this one, no countries are visible, just yellow like this, we see the bottle travelling somewhere from Europe to somewhere in Asia (from the Baltic sea to China) there is an arrow pointing it’s direction / Picture 8. </w:t>
      </w:r>
      <w:proofErr w:type="gramStart"/>
      <w:r w:rsidR="00D77532">
        <w:rPr>
          <w:lang w:val="en-US"/>
        </w:rPr>
        <w:t>Exactly the same</w:t>
      </w:r>
      <w:proofErr w:type="gramEnd"/>
      <w:r w:rsidR="00D77532">
        <w:rPr>
          <w:lang w:val="en-US"/>
        </w:rPr>
        <w:t xml:space="preserve"> but the arrows point the other direction: from Asia to Europe:</w:t>
      </w:r>
    </w:p>
    <w:p w:rsidR="00B563DE" w:rsidRDefault="00D77532" w:rsidP="00EF7B98">
      <w:pPr>
        <w:rPr>
          <w:lang w:val="en-US"/>
        </w:rPr>
      </w:pPr>
      <w:r>
        <w:rPr>
          <w:noProof/>
        </w:rPr>
        <w:drawing>
          <wp:inline distT="0" distB="0" distL="0" distR="0">
            <wp:extent cx="4176426" cy="3386667"/>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8034" cy="3404189"/>
                    </a:xfrm>
                    <a:prstGeom prst="rect">
                      <a:avLst/>
                    </a:prstGeom>
                    <a:noFill/>
                    <a:ln>
                      <a:noFill/>
                    </a:ln>
                  </pic:spPr>
                </pic:pic>
              </a:graphicData>
            </a:graphic>
          </wp:inline>
        </w:drawing>
      </w:r>
    </w:p>
    <w:p w:rsidR="00B563DE" w:rsidRDefault="00B563DE" w:rsidP="00EF7B98">
      <w:pPr>
        <w:rPr>
          <w:lang w:val="en-US"/>
        </w:rPr>
      </w:pPr>
    </w:p>
    <w:p w:rsidR="00B563DE" w:rsidRDefault="00B563DE" w:rsidP="00EF7B98">
      <w:pPr>
        <w:rPr>
          <w:lang w:val="en-US"/>
        </w:rPr>
      </w:pPr>
    </w:p>
    <w:p w:rsidR="00B563DE" w:rsidRDefault="00B563DE" w:rsidP="00EF7B98">
      <w:pPr>
        <w:rPr>
          <w:lang w:val="en-US"/>
        </w:rPr>
      </w:pPr>
    </w:p>
    <w:p w:rsidR="00B563DE" w:rsidRDefault="00D04796" w:rsidP="00EF7B98">
      <w:pPr>
        <w:rPr>
          <w:lang w:val="en-US"/>
        </w:rPr>
      </w:pPr>
      <w:r>
        <w:rPr>
          <w:lang w:val="en-US"/>
        </w:rPr>
        <w:lastRenderedPageBreak/>
        <w:t>9. We have a beach, yellow sand on which several (5) bottles with bottles with messages are visible -&gt; they are buried in the sand, in the background we see a dark shape of a shark that is approaching the beach.</w:t>
      </w:r>
    </w:p>
    <w:p w:rsidR="00D04796" w:rsidRDefault="00D04796" w:rsidP="00EF7B98">
      <w:pPr>
        <w:rPr>
          <w:lang w:val="en-US"/>
        </w:rPr>
      </w:pPr>
      <w:r>
        <w:rPr>
          <w:lang w:val="en-US"/>
        </w:rPr>
        <w:t>10. The same shark, but having a different face, wearing Chinese clothing: listens to the bottle, he holds it at his ear, in the other hand he holds the piece of paper and reads it.</w:t>
      </w:r>
    </w:p>
    <w:p w:rsidR="00D04796" w:rsidRDefault="00D04796" w:rsidP="00EF7B98">
      <w:pPr>
        <w:rPr>
          <w:lang w:val="en-US"/>
        </w:rPr>
      </w:pPr>
      <w:r>
        <w:rPr>
          <w:noProof/>
        </w:rPr>
        <w:drawing>
          <wp:inline distT="0" distB="0" distL="0" distR="0">
            <wp:extent cx="2141855" cy="2141855"/>
            <wp:effectExtent l="0" t="0" r="0" b="0"/>
            <wp:docPr id="24" name="Picture 24" descr="C:\Users\Angela Asselman\AppData\Local\Microsoft\Windows\INetCache\Content.MSO\97F84F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gela Asselman\AppData\Local\Microsoft\Windows\INetCache\Content.MSO\97F84F4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rsidR="00D04796" w:rsidRDefault="00D04796" w:rsidP="00EF7B98">
      <w:pPr>
        <w:rPr>
          <w:lang w:val="en-US"/>
        </w:rPr>
      </w:pPr>
      <w:r>
        <w:rPr>
          <w:lang w:val="en-US"/>
        </w:rPr>
        <w:t>11. The first s</w:t>
      </w:r>
      <w:r w:rsidR="00FB7407">
        <w:rPr>
          <w:lang w:val="en-US"/>
        </w:rPr>
        <w:t>hark receives the same bottle, he is very happy, he holds it at his ear, he listens to it and reads the paper from it.</w:t>
      </w:r>
    </w:p>
    <w:p w:rsidR="00FB7407" w:rsidRDefault="00FB7407" w:rsidP="00EF7B98">
      <w:pPr>
        <w:rPr>
          <w:lang w:val="en-US"/>
        </w:rPr>
      </w:pPr>
      <w:r>
        <w:rPr>
          <w:lang w:val="en-US"/>
        </w:rPr>
        <w:t xml:space="preserve">12. Picture with a list of bottles, some of them are corked, some of them are uncorked, all of them have a piece of paper inside and a sound symbol and a flag glued to the </w:t>
      </w:r>
      <w:proofErr w:type="gramStart"/>
      <w:r>
        <w:rPr>
          <w:lang w:val="en-US"/>
        </w:rPr>
        <w:t>side,  there</w:t>
      </w:r>
      <w:proofErr w:type="gramEnd"/>
      <w:r>
        <w:rPr>
          <w:lang w:val="en-US"/>
        </w:rPr>
        <w:t xml:space="preserve"> are some signs next to them but you cannot recognize what they say, there are also some small avatars of sharks right side of the signs:</w:t>
      </w:r>
    </w:p>
    <w:p w:rsidR="00FB7407" w:rsidRDefault="00FB7407" w:rsidP="00EF7B98">
      <w:pPr>
        <w:rPr>
          <w:lang w:val="en-US"/>
        </w:rPr>
      </w:pPr>
      <w:r>
        <w:rPr>
          <w:noProof/>
          <w:lang w:eastAsia="pl-PL"/>
        </w:rPr>
        <mc:AlternateContent>
          <mc:Choice Requires="wps">
            <w:drawing>
              <wp:anchor distT="0" distB="0" distL="114300" distR="114300" simplePos="0" relativeHeight="251677696" behindDoc="0" locked="0" layoutInCell="1" allowOverlap="1">
                <wp:simplePos x="0" y="0"/>
                <wp:positionH relativeFrom="column">
                  <wp:posOffset>4394200</wp:posOffset>
                </wp:positionH>
                <wp:positionV relativeFrom="paragraph">
                  <wp:posOffset>113030</wp:posOffset>
                </wp:positionV>
                <wp:extent cx="287867" cy="287867"/>
                <wp:effectExtent l="0" t="0" r="17145" b="17145"/>
                <wp:wrapNone/>
                <wp:docPr id="25" name="Oval 25"/>
                <wp:cNvGraphicFramePr/>
                <a:graphic xmlns:a="http://schemas.openxmlformats.org/drawingml/2006/main">
                  <a:graphicData uri="http://schemas.microsoft.com/office/word/2010/wordprocessingShape">
                    <wps:wsp>
                      <wps:cNvSpPr/>
                      <wps:spPr>
                        <a:xfrm>
                          <a:off x="0" y="0"/>
                          <a:ext cx="287867" cy="2878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D2269" id="Oval 25" o:spid="_x0000_s1026" style="position:absolute;margin-left:346pt;margin-top:8.9pt;width:22.65pt;height:2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" fillcolor="#5b9bd5 [3204]" strokecolor="#1f4d78 [1604]" strokeweight="1pt">
                <v:stroke joinstyle="miter"/>
              </v:oval>
            </w:pict>
          </mc:Fallback>
        </mc:AlternateContent>
      </w:r>
      <w:r>
        <w:rPr>
          <w:noProof/>
          <w:lang w:eastAsia="pl-PL"/>
        </w:rPr>
        <mc:AlternateContent>
          <mc:Choice Requires="wpg">
            <w:drawing>
              <wp:anchor distT="0" distB="0" distL="114300" distR="114300" simplePos="0" relativeHeight="251676672" behindDoc="0" locked="0" layoutInCell="1" allowOverlap="1" wp14:anchorId="418E7A0C" wp14:editId="11ECF880">
                <wp:simplePos x="0" y="0"/>
                <wp:positionH relativeFrom="column">
                  <wp:posOffset>0</wp:posOffset>
                </wp:positionH>
                <wp:positionV relativeFrom="paragraph">
                  <wp:posOffset>0</wp:posOffset>
                </wp:positionV>
                <wp:extent cx="5210175" cy="2978785"/>
                <wp:effectExtent l="0" t="0" r="28575" b="12065"/>
                <wp:wrapNone/>
                <wp:docPr id="169" name="Group 169"/>
                <wp:cNvGraphicFramePr/>
                <a:graphic xmlns:a="http://schemas.openxmlformats.org/drawingml/2006/main">
                  <a:graphicData uri="http://schemas.microsoft.com/office/word/2010/wordprocessingGroup">
                    <wpg:wgp>
                      <wpg:cNvGrpSpPr/>
                      <wpg:grpSpPr>
                        <a:xfrm>
                          <a:off x="0" y="0"/>
                          <a:ext cx="5210175" cy="2978785"/>
                          <a:chOff x="-76200" y="-76200"/>
                          <a:chExt cx="5210175" cy="2978785"/>
                        </a:xfrm>
                      </wpg:grpSpPr>
                      <wpg:grpSp>
                        <wpg:cNvPr id="148" name="Group 148"/>
                        <wpg:cNvGrpSpPr/>
                        <wpg:grpSpPr>
                          <a:xfrm>
                            <a:off x="-76200" y="-76200"/>
                            <a:ext cx="5210175" cy="2978785"/>
                            <a:chOff x="-66675" y="-57150"/>
                            <a:chExt cx="5210175" cy="2978785"/>
                          </a:xfrm>
                        </wpg:grpSpPr>
                        <wps:wsp>
                          <wps:cNvPr id="91" name="Rectangle 91"/>
                          <wps:cNvSpPr/>
                          <wps:spPr>
                            <a:xfrm>
                              <a:off x="-66675" y="-57150"/>
                              <a:ext cx="5210175" cy="297878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 name="Group 77"/>
                          <wpg:cNvGrpSpPr/>
                          <wpg:grpSpPr>
                            <a:xfrm>
                              <a:off x="152400" y="533400"/>
                              <a:ext cx="733425" cy="245609"/>
                              <a:chOff x="0" y="0"/>
                              <a:chExt cx="2431097" cy="685800"/>
                            </a:xfrm>
                          </wpg:grpSpPr>
                          <wpg:grpSp>
                            <wpg:cNvPr id="78" name="Group 78"/>
                            <wpg:cNvGrpSpPr/>
                            <wpg:grpSpPr>
                              <a:xfrm>
                                <a:off x="42862" y="0"/>
                                <a:ext cx="2388235" cy="685800"/>
                                <a:chOff x="0" y="0"/>
                                <a:chExt cx="2388393" cy="685800"/>
                              </a:xfrm>
                            </wpg:grpSpPr>
                            <wpg:grpSp>
                              <wpg:cNvPr id="79" name="Group 79"/>
                              <wpg:cNvGrpSpPr/>
                              <wpg:grpSpPr>
                                <a:xfrm>
                                  <a:off x="0" y="0"/>
                                  <a:ext cx="2388393" cy="685800"/>
                                  <a:chOff x="0" y="0"/>
                                  <a:chExt cx="2388393" cy="685800"/>
                                </a:xfrm>
                              </wpg:grpSpPr>
                              <wps:wsp>
                                <wps:cNvPr id="80" name="Can 80"/>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an 81"/>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an 82"/>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Group 83"/>
                              <wpg:cNvGrpSpPr/>
                              <wpg:grpSpPr>
                                <a:xfrm>
                                  <a:off x="1971675" y="47625"/>
                                  <a:ext cx="323850" cy="245110"/>
                                  <a:chOff x="0" y="0"/>
                                  <a:chExt cx="323850" cy="245110"/>
                                </a:xfrm>
                              </wpg:grpSpPr>
                              <wps:wsp>
                                <wps:cNvPr id="84" name="Rectangle 84"/>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6" name="Can 86"/>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Group 87"/>
                            <wpg:cNvGrpSpPr/>
                            <wpg:grpSpPr>
                              <a:xfrm>
                                <a:off x="1138237" y="295275"/>
                                <a:ext cx="821054" cy="147322"/>
                                <a:chOff x="0" y="0"/>
                                <a:chExt cx="821054" cy="147322"/>
                              </a:xfrm>
                            </wpg:grpSpPr>
                            <wps:wsp>
                              <wps:cNvPr id="88" name="Can 88"/>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92" name="Group 92"/>
                          <wpg:cNvGrpSpPr/>
                          <wpg:grpSpPr>
                            <a:xfrm>
                              <a:off x="161925" y="133350"/>
                              <a:ext cx="733425" cy="245609"/>
                              <a:chOff x="0" y="0"/>
                              <a:chExt cx="2431097" cy="685800"/>
                            </a:xfrm>
                          </wpg:grpSpPr>
                          <wpg:grpSp>
                            <wpg:cNvPr id="93" name="Group 93"/>
                            <wpg:cNvGrpSpPr/>
                            <wpg:grpSpPr>
                              <a:xfrm>
                                <a:off x="42862" y="0"/>
                                <a:ext cx="2388235" cy="685800"/>
                                <a:chOff x="0" y="0"/>
                                <a:chExt cx="2388393" cy="685800"/>
                              </a:xfrm>
                            </wpg:grpSpPr>
                            <wpg:grpSp>
                              <wpg:cNvPr id="94" name="Group 94"/>
                              <wpg:cNvGrpSpPr/>
                              <wpg:grpSpPr>
                                <a:xfrm>
                                  <a:off x="0" y="0"/>
                                  <a:ext cx="2388393" cy="685800"/>
                                  <a:chOff x="0" y="0"/>
                                  <a:chExt cx="2388393" cy="685800"/>
                                </a:xfrm>
                              </wpg:grpSpPr>
                              <wps:wsp>
                                <wps:cNvPr id="95" name="Can 95"/>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Can 96"/>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Can 97"/>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a:off x="1971675" y="47625"/>
                                  <a:ext cx="323850" cy="245110"/>
                                  <a:chOff x="0" y="0"/>
                                  <a:chExt cx="323850" cy="245110"/>
                                </a:xfrm>
                              </wpg:grpSpPr>
                              <wps:wsp>
                                <wps:cNvPr id="99" name="Rectangle 99"/>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1" name="Can 101"/>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 name="Group 102"/>
                            <wpg:cNvGrpSpPr/>
                            <wpg:grpSpPr>
                              <a:xfrm>
                                <a:off x="1138237" y="295275"/>
                                <a:ext cx="821054" cy="147322"/>
                                <a:chOff x="0" y="0"/>
                                <a:chExt cx="821054" cy="147322"/>
                              </a:xfrm>
                            </wpg:grpSpPr>
                            <wps:wsp>
                              <wps:cNvPr id="103" name="Can 103"/>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06" name="Group 106"/>
                          <wpg:cNvGrpSpPr/>
                          <wpg:grpSpPr>
                            <a:xfrm>
                              <a:off x="190500" y="1819275"/>
                              <a:ext cx="733425" cy="245609"/>
                              <a:chOff x="0" y="0"/>
                              <a:chExt cx="2431097" cy="685800"/>
                            </a:xfrm>
                          </wpg:grpSpPr>
                          <wpg:grpSp>
                            <wpg:cNvPr id="107" name="Group 107"/>
                            <wpg:cNvGrpSpPr/>
                            <wpg:grpSpPr>
                              <a:xfrm>
                                <a:off x="42862" y="0"/>
                                <a:ext cx="2388235" cy="685800"/>
                                <a:chOff x="0" y="0"/>
                                <a:chExt cx="2388393" cy="685800"/>
                              </a:xfrm>
                            </wpg:grpSpPr>
                            <wpg:grpSp>
                              <wpg:cNvPr id="108" name="Group 108"/>
                              <wpg:cNvGrpSpPr/>
                              <wpg:grpSpPr>
                                <a:xfrm>
                                  <a:off x="0" y="0"/>
                                  <a:ext cx="2388393" cy="685800"/>
                                  <a:chOff x="0" y="0"/>
                                  <a:chExt cx="2388393" cy="685800"/>
                                </a:xfrm>
                              </wpg:grpSpPr>
                              <wps:wsp>
                                <wps:cNvPr id="109" name="Can 109"/>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Can 110"/>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an 111"/>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 name="Group 112"/>
                              <wpg:cNvGrpSpPr/>
                              <wpg:grpSpPr>
                                <a:xfrm>
                                  <a:off x="1971675" y="47625"/>
                                  <a:ext cx="323850" cy="245110"/>
                                  <a:chOff x="0" y="0"/>
                                  <a:chExt cx="323850" cy="245110"/>
                                </a:xfrm>
                              </wpg:grpSpPr>
                              <wps:wsp>
                                <wps:cNvPr id="113" name="Rectangle 113"/>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5" name="Can 115"/>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wpg:grpSpPr>
                              <a:xfrm>
                                <a:off x="1138237" y="295275"/>
                                <a:ext cx="821054" cy="147322"/>
                                <a:chOff x="0" y="0"/>
                                <a:chExt cx="821054" cy="147322"/>
                              </a:xfrm>
                            </wpg:grpSpPr>
                            <wps:wsp>
                              <wps:cNvPr id="117" name="Can 117"/>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20" name="Group 120"/>
                          <wpg:cNvGrpSpPr/>
                          <wpg:grpSpPr>
                            <a:xfrm>
                              <a:off x="190500" y="923925"/>
                              <a:ext cx="733425" cy="245609"/>
                              <a:chOff x="0" y="0"/>
                              <a:chExt cx="2431097" cy="685800"/>
                            </a:xfrm>
                          </wpg:grpSpPr>
                          <wpg:grpSp>
                            <wpg:cNvPr id="121" name="Group 121"/>
                            <wpg:cNvGrpSpPr/>
                            <wpg:grpSpPr>
                              <a:xfrm>
                                <a:off x="42862" y="0"/>
                                <a:ext cx="2388235" cy="685800"/>
                                <a:chOff x="0" y="0"/>
                                <a:chExt cx="2388393" cy="685800"/>
                              </a:xfrm>
                            </wpg:grpSpPr>
                            <wpg:grpSp>
                              <wpg:cNvPr id="122" name="Group 122"/>
                              <wpg:cNvGrpSpPr/>
                              <wpg:grpSpPr>
                                <a:xfrm>
                                  <a:off x="0" y="0"/>
                                  <a:ext cx="2388393" cy="685800"/>
                                  <a:chOff x="0" y="0"/>
                                  <a:chExt cx="2388393" cy="685800"/>
                                </a:xfrm>
                              </wpg:grpSpPr>
                              <wps:wsp>
                                <wps:cNvPr id="123" name="Can 123"/>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Can 124"/>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Can 125"/>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6" name="Group 126"/>
                              <wpg:cNvGrpSpPr/>
                              <wpg:grpSpPr>
                                <a:xfrm>
                                  <a:off x="1971675" y="47625"/>
                                  <a:ext cx="323850" cy="245110"/>
                                  <a:chOff x="0" y="0"/>
                                  <a:chExt cx="323850" cy="245110"/>
                                </a:xfrm>
                              </wpg:grpSpPr>
                              <wps:wsp>
                                <wps:cNvPr id="127" name="Rectangle 127"/>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9" name="Can 129"/>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 130"/>
                            <wpg:cNvGrpSpPr/>
                            <wpg:grpSpPr>
                              <a:xfrm>
                                <a:off x="1138237" y="295275"/>
                                <a:ext cx="821054" cy="147322"/>
                                <a:chOff x="0" y="0"/>
                                <a:chExt cx="821054" cy="147322"/>
                              </a:xfrm>
                            </wpg:grpSpPr>
                            <wps:wsp>
                              <wps:cNvPr id="131" name="Can 131"/>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Connector 132"/>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34" name="Group 134"/>
                          <wpg:cNvGrpSpPr/>
                          <wpg:grpSpPr>
                            <a:xfrm>
                              <a:off x="171450" y="1343025"/>
                              <a:ext cx="733425" cy="245609"/>
                              <a:chOff x="0" y="0"/>
                              <a:chExt cx="2431097" cy="685800"/>
                            </a:xfrm>
                          </wpg:grpSpPr>
                          <wpg:grpSp>
                            <wpg:cNvPr id="135" name="Group 135"/>
                            <wpg:cNvGrpSpPr/>
                            <wpg:grpSpPr>
                              <a:xfrm>
                                <a:off x="42862" y="0"/>
                                <a:ext cx="2388235" cy="685800"/>
                                <a:chOff x="0" y="0"/>
                                <a:chExt cx="2388393" cy="685800"/>
                              </a:xfrm>
                            </wpg:grpSpPr>
                            <wpg:grpSp>
                              <wpg:cNvPr id="136" name="Group 136"/>
                              <wpg:cNvGrpSpPr/>
                              <wpg:grpSpPr>
                                <a:xfrm>
                                  <a:off x="0" y="0"/>
                                  <a:ext cx="2388393" cy="685800"/>
                                  <a:chOff x="0" y="0"/>
                                  <a:chExt cx="2388393" cy="685800"/>
                                </a:xfrm>
                              </wpg:grpSpPr>
                              <wps:wsp>
                                <wps:cNvPr id="137" name="Can 137"/>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Can 138"/>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an 139"/>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0" name="Group 140"/>
                              <wpg:cNvGrpSpPr/>
                              <wpg:grpSpPr>
                                <a:xfrm>
                                  <a:off x="1971675" y="47625"/>
                                  <a:ext cx="323850" cy="245110"/>
                                  <a:chOff x="0" y="0"/>
                                  <a:chExt cx="323850" cy="245110"/>
                                </a:xfrm>
                              </wpg:grpSpPr>
                              <wps:wsp>
                                <wps:cNvPr id="141" name="Rectangle 141"/>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3" name="Can 143"/>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38237" y="295275"/>
                                <a:ext cx="821054" cy="147322"/>
                                <a:chOff x="0" y="0"/>
                                <a:chExt cx="821054" cy="147322"/>
                              </a:xfrm>
                            </wpg:grpSpPr>
                            <wps:wsp>
                              <wps:cNvPr id="145" name="Can 145"/>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cNvPr id="152" name="Group 152"/>
                        <wpg:cNvGrpSpPr/>
                        <wpg:grpSpPr>
                          <a:xfrm>
                            <a:off x="1162050" y="285750"/>
                            <a:ext cx="3038475" cy="95358"/>
                            <a:chOff x="0" y="0"/>
                            <a:chExt cx="1323975" cy="171450"/>
                          </a:xfrm>
                        </wpg:grpSpPr>
                        <wps:wsp>
                          <wps:cNvPr id="149" name="Straight Connector 149"/>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3" name="Group 153"/>
                        <wpg:cNvGrpSpPr/>
                        <wpg:grpSpPr>
                          <a:xfrm>
                            <a:off x="1162050" y="695325"/>
                            <a:ext cx="3038475" cy="95358"/>
                            <a:chOff x="0" y="0"/>
                            <a:chExt cx="1323975" cy="171450"/>
                          </a:xfrm>
                        </wpg:grpSpPr>
                        <wps:wsp>
                          <wps:cNvPr id="154" name="Straight Connector 154"/>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7" name="Group 157"/>
                        <wpg:cNvGrpSpPr/>
                        <wpg:grpSpPr>
                          <a:xfrm>
                            <a:off x="1162050" y="1066800"/>
                            <a:ext cx="3038475" cy="95358"/>
                            <a:chOff x="0" y="0"/>
                            <a:chExt cx="1323975" cy="171450"/>
                          </a:xfrm>
                        </wpg:grpSpPr>
                        <wps:wsp>
                          <wps:cNvPr id="158" name="Straight Connector 158"/>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1" name="Group 161"/>
                        <wpg:cNvGrpSpPr/>
                        <wpg:grpSpPr>
                          <a:xfrm>
                            <a:off x="1162050" y="1485900"/>
                            <a:ext cx="3038475" cy="95358"/>
                            <a:chOff x="0" y="0"/>
                            <a:chExt cx="1323975" cy="171450"/>
                          </a:xfrm>
                        </wpg:grpSpPr>
                        <wps:wsp>
                          <wps:cNvPr id="162" name="Straight Connector 162"/>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5" name="Group 165"/>
                        <wpg:cNvGrpSpPr/>
                        <wpg:grpSpPr>
                          <a:xfrm>
                            <a:off x="1162050" y="1866900"/>
                            <a:ext cx="3038475" cy="95358"/>
                            <a:chOff x="0" y="0"/>
                            <a:chExt cx="1323975" cy="171450"/>
                          </a:xfrm>
                        </wpg:grpSpPr>
                        <wps:wsp>
                          <wps:cNvPr id="166" name="Straight Connector 166"/>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512D3EC" id="Group 169" o:spid="_x0000_s1026" style="position:absolute;margin-left:0;margin-top:0;width:410.25pt;height:234.55pt;z-index:251676672" coordorigin="-762,-762" coordsize="52101,29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">
                <v:group id="Group 148" o:spid="_x0000_s1027" style="position:absolute;left:-762;top:-762;width:52101;height:29787" coordorigin="-666,-571" coordsize="52101,2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1" o:spid="_x0000_s1028" style="position:absolute;left:-666;top:-571;width:52101;height:29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" fillcolor="#d8d8d8 [2732]" strokecolor="#1f4d78 [1604]" strokeweight="1pt"/>
                  <v:group id="Group 77" o:spid="_x0000_s1029" style="position:absolute;left:1524;top:5334;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30"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31"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Can 80" o:spid="_x0000_s1032"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" adj="2301" fillcolor="#5b9bd5 [3204]" strokecolor="#1f4d78 [1604]" strokeweight="1pt">
                          <v:stroke joinstyle="miter"/>
                        </v:shape>
                        <v:shape id="Can 81" o:spid="_x0000_s1033"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" adj="1638" fillcolor="#5b9bd5 [3204]" strokecolor="#1f4d78 [1604]" strokeweight="1pt">
                          <v:stroke joinstyle="miter"/>
                        </v:shape>
                        <v:shape id="Can 82" o:spid="_x0000_s1034"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" fillcolor="#5b9bd5 [3204]" strokecolor="#1f4d78 [1604]" strokeweight="1pt">
                          <v:stroke joinstyle="miter"/>
                        </v:shape>
                      </v:group>
                      <v:group id="Group 83" o:spid="_x0000_s1035"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36"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" fillcolor="red" strokecolor="#70ad47 [3209]" strokeweight="1pt"/>
                        <v:rect id="Rectangle 85" o:spid="_x0000_s1037"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" fillcolor="white [3212]" strokecolor="#70ad47 [3209]" strokeweight="1pt"/>
                      </v:group>
                    </v:group>
                    <v:shape id="Can 86" o:spid="_x0000_s1038"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" fillcolor="#c60" strokecolor="#1f4d78 [1604]" strokeweight="1pt">
                      <v:stroke joinstyle="miter"/>
                    </v:shape>
                    <v:group id="Group 87" o:spid="_x0000_s1039"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Can 88" o:spid="_x0000_s1040"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" adj="971" fillcolor="#d8d8d8 [2732]" strokecolor="#1f4d78 [1604]" strokeweight="1pt">
                        <v:stroke joinstyle="miter"/>
                      </v:shape>
                      <v:line id="Straight Connector 89" o:spid="_x0000_s1041"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" strokecolor="#5b9bd5 [3204]" strokeweight=".5pt">
                        <v:stroke joinstyle="miter"/>
                      </v:line>
                      <v:line id="Straight Connector 90" o:spid="_x0000_s1042"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" strokecolor="#5b9bd5 [3204]" strokeweight=".5pt">
                        <v:stroke joinstyle="miter"/>
                      </v:line>
                    </v:group>
                  </v:group>
                  <v:group id="Group 92" o:spid="_x0000_s1043" style="position:absolute;left:1619;top:1333;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044"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45"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Can 95" o:spid="_x0000_s1046"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" adj="2301" fillcolor="#5b9bd5 [3204]" strokecolor="#1f4d78 [1604]" strokeweight="1pt">
                          <v:stroke joinstyle="miter"/>
                        </v:shape>
                        <v:shape id="Can 96" o:spid="_x0000_s1047"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" adj="1638" fillcolor="#5b9bd5 [3204]" strokecolor="#1f4d78 [1604]" strokeweight="1pt">
                          <v:stroke joinstyle="miter"/>
                        </v:shape>
                        <v:shape id="Can 97" o:spid="_x0000_s1048"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" fillcolor="#5b9bd5 [3204]" strokecolor="#1f4d78 [1604]" strokeweight="1pt">
                          <v:stroke joinstyle="miter"/>
                        </v:shape>
                      </v:group>
                      <v:group id="Group 98" o:spid="_x0000_s1049"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050"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" fillcolor="red" strokecolor="#70ad47 [3209]" strokeweight="1pt"/>
                        <v:rect id="Rectangle 100" o:spid="_x0000_s1051"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" fillcolor="white [3212]" strokecolor="#70ad47 [3209]" strokeweight="1pt"/>
                      </v:group>
                    </v:group>
                    <v:shape id="Can 101" o:spid="_x0000_s1052"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" fillcolor="#c60" strokecolor="#1f4d78 [1604]" strokeweight="1pt">
                      <v:stroke joinstyle="miter"/>
                    </v:shape>
                    <v:group id="Group 102" o:spid="_x0000_s1053"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Can 103" o:spid="_x0000_s1054"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" adj="971" fillcolor="#d8d8d8 [2732]" strokecolor="#1f4d78 [1604]" strokeweight="1pt">
                        <v:stroke joinstyle="miter"/>
                      </v:shape>
                      <v:line id="Straight Connector 104" o:spid="_x0000_s1055"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" strokecolor="#5b9bd5 [3204]" strokeweight=".5pt">
                        <v:stroke joinstyle="miter"/>
                      </v:line>
                      <v:line id="Straight Connector 105" o:spid="_x0000_s1056"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5b9bd5 [3204]" strokeweight=".5pt">
                        <v:stroke joinstyle="miter"/>
                      </v:line>
                    </v:group>
                  </v:group>
                  <v:group id="Group 106" o:spid="_x0000_s1057" style="position:absolute;left:1905;top:18192;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58"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8" o:spid="_x0000_s1059"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Can 109" o:spid="_x0000_s1060"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" adj="2301" fillcolor="#5b9bd5 [3204]" strokecolor="#1f4d78 [1604]" strokeweight="1pt">
                          <v:stroke joinstyle="miter"/>
                        </v:shape>
                        <v:shape id="Can 110" o:spid="_x0000_s1061"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" adj="1638" fillcolor="#5b9bd5 [3204]" strokecolor="#1f4d78 [1604]" strokeweight="1pt">
                          <v:stroke joinstyle="miter"/>
                        </v:shape>
                        <v:shape id="Can 111" o:spid="_x0000_s1062"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" fillcolor="#5b9bd5 [3204]" strokecolor="#1f4d78 [1604]" strokeweight="1pt">
                          <v:stroke joinstyle="miter"/>
                        </v:shape>
                      </v:group>
                      <v:group id="Group 112" o:spid="_x0000_s1063"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064"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" fillcolor="red" strokecolor="#70ad47 [3209]" strokeweight="1pt"/>
                        <v:rect id="Rectangle 114" o:spid="_x0000_s1065"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" fillcolor="white [3212]" strokecolor="#70ad47 [3209]" strokeweight="1pt"/>
                      </v:group>
                    </v:group>
                    <v:shape id="Can 115" o:spid="_x0000_s1066"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" fillcolor="#c60" strokecolor="#1f4d78 [1604]" strokeweight="1pt">
                      <v:stroke joinstyle="miter"/>
                    </v:shape>
                    <v:group id="Group 116" o:spid="_x0000_s1067"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Can 117" o:spid="_x0000_s1068"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" adj="971" fillcolor="#d8d8d8 [2732]" strokecolor="#1f4d78 [1604]" strokeweight="1pt">
                        <v:stroke joinstyle="miter"/>
                      </v:shape>
                      <v:line id="Straight Connector 118" o:spid="_x0000_s1069"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" strokecolor="#5b9bd5 [3204]" strokeweight=".5pt">
                        <v:stroke joinstyle="miter"/>
                      </v:line>
                      <v:line id="Straight Connector 119" o:spid="_x0000_s1070"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" strokecolor="#5b9bd5 [3204]" strokeweight=".5pt">
                        <v:stroke joinstyle="miter"/>
                      </v:line>
                    </v:group>
                  </v:group>
                  <v:group id="Group 120" o:spid="_x0000_s1071" style="position:absolute;left:1905;top:9239;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group id="Group 121" o:spid="_x0000_s1072"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73"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Can 123" o:spid="_x0000_s1074"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" adj="2301" fillcolor="#5b9bd5 [3204]" strokecolor="#1f4d78 [1604]" strokeweight="1pt">
                          <v:stroke joinstyle="miter"/>
                        </v:shape>
                        <v:shape id="Can 124" o:spid="_x0000_s1075"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" adj="1638" fillcolor="#5b9bd5 [3204]" strokecolor="#1f4d78 [1604]" strokeweight="1pt">
                          <v:stroke joinstyle="miter"/>
                        </v:shape>
                        <v:shape id="Can 125" o:spid="_x0000_s1076"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" fillcolor="#5b9bd5 [3204]" strokecolor="#1f4d78 [1604]" strokeweight="1pt">
                          <v:stroke joinstyle="miter"/>
                        </v:shape>
                      </v:group>
                      <v:group id="Group 126" o:spid="_x0000_s1077"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127" o:spid="_x0000_s1078"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" fillcolor="red" strokecolor="#70ad47 [3209]" strokeweight="1pt"/>
                        <v:rect id="Rectangle 128" o:spid="_x0000_s1079"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" fillcolor="white [3212]" strokecolor="#70ad47 [3209]" strokeweight="1pt"/>
                      </v:group>
                    </v:group>
                    <v:shape id="Can 129" o:spid="_x0000_s1080"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" fillcolor="#c60" strokecolor="#1f4d78 [1604]" strokeweight="1pt">
                      <v:stroke joinstyle="miter"/>
                    </v:shape>
                    <v:group id="Group 130" o:spid="_x0000_s1081"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Can 131" o:spid="_x0000_s1082"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" adj="971" fillcolor="#d8d8d8 [2732]" strokecolor="#1f4d78 [1604]" strokeweight="1pt">
                        <v:stroke joinstyle="miter"/>
                      </v:shape>
                      <v:line id="Straight Connector 132" o:spid="_x0000_s1083"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5b9bd5 [3204]" strokeweight=".5pt">
                        <v:stroke joinstyle="miter"/>
                      </v:line>
                      <v:line id="Straight Connector 133" o:spid="_x0000_s1084"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50xAAAANwAAAAPAAAAZHJzL2Rvd25yZXYueG1sRE9Na8JA&#10;EL0L/odlhN7MRkW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NPeXnTEAAAA3AAAAA8A&#10;AAAAAAAAAAAAAAAABwIAAGRycy9kb3ducmV2LnhtbFBLBQYAAAAAAwADALcAAAD4AgAAAAA=&#10;" strokecolor="#5b9bd5 [3204]" strokeweight=".5pt">
                        <v:stroke joinstyle="miter"/>
                      </v:line>
                    </v:group>
                  </v:group>
                  <v:group id="Group 134" o:spid="_x0000_s1085" style="position:absolute;left:1714;top:13430;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86"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8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Can 137" o:spid="_x0000_s108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" adj="2301" fillcolor="#5b9bd5 [3204]" strokecolor="#1f4d78 [1604]" strokeweight="1pt">
                          <v:stroke joinstyle="miter"/>
                        </v:shape>
                        <v:shape id="Can 138" o:spid="_x0000_s108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" adj="1638" fillcolor="#5b9bd5 [3204]" strokecolor="#1f4d78 [1604]" strokeweight="1pt">
                          <v:stroke joinstyle="miter"/>
                        </v:shape>
                        <v:shape id="Can 139" o:spid="_x0000_s109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" fillcolor="#5b9bd5 [3204]" strokecolor="#1f4d78 [1604]" strokeweight="1pt">
                          <v:stroke joinstyle="miter"/>
                        </v:shape>
                      </v:group>
                      <v:group id="Group 140" o:spid="_x0000_s109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o:spid="_x0000_s109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" fillcolor="red" strokecolor="#70ad47 [3209]" strokeweight="1pt"/>
                        <v:rect id="Rectangle 142" o:spid="_x0000_s109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" fillcolor="white [3212]" strokecolor="#70ad47 [3209]" strokeweight="1pt"/>
                      </v:group>
                    </v:group>
                    <v:shape id="Can 143" o:spid="_x0000_s1094"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" fillcolor="#c60" strokecolor="#1f4d78 [1604]" strokeweight="1pt">
                      <v:stroke joinstyle="miter"/>
                    </v:shape>
                    <v:group id="Group 144" o:spid="_x0000_s1095"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Can 145" o:spid="_x0000_s1096"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" adj="971" fillcolor="#d8d8d8 [2732]" strokecolor="#1f4d78 [1604]" strokeweight="1pt">
                        <v:stroke joinstyle="miter"/>
                      </v:shape>
                      <v:line id="Straight Connector 146" o:spid="_x0000_s1097"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46RxAAAANwAAAAPAAAAZHJzL2Rvd25yZXYueG1sRE9Na8JA&#10;EL0L/Q/LFHrTTaU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JuvjpHEAAAA3AAAAA8A&#10;AAAAAAAAAAAAAAAABwIAAGRycy9kb3ducmV2LnhtbFBLBQYAAAAAAwADALcAAAD4AgAAAAA=&#10;" strokecolor="#5b9bd5 [3204]" strokeweight=".5pt">
                        <v:stroke joinstyle="miter"/>
                      </v:line>
                      <v:line id="Straight Connector 147" o:spid="_x0000_s1098"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ysKxAAAANwAAAAPAAAAZHJzL2Rvd25yZXYueG1sRE9Na8JA&#10;EL0L/Q/LFHozm5aq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PTjKwrEAAAA3AAAAA8A&#10;AAAAAAAAAAAAAAAABwIAAGRycy9kb3ducmV2LnhtbFBLBQYAAAAAAwADALcAAAD4AgAAAAA=&#10;" strokecolor="#5b9bd5 [3204]" strokeweight=".5pt">
                        <v:stroke joinstyle="miter"/>
                      </v:line>
                    </v:group>
                  </v:group>
                </v:group>
                <v:group id="Group 152" o:spid="_x0000_s1099" style="position:absolute;left:11620;top:2857;width:30385;height:954"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line id="Straight Connector 149" o:spid="_x0000_s1100"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line id="Straight Connector 150" o:spid="_x0000_s1101"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f1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JN0F/XHAAAA3AAA&#10;AA8AAAAAAAAAAAAAAAAABwIAAGRycy9kb3ducmV2LnhtbFBLBQYAAAAAAwADALcAAAD7AgAAAAA=&#10;" strokecolor="black [3200]" strokeweight=".5pt">
                    <v:stroke joinstyle="miter"/>
                  </v:line>
                  <v:line id="Straight Connector 151" o:spid="_x0000_s1102"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group>
                <v:group id="Group 153" o:spid="_x0000_s1103" style="position:absolute;left:11620;top:6953;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104"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" strokecolor="black [3200]" strokeweight=".5pt">
                    <v:stroke joinstyle="miter"/>
                  </v:line>
                  <v:line id="Straight Connector 155" o:spid="_x0000_s1105"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twwAAANwAAAAPAAAAZHJzL2Rvd25yZXYueG1sRE/fa8Iw&#10;EH4f7H8IN/BlaKrD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gwO0bcMAAADcAAAADwAA&#10;AAAAAAAAAAAAAAAHAgAAZHJzL2Rvd25yZXYueG1sUEsFBgAAAAADAAMAtwAAAPcCAAAAAA==&#10;" strokecolor="black [3200]" strokeweight=".5pt">
                    <v:stroke joinstyle="miter"/>
                  </v:line>
                  <v:line id="Straight Connector 156" o:spid="_x0000_s1106"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oawwAAANwAAAAPAAAAZHJzL2Rvd25yZXYueG1sRE/fa8Iw&#10;EH4X9j+EG/giM3Wy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c9EqGsMAAADcAAAADwAA&#10;AAAAAAAAAAAAAAAHAgAAZHJzL2Rvd25yZXYueG1sUEsFBgAAAAADAAMAtwAAAPcCAAAAAA==&#10;" strokecolor="black [3200]" strokeweight=".5pt">
                    <v:stroke joinstyle="miter"/>
                  </v:line>
                </v:group>
                <v:group id="Group 157" o:spid="_x0000_s1107" style="position:absolute;left:11620;top:10668;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line id="Straight Connector 158" o:spid="_x0000_s1108"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line id="Straight Connector 159" o:spid="_x0000_s1109"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5owwAAANwAAAAPAAAAZHJzL2Rvd25yZXYueG1sRE/fa8Iw&#10;EH4X9j+EG/giM3Wy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Ak6+aMMAAADcAAAADwAA&#10;AAAAAAAAAAAAAAAHAgAAZHJzL2Rvd25yZXYueG1sUEsFBgAAAAADAAMAtwAAAPcCAAAAAA==&#10;" strokecolor="black [3200]" strokeweight=".5pt">
                    <v:stroke joinstyle="miter"/>
                  </v:line>
                  <v:line id="Straight Connector 160" o:spid="_x0000_s1110"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1I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eDLMzKBXv0BAAD//wMAUEsBAi0AFAAGAAgAAAAhANvh9svuAAAAhQEAABMAAAAAAAAA&#10;AAAAAAAAAAAAAFtDb250ZW50X1R5cGVzXS54bWxQSwECLQAUAAYACAAAACEAWvQsW78AAAAVAQAA&#10;CwAAAAAAAAAAAAAAAAAfAQAAX3JlbHMvLnJlbHNQSwECLQAUAAYACAAAACEAXRjdSMYAAADcAAAA&#10;DwAAAAAAAAAAAAAAAAAHAgAAZHJzL2Rvd25yZXYueG1sUEsFBgAAAAADAAMAtwAAAPoCAAAAAA==&#10;" strokecolor="black [3200]" strokeweight=".5pt">
                    <v:stroke joinstyle="miter"/>
                  </v:line>
                </v:group>
                <v:group id="Group 161" o:spid="_x0000_s1111" style="position:absolute;left:11620;top:14859;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Straight Connector 162" o:spid="_x0000_s1112"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" strokecolor="black [3200]" strokeweight=".5pt">
                    <v:stroke joinstyle="miter"/>
                  </v:line>
                  <v:line id="Straight Connector 163" o:spid="_x0000_s1113"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" strokecolor="black [3200]" strokeweight=".5pt">
                    <v:stroke joinstyle="miter"/>
                  </v:line>
                  <v:line id="Straight Connector 164" o:spid="_x0000_s1114"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" strokecolor="black [3200]" strokeweight=".5pt">
                    <v:stroke joinstyle="miter"/>
                  </v:line>
                </v:group>
                <v:group id="Group 165" o:spid="_x0000_s1115" style="position:absolute;left:11620;top:18669;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line id="Straight Connector 166" o:spid="_x0000_s1116"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" strokecolor="black [3200]" strokeweight=".5pt">
                    <v:stroke joinstyle="miter"/>
                  </v:line>
                  <v:line id="Straight Connector 167" o:spid="_x0000_s1117"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" strokecolor="black [3200]" strokeweight=".5pt">
                    <v:stroke joinstyle="miter"/>
                  </v:line>
                  <v:line id="Straight Connector 168" o:spid="_x0000_s1118"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FO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dDKMzKBXv0BAAD//wMAUEsBAi0AFAAGAAgAAAAhANvh9svuAAAAhQEAABMAAAAAAAAA&#10;AAAAAAAAAAAAAFtDb250ZW50X1R5cGVzXS54bWxQSwECLQAUAAYACAAAACEAWvQsW78AAAAVAQAA&#10;CwAAAAAAAAAAAAAAAAAfAQAAX3JlbHMvLnJlbHNQSwECLQAUAAYACAAAACEAo27RTsYAAADcAAAA&#10;DwAAAAAAAAAAAAAAAAAHAgAAZHJzL2Rvd25yZXYueG1sUEsFBgAAAAADAAMAtwAAAPoCAAAAAA==&#10;" strokecolor="black [3200]" strokeweight=".5pt">
                    <v:stroke joinstyle="miter"/>
                  </v:line>
                </v:group>
              </v:group>
            </w:pict>
          </mc:Fallback>
        </mc:AlternateContent>
      </w:r>
    </w:p>
    <w:p w:rsidR="00B563DE" w:rsidRDefault="00FB7407" w:rsidP="00EF7B98">
      <w:pPr>
        <w:rPr>
          <w:lang w:val="en-US"/>
        </w:rPr>
      </w:pPr>
      <w:r>
        <w:rPr>
          <w:noProof/>
          <w:lang w:eastAsia="pl-PL"/>
        </w:rPr>
        <mc:AlternateContent>
          <mc:Choice Requires="wps">
            <w:drawing>
              <wp:anchor distT="0" distB="0" distL="114300" distR="114300" simplePos="0" relativeHeight="251679744" behindDoc="0" locked="0" layoutInCell="1" allowOverlap="1" wp14:anchorId="54F02D68" wp14:editId="1D0AD2D0">
                <wp:simplePos x="0" y="0"/>
                <wp:positionH relativeFrom="column">
                  <wp:posOffset>4419600</wp:posOffset>
                </wp:positionH>
                <wp:positionV relativeFrom="paragraph">
                  <wp:posOffset>233680</wp:posOffset>
                </wp:positionV>
                <wp:extent cx="287867" cy="287867"/>
                <wp:effectExtent l="0" t="0" r="17145" b="17145"/>
                <wp:wrapNone/>
                <wp:docPr id="26" name="Oval 26"/>
                <wp:cNvGraphicFramePr/>
                <a:graphic xmlns:a="http://schemas.openxmlformats.org/drawingml/2006/main">
                  <a:graphicData uri="http://schemas.microsoft.com/office/word/2010/wordprocessingShape">
                    <wps:wsp>
                      <wps:cNvSpPr/>
                      <wps:spPr>
                        <a:xfrm>
                          <a:off x="0" y="0"/>
                          <a:ext cx="287867" cy="2878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0FFD0" id="Oval 26" o:spid="_x0000_s1026" style="position:absolute;margin-left:348pt;margin-top:18.4pt;width:22.65pt;height:2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" fillcolor="#5b9bd5 [3204]" strokecolor="#1f4d78 [1604]" strokeweight="1pt">
                <v:stroke joinstyle="miter"/>
              </v:oval>
            </w:pict>
          </mc:Fallback>
        </mc:AlternateContent>
      </w:r>
    </w:p>
    <w:p w:rsidR="00B563DE" w:rsidRDefault="00B563DE" w:rsidP="00EF7B98">
      <w:pPr>
        <w:rPr>
          <w:lang w:val="en-US"/>
        </w:rPr>
      </w:pPr>
    </w:p>
    <w:p w:rsidR="00B563DE" w:rsidRDefault="00FB7407" w:rsidP="00EF7B98">
      <w:pPr>
        <w:rPr>
          <w:lang w:val="en-US"/>
        </w:rPr>
      </w:pPr>
      <w:r>
        <w:rPr>
          <w:noProof/>
          <w:lang w:eastAsia="pl-PL"/>
        </w:rPr>
        <mc:AlternateContent>
          <mc:Choice Requires="wps">
            <w:drawing>
              <wp:anchor distT="0" distB="0" distL="114300" distR="114300" simplePos="0" relativeHeight="251681792" behindDoc="0" locked="0" layoutInCell="1" allowOverlap="1" wp14:anchorId="54F02D68" wp14:editId="1D0AD2D0">
                <wp:simplePos x="0" y="0"/>
                <wp:positionH relativeFrom="column">
                  <wp:posOffset>4436533</wp:posOffset>
                </wp:positionH>
                <wp:positionV relativeFrom="paragraph">
                  <wp:posOffset>60114</wp:posOffset>
                </wp:positionV>
                <wp:extent cx="287867" cy="287867"/>
                <wp:effectExtent l="0" t="0" r="17145" b="17145"/>
                <wp:wrapNone/>
                <wp:docPr id="27" name="Oval 27"/>
                <wp:cNvGraphicFramePr/>
                <a:graphic xmlns:a="http://schemas.openxmlformats.org/drawingml/2006/main">
                  <a:graphicData uri="http://schemas.microsoft.com/office/word/2010/wordprocessingShape">
                    <wps:wsp>
                      <wps:cNvSpPr/>
                      <wps:spPr>
                        <a:xfrm>
                          <a:off x="0" y="0"/>
                          <a:ext cx="287867" cy="2878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76665A" id="Oval 27" o:spid="_x0000_s1026" style="position:absolute;margin-left:349.35pt;margin-top:4.75pt;width:22.65pt;height:2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" fillcolor="#5b9bd5 [3204]" strokecolor="#1f4d78 [1604]" strokeweight="1pt">
                <v:stroke joinstyle="miter"/>
              </v:oval>
            </w:pict>
          </mc:Fallback>
        </mc:AlternateContent>
      </w:r>
    </w:p>
    <w:p w:rsidR="00B563DE" w:rsidRDefault="00B563DE" w:rsidP="00EF7B98">
      <w:pPr>
        <w:rPr>
          <w:lang w:val="en-US"/>
        </w:rPr>
      </w:pPr>
    </w:p>
    <w:p w:rsidR="00B563DE" w:rsidRDefault="00FB7407" w:rsidP="00EF7B98">
      <w:pPr>
        <w:rPr>
          <w:lang w:val="en-US"/>
        </w:rPr>
      </w:pPr>
      <w:r>
        <w:rPr>
          <w:noProof/>
          <w:lang w:eastAsia="pl-PL"/>
        </w:rPr>
        <mc:AlternateContent>
          <mc:Choice Requires="wps">
            <w:drawing>
              <wp:anchor distT="0" distB="0" distL="114300" distR="114300" simplePos="0" relativeHeight="251683840" behindDoc="0" locked="0" layoutInCell="1" allowOverlap="1" wp14:anchorId="54F02D68" wp14:editId="1D0AD2D0">
                <wp:simplePos x="0" y="0"/>
                <wp:positionH relativeFrom="column">
                  <wp:posOffset>4393777</wp:posOffset>
                </wp:positionH>
                <wp:positionV relativeFrom="paragraph">
                  <wp:posOffset>5292</wp:posOffset>
                </wp:positionV>
                <wp:extent cx="287867" cy="287867"/>
                <wp:effectExtent l="0" t="0" r="17145" b="17145"/>
                <wp:wrapNone/>
                <wp:docPr id="28" name="Oval 28"/>
                <wp:cNvGraphicFramePr/>
                <a:graphic xmlns:a="http://schemas.openxmlformats.org/drawingml/2006/main">
                  <a:graphicData uri="http://schemas.microsoft.com/office/word/2010/wordprocessingShape">
                    <wps:wsp>
                      <wps:cNvSpPr/>
                      <wps:spPr>
                        <a:xfrm>
                          <a:off x="0" y="0"/>
                          <a:ext cx="287867" cy="2878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D054F6" id="Oval 28" o:spid="_x0000_s1026" style="position:absolute;margin-left:345.95pt;margin-top:.4pt;width:22.65pt;height:2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" fillcolor="#5b9bd5 [3204]" strokecolor="#1f4d78 [1604]" strokeweight="1pt">
                <v:stroke joinstyle="miter"/>
              </v:oval>
            </w:pict>
          </mc:Fallback>
        </mc:AlternateContent>
      </w:r>
    </w:p>
    <w:p w:rsidR="00B563DE" w:rsidRDefault="00FB7407" w:rsidP="00EF7B98">
      <w:pPr>
        <w:rPr>
          <w:lang w:val="en-US"/>
        </w:rPr>
      </w:pPr>
      <w:r>
        <w:rPr>
          <w:noProof/>
          <w:lang w:eastAsia="pl-PL"/>
        </w:rPr>
        <mc:AlternateContent>
          <mc:Choice Requires="wps">
            <w:drawing>
              <wp:anchor distT="0" distB="0" distL="114300" distR="114300" simplePos="0" relativeHeight="251685888" behindDoc="0" locked="0" layoutInCell="1" allowOverlap="1" wp14:anchorId="54F02D68" wp14:editId="1D0AD2D0">
                <wp:simplePos x="0" y="0"/>
                <wp:positionH relativeFrom="column">
                  <wp:posOffset>4419600</wp:posOffset>
                </wp:positionH>
                <wp:positionV relativeFrom="paragraph">
                  <wp:posOffset>92499</wp:posOffset>
                </wp:positionV>
                <wp:extent cx="287867" cy="287867"/>
                <wp:effectExtent l="0" t="0" r="17145" b="17145"/>
                <wp:wrapNone/>
                <wp:docPr id="29" name="Oval 29"/>
                <wp:cNvGraphicFramePr/>
                <a:graphic xmlns:a="http://schemas.openxmlformats.org/drawingml/2006/main">
                  <a:graphicData uri="http://schemas.microsoft.com/office/word/2010/wordprocessingShape">
                    <wps:wsp>
                      <wps:cNvSpPr/>
                      <wps:spPr>
                        <a:xfrm>
                          <a:off x="0" y="0"/>
                          <a:ext cx="287867" cy="2878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FEF0F" id="Oval 29" o:spid="_x0000_s1026" style="position:absolute;margin-left:348pt;margin-top:7.3pt;width:22.65pt;height:22.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" fillcolor="#5b9bd5 [3204]" strokecolor="#1f4d78 [1604]" strokeweight="1pt">
                <v:stroke joinstyle="miter"/>
              </v:oval>
            </w:pict>
          </mc:Fallback>
        </mc:AlternateContent>
      </w:r>
    </w:p>
    <w:p w:rsidR="00B563DE" w:rsidRDefault="00B563DE" w:rsidP="00EF7B98">
      <w:pPr>
        <w:rPr>
          <w:lang w:val="en-US"/>
        </w:rPr>
      </w:pPr>
    </w:p>
    <w:p w:rsidR="00B563DE" w:rsidRDefault="00B563DE" w:rsidP="00EF7B98">
      <w:pPr>
        <w:rPr>
          <w:lang w:val="en-US"/>
        </w:rPr>
      </w:pPr>
    </w:p>
    <w:p w:rsidR="00B563DE" w:rsidRDefault="00B563DE" w:rsidP="00EF7B98">
      <w:pPr>
        <w:rPr>
          <w:lang w:val="en-US"/>
        </w:rPr>
      </w:pPr>
    </w:p>
    <w:p w:rsidR="00B563DE" w:rsidRDefault="00B563DE" w:rsidP="00EF7B98">
      <w:pPr>
        <w:rPr>
          <w:lang w:val="en-US"/>
        </w:rPr>
      </w:pPr>
    </w:p>
    <w:p w:rsidR="00B563DE" w:rsidRDefault="00B563DE" w:rsidP="00EF7B98">
      <w:pPr>
        <w:rPr>
          <w:lang w:val="en-US"/>
        </w:rPr>
      </w:pPr>
    </w:p>
    <w:p w:rsidR="00B563DE" w:rsidRDefault="00B563DE" w:rsidP="00EF7B98">
      <w:pPr>
        <w:rPr>
          <w:lang w:val="en-US"/>
        </w:rPr>
      </w:pPr>
    </w:p>
    <w:p w:rsidR="00B563DE" w:rsidRDefault="00B563DE" w:rsidP="00EF7B98">
      <w:pPr>
        <w:rPr>
          <w:lang w:val="en-US"/>
        </w:rPr>
      </w:pPr>
    </w:p>
    <w:p w:rsidR="00B563DE" w:rsidRDefault="00B563DE" w:rsidP="00EF7B98">
      <w:pPr>
        <w:rPr>
          <w:lang w:val="en-US"/>
        </w:rPr>
      </w:pPr>
    </w:p>
    <w:p w:rsidR="00B563DE" w:rsidRDefault="00C55E6B" w:rsidP="00EF7B98">
      <w:pPr>
        <w:rPr>
          <w:lang w:val="en-US"/>
        </w:rPr>
      </w:pPr>
      <w:r>
        <w:rPr>
          <w:lang w:val="en-US"/>
        </w:rPr>
        <w:lastRenderedPageBreak/>
        <w:t xml:space="preserve">--6 Small pictures, icons for panels </w:t>
      </w:r>
      <w:proofErr w:type="gramStart"/>
      <w:r>
        <w:rPr>
          <w:lang w:val="en-US"/>
        </w:rPr>
        <w:t>/  like</w:t>
      </w:r>
      <w:proofErr w:type="gramEnd"/>
      <w:r>
        <w:rPr>
          <w:lang w:val="en-US"/>
        </w:rPr>
        <w:t xml:space="preserve"> on </w:t>
      </w:r>
      <w:proofErr w:type="spellStart"/>
      <w:r>
        <w:rPr>
          <w:lang w:val="en-US"/>
        </w:rPr>
        <w:t>duolingo</w:t>
      </w:r>
      <w:proofErr w:type="spellEnd"/>
      <w:r>
        <w:rPr>
          <w:lang w:val="en-US"/>
        </w:rPr>
        <w:t xml:space="preserve"> website </w:t>
      </w:r>
      <w:hyperlink r:id="rId20" w:history="1">
        <w:r w:rsidRPr="00532481">
          <w:rPr>
            <w:rStyle w:val="Hyperlink"/>
            <w:lang w:val="en-US"/>
          </w:rPr>
          <w:t>https://nl-nl.duolingo.com/jobs</w:t>
        </w:r>
      </w:hyperlink>
    </w:p>
    <w:p w:rsidR="00C55E6B" w:rsidRDefault="00C55E6B" w:rsidP="00EF7B98">
      <w:pPr>
        <w:rPr>
          <w:lang w:val="en-US"/>
        </w:rPr>
      </w:pPr>
      <w:r>
        <w:rPr>
          <w:noProof/>
        </w:rPr>
        <w:drawing>
          <wp:inline distT="0" distB="0" distL="0" distR="0" wp14:anchorId="222D7388" wp14:editId="44B5E6E6">
            <wp:extent cx="5731510" cy="39268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26840"/>
                    </a:xfrm>
                    <a:prstGeom prst="rect">
                      <a:avLst/>
                    </a:prstGeom>
                  </pic:spPr>
                </pic:pic>
              </a:graphicData>
            </a:graphic>
          </wp:inline>
        </w:drawing>
      </w:r>
    </w:p>
    <w:p w:rsidR="00C55E6B" w:rsidRDefault="00C55E6B" w:rsidP="00EF7B98">
      <w:pPr>
        <w:rPr>
          <w:lang w:val="en-US"/>
        </w:rPr>
      </w:pPr>
      <w:r>
        <w:rPr>
          <w:lang w:val="en-US"/>
        </w:rPr>
        <w:t>13. Confidence – shark wearing sunglasses, leather jacket with a smile</w:t>
      </w:r>
    </w:p>
    <w:p w:rsidR="00C55E6B" w:rsidRDefault="00C55E6B" w:rsidP="00EF7B98">
      <w:pPr>
        <w:rPr>
          <w:lang w:val="en-US"/>
        </w:rPr>
      </w:pPr>
      <w:r>
        <w:rPr>
          <w:noProof/>
        </w:rPr>
        <w:drawing>
          <wp:inline distT="0" distB="0" distL="0" distR="0">
            <wp:extent cx="2616200" cy="17443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1744345"/>
                    </a:xfrm>
                    <a:prstGeom prst="rect">
                      <a:avLst/>
                    </a:prstGeom>
                    <a:noFill/>
                    <a:ln>
                      <a:noFill/>
                    </a:ln>
                  </pic:spPr>
                </pic:pic>
              </a:graphicData>
            </a:graphic>
          </wp:inline>
        </w:drawing>
      </w:r>
    </w:p>
    <w:p w:rsidR="00C55E6B" w:rsidRDefault="00C55E6B" w:rsidP="00EF7B98">
      <w:pPr>
        <w:rPr>
          <w:lang w:val="en-US"/>
        </w:rPr>
      </w:pPr>
      <w:r>
        <w:rPr>
          <w:lang w:val="en-US"/>
        </w:rPr>
        <w:t>14. Fun – Shark talking with a turtle, an octopus and a fish, he stands on the left side, the rest is on the other side</w:t>
      </w:r>
    </w:p>
    <w:p w:rsidR="00C55E6B" w:rsidRDefault="00C55E6B" w:rsidP="00EF7B98">
      <w:pPr>
        <w:rPr>
          <w:lang w:val="en-US"/>
        </w:rPr>
      </w:pPr>
    </w:p>
    <w:p w:rsidR="00C55E6B" w:rsidRDefault="00C55E6B" w:rsidP="00EF7B98">
      <w:pPr>
        <w:rPr>
          <w:lang w:val="en-US"/>
        </w:rPr>
      </w:pPr>
    </w:p>
    <w:p w:rsidR="00C55E6B" w:rsidRDefault="00C55E6B" w:rsidP="00EF7B98">
      <w:pPr>
        <w:rPr>
          <w:lang w:val="en-US"/>
        </w:rPr>
      </w:pPr>
    </w:p>
    <w:p w:rsidR="00C55E6B" w:rsidRDefault="00C55E6B" w:rsidP="00EF7B98">
      <w:pPr>
        <w:rPr>
          <w:lang w:val="en-US"/>
        </w:rPr>
      </w:pPr>
    </w:p>
    <w:p w:rsidR="00C55E6B" w:rsidRDefault="00C55E6B" w:rsidP="00EF7B98">
      <w:pPr>
        <w:rPr>
          <w:lang w:val="en-US"/>
        </w:rPr>
      </w:pPr>
    </w:p>
    <w:p w:rsidR="00C55E6B" w:rsidRDefault="00C55E6B" w:rsidP="00EF7B98">
      <w:pPr>
        <w:rPr>
          <w:lang w:val="en-US"/>
        </w:rPr>
      </w:pPr>
    </w:p>
    <w:p w:rsidR="00C55E6B" w:rsidRDefault="00C55E6B" w:rsidP="00EF7B98">
      <w:pPr>
        <w:rPr>
          <w:lang w:val="en-US"/>
        </w:rPr>
      </w:pPr>
    </w:p>
    <w:p w:rsidR="00C55E6B" w:rsidRDefault="00C55E6B" w:rsidP="00EF7B98">
      <w:pPr>
        <w:rPr>
          <w:lang w:val="en-US"/>
        </w:rPr>
      </w:pPr>
      <w:r>
        <w:rPr>
          <w:lang w:val="en-US"/>
        </w:rPr>
        <w:lastRenderedPageBreak/>
        <w:t>15. Presentation skills – shark wearing a suit, speaking from a podium</w:t>
      </w:r>
    </w:p>
    <w:p w:rsidR="00C55E6B" w:rsidRDefault="00C55E6B" w:rsidP="00EF7B98">
      <w:pPr>
        <w:rPr>
          <w:lang w:val="en-US"/>
        </w:rPr>
      </w:pPr>
      <w:r>
        <w:rPr>
          <w:noProof/>
        </w:rPr>
        <w:drawing>
          <wp:inline distT="0" distB="0" distL="0" distR="0">
            <wp:extent cx="2141855" cy="2141855"/>
            <wp:effectExtent l="0" t="0" r="0" b="0"/>
            <wp:docPr id="31" name="Picture 31" descr="C:\Users\Angela Asselman\AppData\Local\Microsoft\Windows\INetCache\Content.MSO\EA95C8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gela Asselman\AppData\Local\Microsoft\Windows\INetCache\Content.MSO\EA95C88C.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rsidR="00C55E6B" w:rsidRDefault="00C55E6B" w:rsidP="00EF7B98">
      <w:pPr>
        <w:rPr>
          <w:lang w:val="en-US"/>
        </w:rPr>
      </w:pPr>
      <w:r>
        <w:rPr>
          <w:lang w:val="en-US"/>
        </w:rPr>
        <w:t>16. Handling stress: shark is wearing a white suit, eyes closed, he is meditating</w:t>
      </w:r>
      <w:r w:rsidR="00963542">
        <w:rPr>
          <w:lang w:val="en-US"/>
        </w:rPr>
        <w:t>, he looks relaxed</w:t>
      </w:r>
    </w:p>
    <w:p w:rsidR="00963542" w:rsidRDefault="00963542" w:rsidP="00EF7B98">
      <w:pPr>
        <w:rPr>
          <w:lang w:val="en-US"/>
        </w:rPr>
      </w:pPr>
      <w:r>
        <w:rPr>
          <w:noProof/>
        </w:rPr>
        <w:drawing>
          <wp:inline distT="0" distB="0" distL="0" distR="0">
            <wp:extent cx="1896745" cy="2413000"/>
            <wp:effectExtent l="0" t="0" r="8255" b="6350"/>
            <wp:docPr id="33" name="Picture 33" descr="C:\Users\Angela Asselman\AppData\Local\Microsoft\Windows\INetCache\Content.MSO\23AD1A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gela Asselman\AppData\Local\Microsoft\Windows\INetCache\Content.MSO\23AD1A7A.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6745" cy="2413000"/>
                    </a:xfrm>
                    <a:prstGeom prst="rect">
                      <a:avLst/>
                    </a:prstGeom>
                    <a:noFill/>
                    <a:ln>
                      <a:noFill/>
                    </a:ln>
                  </pic:spPr>
                </pic:pic>
              </a:graphicData>
            </a:graphic>
          </wp:inline>
        </w:drawing>
      </w:r>
    </w:p>
    <w:p w:rsidR="00963542" w:rsidRDefault="00963542" w:rsidP="00EF7B98">
      <w:pPr>
        <w:rPr>
          <w:lang w:val="en-US"/>
        </w:rPr>
      </w:pPr>
      <w:r>
        <w:rPr>
          <w:lang w:val="en-US"/>
        </w:rPr>
        <w:t xml:space="preserve">17.Creativity: shark is talking, he is </w:t>
      </w:r>
      <w:proofErr w:type="spellStart"/>
      <w:r>
        <w:rPr>
          <w:lang w:val="en-US"/>
        </w:rPr>
        <w:t>smilling</w:t>
      </w:r>
      <w:proofErr w:type="spellEnd"/>
      <w:r>
        <w:rPr>
          <w:lang w:val="en-US"/>
        </w:rPr>
        <w:t>, there are 4 clouds around him: like in comics, they are white and black around – so that you can put a picture inside</w:t>
      </w:r>
    </w:p>
    <w:p w:rsidR="00963542" w:rsidRDefault="00963542" w:rsidP="00EF7B98">
      <w:pPr>
        <w:rPr>
          <w:lang w:val="en-US"/>
        </w:rPr>
      </w:pPr>
      <w:r>
        <w:rPr>
          <w:noProof/>
        </w:rPr>
        <mc:AlternateContent>
          <mc:Choice Requires="wps">
            <w:drawing>
              <wp:anchor distT="0" distB="0" distL="114300" distR="114300" simplePos="0" relativeHeight="251691008" behindDoc="0" locked="0" layoutInCell="1" allowOverlap="1" wp14:anchorId="468A6AD7" wp14:editId="4731942B">
                <wp:simplePos x="0" y="0"/>
                <wp:positionH relativeFrom="margin">
                  <wp:posOffset>-31750</wp:posOffset>
                </wp:positionH>
                <wp:positionV relativeFrom="paragraph">
                  <wp:posOffset>305223</wp:posOffset>
                </wp:positionV>
                <wp:extent cx="1210733" cy="626533"/>
                <wp:effectExtent l="19050" t="19050" r="46990" b="116840"/>
                <wp:wrapNone/>
                <wp:docPr id="37" name="Speech Bubble: Oval 37"/>
                <wp:cNvGraphicFramePr/>
                <a:graphic xmlns:a="http://schemas.openxmlformats.org/drawingml/2006/main">
                  <a:graphicData uri="http://schemas.microsoft.com/office/word/2010/wordprocessingShape">
                    <wps:wsp>
                      <wps:cNvSpPr/>
                      <wps:spPr>
                        <a:xfrm>
                          <a:off x="0" y="0"/>
                          <a:ext cx="1210733" cy="626533"/>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542" w:rsidRDefault="00963542" w:rsidP="009635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8A6AD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37" o:spid="_x0000_s1027" type="#_x0000_t63" style="position:absolute;margin-left:-2.5pt;margin-top:24.05pt;width:95.35pt;height:49.35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" adj="6300,24300" fillcolor="#5b9bd5 [3204]" strokecolor="#1f4d78 [1604]" strokeweight="1pt">
                <v:textbox>
                  <w:txbxContent>
                    <w:p w:rsidR="00963542" w:rsidRDefault="00963542" w:rsidP="00963542">
                      <w:pPr>
                        <w:jc w:val="center"/>
                      </w:pPr>
                    </w:p>
                  </w:txbxContent>
                </v:textbox>
                <w10:wrap anchorx="margin"/>
              </v:shape>
            </w:pict>
          </mc:Fallback>
        </mc:AlternateContent>
      </w:r>
    </w:p>
    <w:p w:rsidR="00963542" w:rsidRDefault="00963542" w:rsidP="00EF7B98">
      <w:pPr>
        <w:rPr>
          <w:lang w:val="en-US"/>
        </w:rPr>
      </w:pPr>
    </w:p>
    <w:p w:rsidR="00C55E6B" w:rsidRDefault="00963542" w:rsidP="00EF7B98">
      <w:pPr>
        <w:rPr>
          <w:lang w:val="en-US"/>
        </w:rPr>
      </w:pPr>
      <w:r>
        <w:rPr>
          <w:noProof/>
        </w:rPr>
        <mc:AlternateContent>
          <mc:Choice Requires="wps">
            <w:drawing>
              <wp:anchor distT="0" distB="0" distL="114300" distR="114300" simplePos="0" relativeHeight="251688960" behindDoc="0" locked="0" layoutInCell="1" allowOverlap="1" wp14:anchorId="468A6AD7" wp14:editId="4731942B">
                <wp:simplePos x="0" y="0"/>
                <wp:positionH relativeFrom="column">
                  <wp:posOffset>1726700</wp:posOffset>
                </wp:positionH>
                <wp:positionV relativeFrom="paragraph">
                  <wp:posOffset>1251796</wp:posOffset>
                </wp:positionV>
                <wp:extent cx="1210733" cy="626533"/>
                <wp:effectExtent l="0" t="171450" r="0" b="97790"/>
                <wp:wrapNone/>
                <wp:docPr id="36" name="Speech Bubble: Oval 36"/>
                <wp:cNvGraphicFramePr/>
                <a:graphic xmlns:a="http://schemas.openxmlformats.org/drawingml/2006/main">
                  <a:graphicData uri="http://schemas.microsoft.com/office/word/2010/wordprocessingShape">
                    <wps:wsp>
                      <wps:cNvSpPr/>
                      <wps:spPr>
                        <a:xfrm rot="9114623">
                          <a:off x="0" y="0"/>
                          <a:ext cx="1210733" cy="626533"/>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542" w:rsidRDefault="00963542" w:rsidP="009635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8A6AD7" id="Speech Bubble: Oval 36" o:spid="_x0000_s1028" type="#_x0000_t63" style="position:absolute;margin-left:135.95pt;margin-top:98.55pt;width:95.35pt;height:49.35pt;rotation:9955599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" adj="6300,24300" fillcolor="#5b9bd5 [3204]" strokecolor="#1f4d78 [1604]" strokeweight="1pt">
                <v:textbox>
                  <w:txbxContent>
                    <w:p w:rsidR="00963542" w:rsidRDefault="00963542" w:rsidP="00963542">
                      <w:pPr>
                        <w:jc w:val="cente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1650577</wp:posOffset>
                </wp:positionH>
                <wp:positionV relativeFrom="paragraph">
                  <wp:posOffset>24130</wp:posOffset>
                </wp:positionV>
                <wp:extent cx="1210733" cy="626533"/>
                <wp:effectExtent l="19050" t="19050" r="46990" b="116840"/>
                <wp:wrapNone/>
                <wp:docPr id="35" name="Speech Bubble: Oval 35"/>
                <wp:cNvGraphicFramePr/>
                <a:graphic xmlns:a="http://schemas.openxmlformats.org/drawingml/2006/main">
                  <a:graphicData uri="http://schemas.microsoft.com/office/word/2010/wordprocessingShape">
                    <wps:wsp>
                      <wps:cNvSpPr/>
                      <wps:spPr>
                        <a:xfrm>
                          <a:off x="0" y="0"/>
                          <a:ext cx="1210733" cy="626533"/>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542" w:rsidRDefault="00963542" w:rsidP="009635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peech Bubble: Oval 35" o:spid="_x0000_s1029" type="#_x0000_t63" style="position:absolute;margin-left:129.95pt;margin-top:1.9pt;width:95.35pt;height:49.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" adj="6300,24300" fillcolor="#5b9bd5 [3204]" strokecolor="#1f4d78 [1604]" strokeweight="1pt">
                <v:textbox>
                  <w:txbxContent>
                    <w:p w:rsidR="00963542" w:rsidRDefault="00963542" w:rsidP="00963542">
                      <w:pPr>
                        <w:jc w:val="cente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68A6AD7" wp14:editId="4731942B">
                <wp:simplePos x="0" y="0"/>
                <wp:positionH relativeFrom="margin">
                  <wp:posOffset>78317</wp:posOffset>
                </wp:positionH>
                <wp:positionV relativeFrom="paragraph">
                  <wp:posOffset>1559137</wp:posOffset>
                </wp:positionV>
                <wp:extent cx="1210310" cy="626110"/>
                <wp:effectExtent l="19050" t="95250" r="46990" b="40640"/>
                <wp:wrapNone/>
                <wp:docPr id="39" name="Speech Bubble: Oval 39"/>
                <wp:cNvGraphicFramePr/>
                <a:graphic xmlns:a="http://schemas.openxmlformats.org/drawingml/2006/main">
                  <a:graphicData uri="http://schemas.microsoft.com/office/word/2010/wordprocessingShape">
                    <wps:wsp>
                      <wps:cNvSpPr/>
                      <wps:spPr>
                        <a:xfrm rot="10800000">
                          <a:off x="0" y="0"/>
                          <a:ext cx="1210310" cy="626110"/>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542" w:rsidRDefault="00963542" w:rsidP="009635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8A6AD7" id="Speech Bubble: Oval 39" o:spid="_x0000_s1030" type="#_x0000_t63" style="position:absolute;margin-left:6.15pt;margin-top:122.75pt;width:95.3pt;height:49.3pt;rotation:180;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" adj="6300,24300" fillcolor="#5b9bd5 [3204]" strokecolor="#1f4d78 [1604]" strokeweight="1pt">
                <v:textbox>
                  <w:txbxContent>
                    <w:p w:rsidR="00963542" w:rsidRDefault="00963542" w:rsidP="00963542">
                      <w:pPr>
                        <w:jc w:val="center"/>
                      </w:pPr>
                    </w:p>
                  </w:txbxContent>
                </v:textbox>
                <w10:wrap anchorx="margin"/>
              </v:shape>
            </w:pict>
          </mc:Fallback>
        </mc:AlternateContent>
      </w:r>
      <w:r>
        <w:rPr>
          <w:noProof/>
        </w:rPr>
        <w:drawing>
          <wp:inline distT="0" distB="0" distL="0" distR="0" wp14:anchorId="72E40DC4" wp14:editId="31F110C4">
            <wp:extent cx="2616200" cy="17443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1744345"/>
                    </a:xfrm>
                    <a:prstGeom prst="rect">
                      <a:avLst/>
                    </a:prstGeom>
                    <a:noFill/>
                    <a:ln>
                      <a:noFill/>
                    </a:ln>
                  </pic:spPr>
                </pic:pic>
              </a:graphicData>
            </a:graphic>
          </wp:inline>
        </w:drawing>
      </w:r>
    </w:p>
    <w:p w:rsidR="00C55E6B" w:rsidRDefault="00C55E6B" w:rsidP="00EF7B98">
      <w:pPr>
        <w:rPr>
          <w:lang w:val="en-US"/>
        </w:rPr>
      </w:pPr>
    </w:p>
    <w:p w:rsidR="00B563DE" w:rsidRDefault="00B563DE" w:rsidP="00EF7B98">
      <w:pPr>
        <w:rPr>
          <w:lang w:val="en-US"/>
        </w:rPr>
      </w:pPr>
    </w:p>
    <w:p w:rsidR="00B563DE" w:rsidRDefault="00963542" w:rsidP="00EF7B98">
      <w:pPr>
        <w:rPr>
          <w:lang w:val="en-US"/>
        </w:rPr>
      </w:pPr>
      <w:r>
        <w:rPr>
          <w:lang w:val="en-US"/>
        </w:rPr>
        <w:lastRenderedPageBreak/>
        <w:t>18. Motivation – shark is walking fast, through a city, he is wearing a suit and a tie – like a businessman, he holds a briefcase in one hand, in the other he holds a phone and the talks through it</w:t>
      </w:r>
    </w:p>
    <w:p w:rsidR="00963542" w:rsidRDefault="00963542" w:rsidP="00EF7B98">
      <w:pPr>
        <w:rPr>
          <w:lang w:val="en-US"/>
        </w:rPr>
      </w:pPr>
      <w:r>
        <w:rPr>
          <w:lang w:val="en-US"/>
        </w:rPr>
        <w:t xml:space="preserve">19. Picture of the shark using the language shark website on his phone, we see his back, he is holding a phone and on the </w:t>
      </w:r>
      <w:proofErr w:type="gramStart"/>
      <w:r>
        <w:rPr>
          <w:lang w:val="en-US"/>
        </w:rPr>
        <w:t>phone</w:t>
      </w:r>
      <w:proofErr w:type="gramEnd"/>
      <w:r>
        <w:rPr>
          <w:lang w:val="en-US"/>
        </w:rPr>
        <w:t xml:space="preserve"> it says: language shark</w:t>
      </w:r>
    </w:p>
    <w:p w:rsidR="00963542" w:rsidRDefault="00963542" w:rsidP="00EF7B98">
      <w:pPr>
        <w:rPr>
          <w:lang w:val="en-US"/>
        </w:rPr>
      </w:pPr>
      <w:r>
        <w:rPr>
          <w:lang w:val="en-US"/>
        </w:rPr>
        <w:t>20. Shark is building a wall, but the pieces, blocks do not fit together, it is falling apart, he looks worried</w:t>
      </w:r>
    </w:p>
    <w:p w:rsidR="00963542" w:rsidRDefault="00963542" w:rsidP="00EF7B98">
      <w:pPr>
        <w:rPr>
          <w:lang w:val="en-US"/>
        </w:rPr>
      </w:pPr>
      <w:r>
        <w:rPr>
          <w:lang w:val="en-US"/>
        </w:rPr>
        <w:t>21. Shark has built a wall it is big and looks perfect, it is shiny, he stands proud</w:t>
      </w:r>
    </w:p>
    <w:p w:rsidR="00963542" w:rsidRDefault="00963542" w:rsidP="00EF7B98">
      <w:pPr>
        <w:rPr>
          <w:lang w:val="en-US"/>
        </w:rPr>
      </w:pPr>
      <w:r>
        <w:rPr>
          <w:lang w:val="en-US"/>
        </w:rPr>
        <w:t>22. Shark is talking with a turtle, the turtle has an evil, nasty look in his face, as if he has made a joke of the shark. Shark is looking scared, scared eyes, he doesn’t know what to say. There is a cloud coming out of his head – it is white an empty.</w:t>
      </w:r>
      <w:r w:rsidR="00D34DD4">
        <w:rPr>
          <w:lang w:val="en-US"/>
        </w:rPr>
        <w:t xml:space="preserve"> Turtle on the left side, shark on the right.</w:t>
      </w:r>
    </w:p>
    <w:p w:rsidR="00963542" w:rsidRDefault="00963542" w:rsidP="00EF7B98">
      <w:pPr>
        <w:rPr>
          <w:lang w:val="en-US"/>
        </w:rPr>
      </w:pPr>
      <w:r>
        <w:rPr>
          <w:lang w:val="en-US"/>
        </w:rPr>
        <w:t xml:space="preserve">23. Shark is talking with a turtle – this time he is confident, smiling, he is answering something, his eyes are </w:t>
      </w:r>
      <w:proofErr w:type="gramStart"/>
      <w:r>
        <w:rPr>
          <w:lang w:val="en-US"/>
        </w:rPr>
        <w:t>closed</w:t>
      </w:r>
      <w:proofErr w:type="gramEnd"/>
      <w:r>
        <w:rPr>
          <w:lang w:val="en-US"/>
        </w:rPr>
        <w:t xml:space="preserve"> and he looks smart. The turtle is surprised, his mouth is open, he doesn’t know what to say</w:t>
      </w:r>
      <w:r w:rsidR="00D34DD4">
        <w:rPr>
          <w:lang w:val="en-US"/>
        </w:rPr>
        <w:t>.</w:t>
      </w:r>
      <w:r w:rsidR="00D34DD4" w:rsidRPr="00D34DD4">
        <w:rPr>
          <w:lang w:val="en-US"/>
        </w:rPr>
        <w:t xml:space="preserve"> </w:t>
      </w:r>
      <w:r w:rsidR="00D34DD4">
        <w:rPr>
          <w:lang w:val="en-US"/>
        </w:rPr>
        <w:t>Turtle on the left side, shark on the right.</w:t>
      </w:r>
    </w:p>
    <w:p w:rsidR="00905910" w:rsidRDefault="003E5D6B" w:rsidP="00EF7B98">
      <w:pPr>
        <w:rPr>
          <w:lang w:val="en-US"/>
        </w:rPr>
      </w:pPr>
      <w:r>
        <w:rPr>
          <w:lang w:val="en-US"/>
        </w:rPr>
        <w:t>24. For the bottom of the page: a smiling shark waving to us and pointing down (to a register button)</w:t>
      </w:r>
    </w:p>
    <w:p w:rsidR="00905910" w:rsidRDefault="00905910" w:rsidP="00EF7B98">
      <w:pPr>
        <w:rPr>
          <w:lang w:val="en-US"/>
        </w:rPr>
      </w:pPr>
    </w:p>
    <w:p w:rsidR="00905910" w:rsidRDefault="00905910" w:rsidP="00EF7B98">
      <w:pPr>
        <w:rPr>
          <w:lang w:val="en-US"/>
        </w:rPr>
      </w:pPr>
    </w:p>
    <w:p w:rsidR="00905910" w:rsidRDefault="00905910" w:rsidP="00EF7B98">
      <w:pPr>
        <w:rPr>
          <w:lang w:val="en-US"/>
        </w:rPr>
      </w:pPr>
      <w:r>
        <w:rPr>
          <w:lang w:val="en-US"/>
        </w:rPr>
        <w:t>Reference sharks:</w:t>
      </w:r>
    </w:p>
    <w:p w:rsidR="003D2C04" w:rsidRDefault="00905910" w:rsidP="00EF7B98">
      <w:pPr>
        <w:rPr>
          <w:lang w:val="en-US"/>
        </w:rPr>
      </w:pPr>
      <w:r>
        <w:rPr>
          <w:noProof/>
        </w:rPr>
        <w:drawing>
          <wp:inline distT="0" distB="0" distL="0" distR="0">
            <wp:extent cx="2616200" cy="17443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1744345"/>
                    </a:xfrm>
                    <a:prstGeom prst="rect">
                      <a:avLst/>
                    </a:prstGeom>
                    <a:noFill/>
                    <a:ln>
                      <a:noFill/>
                    </a:ln>
                  </pic:spPr>
                </pic:pic>
              </a:graphicData>
            </a:graphic>
          </wp:inline>
        </w:drawing>
      </w:r>
      <w:r w:rsidRPr="00905910">
        <w:t xml:space="preserve"> </w:t>
      </w:r>
      <w:r>
        <w:rPr>
          <w:noProof/>
        </w:rPr>
        <w:drawing>
          <wp:inline distT="0" distB="0" distL="0" distR="0">
            <wp:extent cx="2616200" cy="17443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6200" cy="1744345"/>
                    </a:xfrm>
                    <a:prstGeom prst="rect">
                      <a:avLst/>
                    </a:prstGeom>
                    <a:noFill/>
                    <a:ln>
                      <a:noFill/>
                    </a:ln>
                  </pic:spPr>
                </pic:pic>
              </a:graphicData>
            </a:graphic>
          </wp:inline>
        </w:drawing>
      </w:r>
      <w:r w:rsidRPr="00905910">
        <w:t xml:space="preserve"> </w:t>
      </w:r>
      <w:r>
        <w:rPr>
          <w:noProof/>
        </w:rPr>
        <w:drawing>
          <wp:inline distT="0" distB="0" distL="0" distR="0">
            <wp:extent cx="1913255" cy="2387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3255" cy="2387600"/>
                    </a:xfrm>
                    <a:prstGeom prst="rect">
                      <a:avLst/>
                    </a:prstGeom>
                    <a:noFill/>
                    <a:ln>
                      <a:noFill/>
                    </a:ln>
                  </pic:spPr>
                </pic:pic>
              </a:graphicData>
            </a:graphic>
          </wp:inline>
        </w:drawing>
      </w:r>
      <w:r w:rsidRPr="00905910">
        <w:t xml:space="preserve"> </w:t>
      </w:r>
      <w:r>
        <w:rPr>
          <w:noProof/>
        </w:rPr>
        <w:drawing>
          <wp:inline distT="0" distB="0" distL="0" distR="0">
            <wp:extent cx="2861945" cy="1600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inline>
        </w:drawing>
      </w:r>
    </w:p>
    <w:p w:rsidR="003D2C04" w:rsidRPr="001102F4" w:rsidRDefault="003D2C04" w:rsidP="00EF7B98">
      <w:pPr>
        <w:rPr>
          <w:lang w:val="en-US"/>
        </w:rPr>
      </w:pPr>
      <w:bookmarkStart w:id="0" w:name="_GoBack"/>
      <w:bookmarkEnd w:id="0"/>
    </w:p>
    <w:sectPr w:rsidR="003D2C04" w:rsidRPr="001102F4">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BB0" w:rsidRDefault="00E96BB0" w:rsidP="00966844">
      <w:pPr>
        <w:spacing w:after="0" w:line="240" w:lineRule="auto"/>
      </w:pPr>
      <w:r>
        <w:separator/>
      </w:r>
    </w:p>
  </w:endnote>
  <w:endnote w:type="continuationSeparator" w:id="0">
    <w:p w:rsidR="00E96BB0" w:rsidRDefault="00E96BB0" w:rsidP="00966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844" w:rsidRDefault="00560B0E" w:rsidP="00560B0E">
    <w:pPr>
      <w:pStyle w:val="Footer"/>
      <w:jc w:val="center"/>
      <w:rPr>
        <w:rFonts w:ascii="Arial Unicode MS" w:eastAsia="Arial Unicode MS" w:hAnsi="Arial Unicode MS" w:cs="Arial Unicode MS"/>
        <w:color w:val="000000"/>
        <w:sz w:val="17"/>
      </w:rPr>
    </w:pPr>
    <w:bookmarkStart w:id="1" w:name="aliashAdvancedHF1FooterEvenPages"/>
    <w:r>
      <w:rPr>
        <w:rFonts w:ascii="Arial Unicode MS" w:eastAsia="Arial Unicode MS" w:hAnsi="Arial Unicode MS" w:cs="Arial Unicode MS"/>
        <w:color w:val="000000"/>
        <w:sz w:val="17"/>
      </w:rPr>
      <w:t>For internal use only</w:t>
    </w:r>
  </w:p>
  <w:bookmarkEnd w:id="1"/>
  <w:p w:rsidR="00966844" w:rsidRDefault="009668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844" w:rsidRDefault="00560B0E" w:rsidP="00560B0E">
    <w:pPr>
      <w:pStyle w:val="Footer"/>
      <w:jc w:val="center"/>
      <w:rPr>
        <w:rFonts w:ascii="Arial Unicode MS" w:eastAsia="Arial Unicode MS" w:hAnsi="Arial Unicode MS" w:cs="Arial Unicode MS"/>
        <w:color w:val="000000"/>
        <w:sz w:val="17"/>
      </w:rPr>
    </w:pPr>
    <w:bookmarkStart w:id="2" w:name="aliashAdvancedHF1FooterPrimary"/>
    <w:r>
      <w:rPr>
        <w:rFonts w:ascii="Arial Unicode MS" w:eastAsia="Arial Unicode MS" w:hAnsi="Arial Unicode MS" w:cs="Arial Unicode MS"/>
        <w:color w:val="000000"/>
        <w:sz w:val="17"/>
      </w:rPr>
      <w:t>For internal use only</w:t>
    </w:r>
  </w:p>
  <w:bookmarkEnd w:id="2"/>
  <w:p w:rsidR="00966844" w:rsidRDefault="009668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844" w:rsidRDefault="00560B0E" w:rsidP="00560B0E">
    <w:pPr>
      <w:pStyle w:val="Footer"/>
      <w:jc w:val="center"/>
      <w:rPr>
        <w:rFonts w:ascii="Arial Unicode MS" w:eastAsia="Arial Unicode MS" w:hAnsi="Arial Unicode MS" w:cs="Arial Unicode MS"/>
        <w:color w:val="000000"/>
        <w:sz w:val="17"/>
      </w:rPr>
    </w:pPr>
    <w:bookmarkStart w:id="3" w:name="aliashAdvancedHF1FooterFirstPage"/>
    <w:r>
      <w:rPr>
        <w:rFonts w:ascii="Arial Unicode MS" w:eastAsia="Arial Unicode MS" w:hAnsi="Arial Unicode MS" w:cs="Arial Unicode MS"/>
        <w:color w:val="000000"/>
        <w:sz w:val="17"/>
      </w:rPr>
      <w:t>For internal use only</w:t>
    </w:r>
  </w:p>
  <w:bookmarkEnd w:id="3"/>
  <w:p w:rsidR="00966844" w:rsidRDefault="00966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BB0" w:rsidRDefault="00E96BB0" w:rsidP="00966844">
      <w:pPr>
        <w:spacing w:after="0" w:line="240" w:lineRule="auto"/>
      </w:pPr>
      <w:r>
        <w:separator/>
      </w:r>
    </w:p>
  </w:footnote>
  <w:footnote w:type="continuationSeparator" w:id="0">
    <w:p w:rsidR="00E96BB0" w:rsidRDefault="00E96BB0" w:rsidP="00966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844" w:rsidRDefault="00966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844" w:rsidRDefault="009668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844" w:rsidRDefault="00966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B418D"/>
    <w:multiLevelType w:val="hybridMultilevel"/>
    <w:tmpl w:val="FAB0E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1D6280"/>
    <w:multiLevelType w:val="hybridMultilevel"/>
    <w:tmpl w:val="0C1E3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4A039E"/>
    <w:multiLevelType w:val="hybridMultilevel"/>
    <w:tmpl w:val="5CD82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FD3351"/>
    <w:multiLevelType w:val="hybridMultilevel"/>
    <w:tmpl w:val="BB8A4E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CC31F7"/>
    <w:multiLevelType w:val="hybridMultilevel"/>
    <w:tmpl w:val="1706C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24687F"/>
    <w:multiLevelType w:val="hybridMultilevel"/>
    <w:tmpl w:val="9A96ED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3A62AA"/>
    <w:multiLevelType w:val="hybridMultilevel"/>
    <w:tmpl w:val="426A4088"/>
    <w:lvl w:ilvl="0" w:tplc="2F680CE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7EE558F"/>
    <w:multiLevelType w:val="hybridMultilevel"/>
    <w:tmpl w:val="D8CEDDD8"/>
    <w:lvl w:ilvl="0" w:tplc="DCB815D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B61"/>
    <w:rsid w:val="000018F4"/>
    <w:rsid w:val="001102F4"/>
    <w:rsid w:val="00150B61"/>
    <w:rsid w:val="00236AE5"/>
    <w:rsid w:val="00300FED"/>
    <w:rsid w:val="00321956"/>
    <w:rsid w:val="00381B10"/>
    <w:rsid w:val="003D2C04"/>
    <w:rsid w:val="003E5D6B"/>
    <w:rsid w:val="00560B0E"/>
    <w:rsid w:val="00636275"/>
    <w:rsid w:val="007C0509"/>
    <w:rsid w:val="008A46E2"/>
    <w:rsid w:val="00903566"/>
    <w:rsid w:val="00905910"/>
    <w:rsid w:val="00963542"/>
    <w:rsid w:val="00966844"/>
    <w:rsid w:val="00B563DE"/>
    <w:rsid w:val="00B6795C"/>
    <w:rsid w:val="00C55E6B"/>
    <w:rsid w:val="00D04796"/>
    <w:rsid w:val="00D34DD4"/>
    <w:rsid w:val="00D77532"/>
    <w:rsid w:val="00DA3ECB"/>
    <w:rsid w:val="00E96BB0"/>
    <w:rsid w:val="00EF7B98"/>
    <w:rsid w:val="00FB7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9A90"/>
  <w15:chartTrackingRefBased/>
  <w15:docId w15:val="{46CA330D-8EC3-4903-9910-7A6158D1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844"/>
    <w:pPr>
      <w:ind w:left="720"/>
      <w:contextualSpacing/>
    </w:pPr>
  </w:style>
  <w:style w:type="paragraph" w:styleId="Header">
    <w:name w:val="header"/>
    <w:basedOn w:val="Normal"/>
    <w:link w:val="HeaderChar"/>
    <w:uiPriority w:val="99"/>
    <w:unhideWhenUsed/>
    <w:rsid w:val="00966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844"/>
  </w:style>
  <w:style w:type="paragraph" w:styleId="Footer">
    <w:name w:val="footer"/>
    <w:basedOn w:val="Normal"/>
    <w:link w:val="FooterChar"/>
    <w:uiPriority w:val="99"/>
    <w:unhideWhenUsed/>
    <w:rsid w:val="00966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844"/>
  </w:style>
  <w:style w:type="character" w:styleId="Hyperlink">
    <w:name w:val="Hyperlink"/>
    <w:basedOn w:val="DefaultParagraphFont"/>
    <w:uiPriority w:val="99"/>
    <w:unhideWhenUsed/>
    <w:rsid w:val="00C55E6B"/>
    <w:rPr>
      <w:color w:val="0563C1" w:themeColor="hyperlink"/>
      <w:u w:val="single"/>
    </w:rPr>
  </w:style>
  <w:style w:type="character" w:styleId="UnresolvedMention">
    <w:name w:val="Unresolved Mention"/>
    <w:basedOn w:val="DefaultParagraphFont"/>
    <w:uiPriority w:val="99"/>
    <w:semiHidden/>
    <w:unhideWhenUsed/>
    <w:rsid w:val="00C55E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s://nl-nl.duolingo.com/job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jpeg"/><Relationship Id="rId32" Type="http://schemas.openxmlformats.org/officeDocument/2006/relationships/footer" Target="footer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jpeg"/><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9.jpe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1E8EA-BFD3-4406-B05A-4157E9331BBE}" type="doc">
      <dgm:prSet loTypeId="urn:microsoft.com/office/officeart/2005/8/layout/gear1" loCatId="cycle" qsTypeId="urn:microsoft.com/office/officeart/2005/8/quickstyle/simple1" qsCatId="simple" csTypeId="urn:microsoft.com/office/officeart/2005/8/colors/accent1_2" csCatId="accent1" phldr="1"/>
      <dgm:spPr/>
    </dgm:pt>
    <dgm:pt modelId="{F869B2A7-28FC-4FD2-BFC5-F85124133524}">
      <dgm:prSet phldrT="[Text]"/>
      <dgm:spPr/>
      <dgm:t>
        <a:bodyPr/>
        <a:lstStyle/>
        <a:p>
          <a:r>
            <a:rPr lang="pl-PL" dirty="0"/>
            <a:t>Motivation</a:t>
          </a:r>
          <a:endParaRPr lang="en-US" dirty="0"/>
        </a:p>
      </dgm:t>
    </dgm:pt>
    <dgm:pt modelId="{BB65FEAE-FB56-4208-BE0B-6F505C6E47BE}" type="parTrans" cxnId="{CF5B03EF-6FFE-40CB-AE3A-DBD0968CA42F}">
      <dgm:prSet/>
      <dgm:spPr/>
      <dgm:t>
        <a:bodyPr/>
        <a:lstStyle/>
        <a:p>
          <a:endParaRPr lang="en-US"/>
        </a:p>
      </dgm:t>
    </dgm:pt>
    <dgm:pt modelId="{B8A2CC54-8214-4532-AB63-3C07BB80A504}" type="sibTrans" cxnId="{CF5B03EF-6FFE-40CB-AE3A-DBD0968CA42F}">
      <dgm:prSet/>
      <dgm:spPr/>
      <dgm:t>
        <a:bodyPr/>
        <a:lstStyle/>
        <a:p>
          <a:endParaRPr lang="en-US"/>
        </a:p>
      </dgm:t>
    </dgm:pt>
    <dgm:pt modelId="{54961B39-B61B-4F7C-B1A9-EAA0AAAF0546}">
      <dgm:prSet phldrT="[Text]"/>
      <dgm:spPr/>
      <dgm:t>
        <a:bodyPr/>
        <a:lstStyle/>
        <a:p>
          <a:r>
            <a:rPr lang="en-US" dirty="0"/>
            <a:t>Regularity</a:t>
          </a:r>
        </a:p>
      </dgm:t>
    </dgm:pt>
    <dgm:pt modelId="{360624E7-C72A-4D2D-9F77-6DE3C3F59BB9}" type="parTrans" cxnId="{CD25EEB2-CD84-46F7-B16D-FF9DA5D65FDD}">
      <dgm:prSet/>
      <dgm:spPr/>
      <dgm:t>
        <a:bodyPr/>
        <a:lstStyle/>
        <a:p>
          <a:endParaRPr lang="en-US"/>
        </a:p>
      </dgm:t>
    </dgm:pt>
    <dgm:pt modelId="{7C51B025-C61C-45D3-A133-65F5E0CB2293}" type="sibTrans" cxnId="{CD25EEB2-CD84-46F7-B16D-FF9DA5D65FDD}">
      <dgm:prSet/>
      <dgm:spPr/>
      <dgm:t>
        <a:bodyPr/>
        <a:lstStyle/>
        <a:p>
          <a:endParaRPr lang="en-US"/>
        </a:p>
      </dgm:t>
    </dgm:pt>
    <dgm:pt modelId="{A24E85CC-FFDE-4121-8AEE-E52FD5DE7006}">
      <dgm:prSet phldrT="[Text]"/>
      <dgm:spPr/>
      <dgm:t>
        <a:bodyPr/>
        <a:lstStyle/>
        <a:p>
          <a:r>
            <a:rPr lang="pl-PL" dirty="0"/>
            <a:t>Small chunks</a:t>
          </a:r>
          <a:endParaRPr lang="en-US" dirty="0"/>
        </a:p>
      </dgm:t>
    </dgm:pt>
    <dgm:pt modelId="{A3BA0DA5-4871-4C87-836A-3230778C2A51}" type="parTrans" cxnId="{346862DA-E104-4B1A-AA9A-98CFAC2B5B8B}">
      <dgm:prSet/>
      <dgm:spPr/>
      <dgm:t>
        <a:bodyPr/>
        <a:lstStyle/>
        <a:p>
          <a:endParaRPr lang="en-US"/>
        </a:p>
      </dgm:t>
    </dgm:pt>
    <dgm:pt modelId="{31E06BCF-F22B-4F03-8829-F64D354E65AC}" type="sibTrans" cxnId="{346862DA-E104-4B1A-AA9A-98CFAC2B5B8B}">
      <dgm:prSet/>
      <dgm:spPr/>
      <dgm:t>
        <a:bodyPr/>
        <a:lstStyle/>
        <a:p>
          <a:endParaRPr lang="en-US"/>
        </a:p>
      </dgm:t>
    </dgm:pt>
    <dgm:pt modelId="{3C406EAD-74C7-4F3B-BA66-9EEC0560FE37}" type="pres">
      <dgm:prSet presAssocID="{E661E8EA-BFD3-4406-B05A-4157E9331BBE}" presName="composite" presStyleCnt="0">
        <dgm:presLayoutVars>
          <dgm:chMax val="3"/>
          <dgm:animLvl val="lvl"/>
          <dgm:resizeHandles val="exact"/>
        </dgm:presLayoutVars>
      </dgm:prSet>
      <dgm:spPr/>
    </dgm:pt>
    <dgm:pt modelId="{A370B255-8323-4856-A141-C02A780444F2}" type="pres">
      <dgm:prSet presAssocID="{F869B2A7-28FC-4FD2-BFC5-F85124133524}" presName="gear1" presStyleLbl="node1" presStyleIdx="0" presStyleCnt="3">
        <dgm:presLayoutVars>
          <dgm:chMax val="1"/>
          <dgm:bulletEnabled val="1"/>
        </dgm:presLayoutVars>
      </dgm:prSet>
      <dgm:spPr/>
    </dgm:pt>
    <dgm:pt modelId="{79448477-7A04-4CA9-AEEB-50FE45A75ED2}" type="pres">
      <dgm:prSet presAssocID="{F869B2A7-28FC-4FD2-BFC5-F85124133524}" presName="gear1srcNode" presStyleLbl="node1" presStyleIdx="0" presStyleCnt="3"/>
      <dgm:spPr/>
    </dgm:pt>
    <dgm:pt modelId="{6D1BA324-F382-4E74-B378-9081D0766479}" type="pres">
      <dgm:prSet presAssocID="{F869B2A7-28FC-4FD2-BFC5-F85124133524}" presName="gear1dstNode" presStyleLbl="node1" presStyleIdx="0" presStyleCnt="3"/>
      <dgm:spPr/>
    </dgm:pt>
    <dgm:pt modelId="{4C14386E-7394-494D-9012-969699A59A9A}" type="pres">
      <dgm:prSet presAssocID="{54961B39-B61B-4F7C-B1A9-EAA0AAAF0546}" presName="gear2" presStyleLbl="node1" presStyleIdx="1" presStyleCnt="3">
        <dgm:presLayoutVars>
          <dgm:chMax val="1"/>
          <dgm:bulletEnabled val="1"/>
        </dgm:presLayoutVars>
      </dgm:prSet>
      <dgm:spPr/>
    </dgm:pt>
    <dgm:pt modelId="{9B1E96DA-5415-43CA-8FA9-C2C974E37253}" type="pres">
      <dgm:prSet presAssocID="{54961B39-B61B-4F7C-B1A9-EAA0AAAF0546}" presName="gear2srcNode" presStyleLbl="node1" presStyleIdx="1" presStyleCnt="3"/>
      <dgm:spPr/>
    </dgm:pt>
    <dgm:pt modelId="{95BF1F75-C826-4668-BBD0-6B80EA620FEB}" type="pres">
      <dgm:prSet presAssocID="{54961B39-B61B-4F7C-B1A9-EAA0AAAF0546}" presName="gear2dstNode" presStyleLbl="node1" presStyleIdx="1" presStyleCnt="3"/>
      <dgm:spPr/>
    </dgm:pt>
    <dgm:pt modelId="{A69D7FBE-5B59-484B-9405-810097A2655B}" type="pres">
      <dgm:prSet presAssocID="{A24E85CC-FFDE-4121-8AEE-E52FD5DE7006}" presName="gear3" presStyleLbl="node1" presStyleIdx="2" presStyleCnt="3" custLinFactY="-19432" custLinFactNeighborX="-4746" custLinFactNeighborY="-100000"/>
      <dgm:spPr/>
    </dgm:pt>
    <dgm:pt modelId="{15D240BF-494D-4400-AC50-5424A523647A}" type="pres">
      <dgm:prSet presAssocID="{A24E85CC-FFDE-4121-8AEE-E52FD5DE7006}" presName="gear3tx" presStyleLbl="node1" presStyleIdx="2" presStyleCnt="3">
        <dgm:presLayoutVars>
          <dgm:chMax val="1"/>
          <dgm:bulletEnabled val="1"/>
        </dgm:presLayoutVars>
      </dgm:prSet>
      <dgm:spPr/>
    </dgm:pt>
    <dgm:pt modelId="{C9C3E5CC-B889-4692-A4DF-E09F5797303A}" type="pres">
      <dgm:prSet presAssocID="{A24E85CC-FFDE-4121-8AEE-E52FD5DE7006}" presName="gear3srcNode" presStyleLbl="node1" presStyleIdx="2" presStyleCnt="3"/>
      <dgm:spPr/>
    </dgm:pt>
    <dgm:pt modelId="{377A8166-83F8-4A60-95ED-D3A6B0E52FAD}" type="pres">
      <dgm:prSet presAssocID="{A24E85CC-FFDE-4121-8AEE-E52FD5DE7006}" presName="gear3dstNode" presStyleLbl="node1" presStyleIdx="2" presStyleCnt="3"/>
      <dgm:spPr/>
    </dgm:pt>
    <dgm:pt modelId="{3BE22D1F-A064-4B4A-9803-A1E254E949DF}" type="pres">
      <dgm:prSet presAssocID="{B8A2CC54-8214-4532-AB63-3C07BB80A504}" presName="connector1" presStyleLbl="sibTrans2D1" presStyleIdx="0" presStyleCnt="3"/>
      <dgm:spPr/>
    </dgm:pt>
    <dgm:pt modelId="{7DB33FD7-092B-4B1B-BE95-32600CBB831E}" type="pres">
      <dgm:prSet presAssocID="{7C51B025-C61C-45D3-A133-65F5E0CB2293}" presName="connector2" presStyleLbl="sibTrans2D1" presStyleIdx="1" presStyleCnt="3" custLinFactNeighborX="591" custLinFactNeighborY="1774"/>
      <dgm:spPr/>
    </dgm:pt>
    <dgm:pt modelId="{9A82D754-57E4-4D17-94C8-E9969E8B392C}" type="pres">
      <dgm:prSet presAssocID="{31E06BCF-F22B-4F03-8829-F64D354E65AC}" presName="connector3" presStyleLbl="sibTrans2D1" presStyleIdx="2" presStyleCnt="3"/>
      <dgm:spPr/>
    </dgm:pt>
  </dgm:ptLst>
  <dgm:cxnLst>
    <dgm:cxn modelId="{D51C2800-B786-4B41-B29A-845718506DC4}" type="presOf" srcId="{54961B39-B61B-4F7C-B1A9-EAA0AAAF0546}" destId="{95BF1F75-C826-4668-BBD0-6B80EA620FEB}" srcOrd="2" destOrd="0" presId="urn:microsoft.com/office/officeart/2005/8/layout/gear1"/>
    <dgm:cxn modelId="{D2787805-E5B2-4A49-A00C-8741F83F5D8C}" type="presOf" srcId="{31E06BCF-F22B-4F03-8829-F64D354E65AC}" destId="{9A82D754-57E4-4D17-94C8-E9969E8B392C}" srcOrd="0" destOrd="0" presId="urn:microsoft.com/office/officeart/2005/8/layout/gear1"/>
    <dgm:cxn modelId="{B9ED660B-8D25-4214-9616-E6873A03DACB}" type="presOf" srcId="{A24E85CC-FFDE-4121-8AEE-E52FD5DE7006}" destId="{A69D7FBE-5B59-484B-9405-810097A2655B}" srcOrd="0" destOrd="0" presId="urn:microsoft.com/office/officeart/2005/8/layout/gear1"/>
    <dgm:cxn modelId="{C896AE0D-B9EB-473A-912E-3CF815EE1D2D}" type="presOf" srcId="{E661E8EA-BFD3-4406-B05A-4157E9331BBE}" destId="{3C406EAD-74C7-4F3B-BA66-9EEC0560FE37}" srcOrd="0" destOrd="0" presId="urn:microsoft.com/office/officeart/2005/8/layout/gear1"/>
    <dgm:cxn modelId="{B3B8FC19-963C-4475-AC46-C168A9BE8A64}" type="presOf" srcId="{7C51B025-C61C-45D3-A133-65F5E0CB2293}" destId="{7DB33FD7-092B-4B1B-BE95-32600CBB831E}" srcOrd="0" destOrd="0" presId="urn:microsoft.com/office/officeart/2005/8/layout/gear1"/>
    <dgm:cxn modelId="{1FF5A136-36FF-45CF-BBED-0B984FEF4DF5}" type="presOf" srcId="{F869B2A7-28FC-4FD2-BFC5-F85124133524}" destId="{A370B255-8323-4856-A141-C02A780444F2}" srcOrd="0" destOrd="0" presId="urn:microsoft.com/office/officeart/2005/8/layout/gear1"/>
    <dgm:cxn modelId="{48163839-5DEE-4399-BDA8-A84234D56FB0}" type="presOf" srcId="{54961B39-B61B-4F7C-B1A9-EAA0AAAF0546}" destId="{9B1E96DA-5415-43CA-8FA9-C2C974E37253}" srcOrd="1" destOrd="0" presId="urn:microsoft.com/office/officeart/2005/8/layout/gear1"/>
    <dgm:cxn modelId="{22C39D5F-F3EC-4625-AED7-7396003D0A9F}" type="presOf" srcId="{A24E85CC-FFDE-4121-8AEE-E52FD5DE7006}" destId="{15D240BF-494D-4400-AC50-5424A523647A}" srcOrd="1" destOrd="0" presId="urn:microsoft.com/office/officeart/2005/8/layout/gear1"/>
    <dgm:cxn modelId="{89E37043-D18C-406C-B3FC-E57E8C8557AD}" type="presOf" srcId="{A24E85CC-FFDE-4121-8AEE-E52FD5DE7006}" destId="{C9C3E5CC-B889-4692-A4DF-E09F5797303A}" srcOrd="2" destOrd="0" presId="urn:microsoft.com/office/officeart/2005/8/layout/gear1"/>
    <dgm:cxn modelId="{BB8C5E59-234F-4AA2-A842-F82ACD538C10}" type="presOf" srcId="{F869B2A7-28FC-4FD2-BFC5-F85124133524}" destId="{6D1BA324-F382-4E74-B378-9081D0766479}" srcOrd="2" destOrd="0" presId="urn:microsoft.com/office/officeart/2005/8/layout/gear1"/>
    <dgm:cxn modelId="{0F4CB995-4D55-4DB2-9EC8-26D34AB3258C}" type="presOf" srcId="{54961B39-B61B-4F7C-B1A9-EAA0AAAF0546}" destId="{4C14386E-7394-494D-9012-969699A59A9A}" srcOrd="0" destOrd="0" presId="urn:microsoft.com/office/officeart/2005/8/layout/gear1"/>
    <dgm:cxn modelId="{9889B998-1D69-41A7-84C2-8BDD0B93D5C3}" type="presOf" srcId="{F869B2A7-28FC-4FD2-BFC5-F85124133524}" destId="{79448477-7A04-4CA9-AEEB-50FE45A75ED2}" srcOrd="1" destOrd="0" presId="urn:microsoft.com/office/officeart/2005/8/layout/gear1"/>
    <dgm:cxn modelId="{CD25EEB2-CD84-46F7-B16D-FF9DA5D65FDD}" srcId="{E661E8EA-BFD3-4406-B05A-4157E9331BBE}" destId="{54961B39-B61B-4F7C-B1A9-EAA0AAAF0546}" srcOrd="1" destOrd="0" parTransId="{360624E7-C72A-4D2D-9F77-6DE3C3F59BB9}" sibTransId="{7C51B025-C61C-45D3-A133-65F5E0CB2293}"/>
    <dgm:cxn modelId="{346862DA-E104-4B1A-AA9A-98CFAC2B5B8B}" srcId="{E661E8EA-BFD3-4406-B05A-4157E9331BBE}" destId="{A24E85CC-FFDE-4121-8AEE-E52FD5DE7006}" srcOrd="2" destOrd="0" parTransId="{A3BA0DA5-4871-4C87-836A-3230778C2A51}" sibTransId="{31E06BCF-F22B-4F03-8829-F64D354E65AC}"/>
    <dgm:cxn modelId="{8A41A9EE-E4DD-4082-81DC-AC57D331AAB0}" type="presOf" srcId="{A24E85CC-FFDE-4121-8AEE-E52FD5DE7006}" destId="{377A8166-83F8-4A60-95ED-D3A6B0E52FAD}" srcOrd="3" destOrd="0" presId="urn:microsoft.com/office/officeart/2005/8/layout/gear1"/>
    <dgm:cxn modelId="{CF5B03EF-6FFE-40CB-AE3A-DBD0968CA42F}" srcId="{E661E8EA-BFD3-4406-B05A-4157E9331BBE}" destId="{F869B2A7-28FC-4FD2-BFC5-F85124133524}" srcOrd="0" destOrd="0" parTransId="{BB65FEAE-FB56-4208-BE0B-6F505C6E47BE}" sibTransId="{B8A2CC54-8214-4532-AB63-3C07BB80A504}"/>
    <dgm:cxn modelId="{BCF533F1-0A25-4A13-B6E7-6264BF45DCF6}" type="presOf" srcId="{B8A2CC54-8214-4532-AB63-3C07BB80A504}" destId="{3BE22D1F-A064-4B4A-9803-A1E254E949DF}" srcOrd="0" destOrd="0" presId="urn:microsoft.com/office/officeart/2005/8/layout/gear1"/>
    <dgm:cxn modelId="{C37D3E4E-5A12-456C-8778-08CC68A87FBC}" type="presParOf" srcId="{3C406EAD-74C7-4F3B-BA66-9EEC0560FE37}" destId="{A370B255-8323-4856-A141-C02A780444F2}" srcOrd="0" destOrd="0" presId="urn:microsoft.com/office/officeart/2005/8/layout/gear1"/>
    <dgm:cxn modelId="{AE9831DB-4274-408E-8C59-56670FD3C396}" type="presParOf" srcId="{3C406EAD-74C7-4F3B-BA66-9EEC0560FE37}" destId="{79448477-7A04-4CA9-AEEB-50FE45A75ED2}" srcOrd="1" destOrd="0" presId="urn:microsoft.com/office/officeart/2005/8/layout/gear1"/>
    <dgm:cxn modelId="{59EE5729-D7EA-45E8-9C88-CF10AD6B925A}" type="presParOf" srcId="{3C406EAD-74C7-4F3B-BA66-9EEC0560FE37}" destId="{6D1BA324-F382-4E74-B378-9081D0766479}" srcOrd="2" destOrd="0" presId="urn:microsoft.com/office/officeart/2005/8/layout/gear1"/>
    <dgm:cxn modelId="{703902D7-B77E-47A1-B377-F9F5F2FE7A37}" type="presParOf" srcId="{3C406EAD-74C7-4F3B-BA66-9EEC0560FE37}" destId="{4C14386E-7394-494D-9012-969699A59A9A}" srcOrd="3" destOrd="0" presId="urn:microsoft.com/office/officeart/2005/8/layout/gear1"/>
    <dgm:cxn modelId="{955E8906-10C6-4615-8C99-DB77D62C1A72}" type="presParOf" srcId="{3C406EAD-74C7-4F3B-BA66-9EEC0560FE37}" destId="{9B1E96DA-5415-43CA-8FA9-C2C974E37253}" srcOrd="4" destOrd="0" presId="urn:microsoft.com/office/officeart/2005/8/layout/gear1"/>
    <dgm:cxn modelId="{EECF6E0F-CD7E-4608-9840-04D3E2BAF796}" type="presParOf" srcId="{3C406EAD-74C7-4F3B-BA66-9EEC0560FE37}" destId="{95BF1F75-C826-4668-BBD0-6B80EA620FEB}" srcOrd="5" destOrd="0" presId="urn:microsoft.com/office/officeart/2005/8/layout/gear1"/>
    <dgm:cxn modelId="{19179942-B6CA-479A-9078-1CCE71E56677}" type="presParOf" srcId="{3C406EAD-74C7-4F3B-BA66-9EEC0560FE37}" destId="{A69D7FBE-5B59-484B-9405-810097A2655B}" srcOrd="6" destOrd="0" presId="urn:microsoft.com/office/officeart/2005/8/layout/gear1"/>
    <dgm:cxn modelId="{9E2B7138-2298-45FA-B254-0A9A61CAD3FC}" type="presParOf" srcId="{3C406EAD-74C7-4F3B-BA66-9EEC0560FE37}" destId="{15D240BF-494D-4400-AC50-5424A523647A}" srcOrd="7" destOrd="0" presId="urn:microsoft.com/office/officeart/2005/8/layout/gear1"/>
    <dgm:cxn modelId="{750A7615-34B3-45B6-A5B4-26A566E751EF}" type="presParOf" srcId="{3C406EAD-74C7-4F3B-BA66-9EEC0560FE37}" destId="{C9C3E5CC-B889-4692-A4DF-E09F5797303A}" srcOrd="8" destOrd="0" presId="urn:microsoft.com/office/officeart/2005/8/layout/gear1"/>
    <dgm:cxn modelId="{A92EBF78-5A5C-41B9-8112-2E4A9040823B}" type="presParOf" srcId="{3C406EAD-74C7-4F3B-BA66-9EEC0560FE37}" destId="{377A8166-83F8-4A60-95ED-D3A6B0E52FAD}" srcOrd="9" destOrd="0" presId="urn:microsoft.com/office/officeart/2005/8/layout/gear1"/>
    <dgm:cxn modelId="{EBD544EB-6B5D-4B88-999E-E612E70F3AAE}" type="presParOf" srcId="{3C406EAD-74C7-4F3B-BA66-9EEC0560FE37}" destId="{3BE22D1F-A064-4B4A-9803-A1E254E949DF}" srcOrd="10" destOrd="0" presId="urn:microsoft.com/office/officeart/2005/8/layout/gear1"/>
    <dgm:cxn modelId="{3E16BEB9-2093-4FED-931C-CD0FB0F01520}" type="presParOf" srcId="{3C406EAD-74C7-4F3B-BA66-9EEC0560FE37}" destId="{7DB33FD7-092B-4B1B-BE95-32600CBB831E}" srcOrd="11" destOrd="0" presId="urn:microsoft.com/office/officeart/2005/8/layout/gear1"/>
    <dgm:cxn modelId="{5971969B-AF36-4EB9-83B3-BC7299FD32D2}" type="presParOf" srcId="{3C406EAD-74C7-4F3B-BA66-9EEC0560FE37}" destId="{9A82D754-57E4-4D17-94C8-E9969E8B392C}" srcOrd="12" destOrd="0" presId="urn:microsoft.com/office/officeart/2005/8/layout/gear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0B255-8323-4856-A141-C02A780444F2}">
      <dsp:nvSpPr>
        <dsp:cNvPr id="0" name=""/>
        <dsp:cNvSpPr/>
      </dsp:nvSpPr>
      <dsp:spPr>
        <a:xfrm>
          <a:off x="2390986" y="960120"/>
          <a:ext cx="1173480" cy="1173480"/>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pl-PL" sz="700" kern="1200" dirty="0"/>
            <a:t>Motivation</a:t>
          </a:r>
          <a:endParaRPr lang="en-US" sz="700" kern="1200" dirty="0"/>
        </a:p>
      </dsp:txBody>
      <dsp:txXfrm>
        <a:off x="2626908" y="1235002"/>
        <a:ext cx="701636" cy="603193"/>
      </dsp:txXfrm>
    </dsp:sp>
    <dsp:sp modelId="{4C14386E-7394-494D-9012-969699A59A9A}">
      <dsp:nvSpPr>
        <dsp:cNvPr id="0" name=""/>
        <dsp:cNvSpPr/>
      </dsp:nvSpPr>
      <dsp:spPr>
        <a:xfrm>
          <a:off x="1708234" y="682752"/>
          <a:ext cx="853440" cy="853440"/>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Regularity</a:t>
          </a:r>
        </a:p>
      </dsp:txBody>
      <dsp:txXfrm>
        <a:off x="1923090" y="898907"/>
        <a:ext cx="423728" cy="421130"/>
      </dsp:txXfrm>
    </dsp:sp>
    <dsp:sp modelId="{A69D7FBE-5B59-484B-9405-810097A2655B}">
      <dsp:nvSpPr>
        <dsp:cNvPr id="0" name=""/>
        <dsp:cNvSpPr/>
      </dsp:nvSpPr>
      <dsp:spPr>
        <a:xfrm rot="20700000">
          <a:off x="2137642" y="93965"/>
          <a:ext cx="836197" cy="836197"/>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pl-PL" sz="700" kern="1200" dirty="0"/>
            <a:t>Small chunks</a:t>
          </a:r>
          <a:endParaRPr lang="en-US" sz="700" kern="1200" dirty="0"/>
        </a:p>
      </dsp:txBody>
      <dsp:txXfrm rot="-20700000">
        <a:off x="2321045" y="277368"/>
        <a:ext cx="469392" cy="469392"/>
      </dsp:txXfrm>
    </dsp:sp>
    <dsp:sp modelId="{3BE22D1F-A064-4B4A-9803-A1E254E949DF}">
      <dsp:nvSpPr>
        <dsp:cNvPr id="0" name=""/>
        <dsp:cNvSpPr/>
      </dsp:nvSpPr>
      <dsp:spPr>
        <a:xfrm>
          <a:off x="2279865" y="794589"/>
          <a:ext cx="1502054" cy="1502054"/>
        </a:xfrm>
        <a:prstGeom prst="circularArrow">
          <a:avLst>
            <a:gd name="adj1" fmla="val 4688"/>
            <a:gd name="adj2" fmla="val 299029"/>
            <a:gd name="adj3" fmla="val 2431239"/>
            <a:gd name="adj4" fmla="val 16058148"/>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B33FD7-092B-4B1B-BE95-32600CBB831E}">
      <dsp:nvSpPr>
        <dsp:cNvPr id="0" name=""/>
        <dsp:cNvSpPr/>
      </dsp:nvSpPr>
      <dsp:spPr>
        <a:xfrm>
          <a:off x="1563541" y="522121"/>
          <a:ext cx="1091336" cy="1091336"/>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82D754-57E4-4D17-94C8-E9969E8B392C}">
      <dsp:nvSpPr>
        <dsp:cNvPr id="0" name=""/>
        <dsp:cNvSpPr/>
      </dsp:nvSpPr>
      <dsp:spPr>
        <a:xfrm>
          <a:off x="1992827" y="-80349"/>
          <a:ext cx="1176680" cy="1176680"/>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A9135-F262-4A42-B840-FF0F2432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Stuszek</dc:creator>
  <cp:keywords>For internal use only</cp:keywords>
  <dc:description/>
  <cp:lastModifiedBy>Annemeisj ...</cp:lastModifiedBy>
  <cp:revision>15</cp:revision>
  <dcterms:created xsi:type="dcterms:W3CDTF">2018-05-03T15:23:00Z</dcterms:created>
  <dcterms:modified xsi:type="dcterms:W3CDTF">2018-05-09T17:49:00Z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9a6dd555-0099-48ed-aa1a-68cd2be33059</vt:lpwstr>
  </property>
  <property fmtid="{D5CDD505-2E9C-101B-9397-08002B2CF9AE}" pid="3" name="db.comClassification">
    <vt:lpwstr>For internal use only</vt:lpwstr>
  </property>
  <property fmtid="{D5CDD505-2E9C-101B-9397-08002B2CF9AE}" pid="4" name="aliashDocumentMarking">
    <vt:lpwstr>For internal use only</vt:lpwstr>
  </property>
</Properties>
</file>