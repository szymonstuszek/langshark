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0AC" w:rsidRDefault="007950A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176530</wp:posOffset>
                </wp:positionV>
                <wp:extent cx="2381250" cy="17621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76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Portal</w:t>
                            </w:r>
                            <w:r w:rsidR="007950AC">
                              <w:t xml:space="preserve"> - 2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324.4pt;margin-top:13.9pt;width:187.5pt;height:13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Portal</w:t>
                      </w:r>
                      <w:r w:rsidR="007950AC">
                        <w:t xml:space="preserve"> - 2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100330</wp:posOffset>
                </wp:positionV>
                <wp:extent cx="819150" cy="13811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Mobile App</w:t>
                            </w:r>
                            <w:r w:rsidR="007950AC">
                              <w:t xml:space="preserve">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7" style="position:absolute;margin-left:216.4pt;margin-top:7.9pt;width:64.5pt;height:1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Mobile App</w:t>
                      </w:r>
                      <w:r w:rsidR="007950AC">
                        <w:t xml:space="preserve"> - 4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1691005</wp:posOffset>
                </wp:positionV>
                <wp:extent cx="2190750" cy="13525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User data base</w:t>
                            </w:r>
                            <w:r w:rsidR="007950AC">
                              <w:t xml:space="preserve"> 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8" style="position:absolute;margin-left:-60.35pt;margin-top:133.15pt;width:172.5pt;height:10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User data base</w:t>
                      </w:r>
                      <w:r w:rsidR="007950AC">
                        <w:t xml:space="preserve"> - 5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2062480</wp:posOffset>
                </wp:positionV>
                <wp:extent cx="2476500" cy="16668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Website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9" style="position:absolute;margin-left:129.4pt;margin-top:162.4pt;width:195pt;height:13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Website - 1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71755</wp:posOffset>
                </wp:positionV>
                <wp:extent cx="1933575" cy="11144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Server (audio files)</w:t>
                            </w:r>
                            <w:r w:rsidR="007950AC">
                              <w:t xml:space="preserve"> – 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margin-left:-43.85pt;margin-top:5.65pt;width:152.25pt;height:8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Server (audio files)</w:t>
                      </w:r>
                      <w:r w:rsidR="007950AC">
                        <w:t xml:space="preserve"> – 6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950AC" w:rsidRDefault="00C24A7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4748530</wp:posOffset>
                </wp:positionV>
                <wp:extent cx="1952625" cy="1114425"/>
                <wp:effectExtent l="0" t="0" r="28575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2130" w:rsidRDefault="00132130" w:rsidP="00132130">
                            <w:pPr>
                              <w:jc w:val="center"/>
                            </w:pPr>
                            <w:r>
                              <w:t>Admin tools - 8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31" style="position:absolute;margin-left:53.65pt;margin-top:373.9pt;width:153.75pt;height:8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32130" w:rsidRDefault="00132130" w:rsidP="00132130">
                      <w:pPr>
                        <w:jc w:val="center"/>
                      </w:pPr>
                      <w:r>
                        <w:t>Admin tools - 8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3167380</wp:posOffset>
                </wp:positionV>
                <wp:extent cx="1828800" cy="11811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Logic</w:t>
                            </w:r>
                            <w:r w:rsidR="007950AC">
                              <w:t xml:space="preserve"> - 7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2" style="position:absolute;margin-left:-31.85pt;margin-top:249.4pt;width:2in;height:9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Logic</w:t>
                      </w:r>
                      <w:r w:rsidR="007950AC">
                        <w:t xml:space="preserve"> - 7</w:t>
                      </w:r>
                    </w:p>
                  </w:txbxContent>
                </v:textbox>
              </v:roundrect>
            </w:pict>
          </mc:Fallback>
        </mc:AlternateContent>
      </w:r>
      <w:r w:rsidR="002421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3091180</wp:posOffset>
                </wp:positionH>
                <wp:positionV relativeFrom="paragraph">
                  <wp:posOffset>4024630</wp:posOffset>
                </wp:positionV>
                <wp:extent cx="2200275" cy="36004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600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Pr="00D930B4" w:rsidRDefault="007E1965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930B4">
                              <w:rPr>
                                <w:lang w:val="en-US"/>
                              </w:rPr>
                              <w:t>To consider</w:t>
                            </w:r>
                            <w:r w:rsidR="007950AC" w:rsidRPr="00D930B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930B4" w:rsidRPr="00D930B4">
                              <w:rPr>
                                <w:lang w:val="en-US"/>
                              </w:rPr>
                              <w:t>–</w:t>
                            </w:r>
                            <w:r w:rsidR="007950AC" w:rsidRPr="00D930B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930B4">
                              <w:rPr>
                                <w:lang w:val="en-US"/>
                              </w:rPr>
                              <w:t xml:space="preserve">- what can </w:t>
                            </w:r>
                            <w:proofErr w:type="spellStart"/>
                            <w:r w:rsidRPr="00D930B4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930B4">
                              <w:rPr>
                                <w:lang w:val="en-US"/>
                              </w:rPr>
                              <w:t xml:space="preserve"> do myself</w:t>
                            </w:r>
                          </w:p>
                          <w:p w:rsidR="00C105AC" w:rsidRPr="00D930B4" w:rsidRDefault="00C105AC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-where to start first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-who could help me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how much time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what are the costs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how to advertise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how to motivate people? Cash, discounts</w:t>
                            </w:r>
                          </w:p>
                          <w:p w:rsidR="00D930B4" w:rsidRDefault="00D930B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adverts</w:t>
                            </w:r>
                          </w:p>
                          <w:p w:rsidR="00242144" w:rsidRDefault="0024214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legal things</w:t>
                            </w:r>
                          </w:p>
                          <w:p w:rsidR="00242144" w:rsidRPr="00D930B4" w:rsidRDefault="00242144" w:rsidP="007E19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creating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3" style="position:absolute;margin-left:243.4pt;margin-top:316.9pt;width:173.25pt;height:28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E1965" w:rsidRPr="00D930B4" w:rsidRDefault="007E1965" w:rsidP="007E1965">
                      <w:pPr>
                        <w:jc w:val="center"/>
                        <w:rPr>
                          <w:lang w:val="en-US"/>
                        </w:rPr>
                      </w:pPr>
                      <w:r w:rsidRPr="00D930B4">
                        <w:rPr>
                          <w:lang w:val="en-US"/>
                        </w:rPr>
                        <w:t>To consider</w:t>
                      </w:r>
                      <w:r w:rsidR="007950AC" w:rsidRPr="00D930B4">
                        <w:rPr>
                          <w:lang w:val="en-US"/>
                        </w:rPr>
                        <w:t xml:space="preserve"> </w:t>
                      </w:r>
                      <w:r w:rsidR="00D930B4" w:rsidRPr="00D930B4">
                        <w:rPr>
                          <w:lang w:val="en-US"/>
                        </w:rPr>
                        <w:t>–</w:t>
                      </w:r>
                      <w:r w:rsidR="007950AC" w:rsidRPr="00D930B4">
                        <w:rPr>
                          <w:lang w:val="en-US"/>
                        </w:rPr>
                        <w:t xml:space="preserve"> 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 w:rsidRPr="00D930B4">
                        <w:rPr>
                          <w:lang w:val="en-US"/>
                        </w:rPr>
                        <w:t xml:space="preserve">- what can </w:t>
                      </w:r>
                      <w:proofErr w:type="spellStart"/>
                      <w:r w:rsidRPr="00D930B4">
                        <w:rPr>
                          <w:lang w:val="en-US"/>
                        </w:rPr>
                        <w:t>i</w:t>
                      </w:r>
                      <w:proofErr w:type="spellEnd"/>
                      <w:r w:rsidRPr="00D930B4">
                        <w:rPr>
                          <w:lang w:val="en-US"/>
                        </w:rPr>
                        <w:t xml:space="preserve"> do myself</w:t>
                      </w:r>
                    </w:p>
                    <w:p w:rsidR="00C105AC" w:rsidRPr="00D930B4" w:rsidRDefault="00C105AC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-where to start first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-who could help me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how much time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what are the costs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how to advertise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how to motivate people? Cash, discounts</w:t>
                      </w:r>
                    </w:p>
                    <w:p w:rsidR="00D930B4" w:rsidRDefault="00D930B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adverts</w:t>
                      </w:r>
                    </w:p>
                    <w:p w:rsidR="00242144" w:rsidRDefault="0024214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legal things</w:t>
                      </w:r>
                    </w:p>
                    <w:p w:rsidR="00242144" w:rsidRPr="00D930B4" w:rsidRDefault="00242144" w:rsidP="007E19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creating content</w:t>
                      </w:r>
                    </w:p>
                  </w:txbxContent>
                </v:textbox>
              </v:roundrect>
            </w:pict>
          </mc:Fallback>
        </mc:AlternateContent>
      </w:r>
      <w:r w:rsidR="00B7468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7901305</wp:posOffset>
                </wp:positionV>
                <wp:extent cx="2543175" cy="1190625"/>
                <wp:effectExtent l="0" t="0" r="28575" b="285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682" w:rsidRDefault="00B74682" w:rsidP="00B74682">
                            <w:pPr>
                              <w:jc w:val="center"/>
                            </w:pPr>
                            <w:r>
                              <w:t>Where to begin? Milestones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0" o:spid="_x0000_s1034" style="position:absolute;margin-left:254.65pt;margin-top:622.15pt;width:200.25pt;height:9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74682" w:rsidRDefault="00B74682" w:rsidP="00B74682">
                      <w:pPr>
                        <w:jc w:val="center"/>
                      </w:pPr>
                      <w:r>
                        <w:t>Where to begin? Milestones</w:t>
                      </w:r>
                    </w:p>
                  </w:txbxContent>
                </v:textbox>
              </v:roundrect>
            </w:pict>
          </mc:Fallback>
        </mc:AlternateContent>
      </w:r>
      <w:r w:rsidR="009B52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7101205</wp:posOffset>
                </wp:positionV>
                <wp:extent cx="1752600" cy="62865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F1" w:rsidRDefault="009B52F1" w:rsidP="009B52F1">
                            <w:pPr>
                              <w:jc w:val="center"/>
                            </w:pPr>
                            <w:r>
                              <w:t xml:space="preserve">Library – </w:t>
                            </w:r>
                            <w:r w:rsidR="00132130">
                              <w:t>10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35" style="position:absolute;margin-left:4.15pt;margin-top:559.15pt;width:138pt;height:4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B52F1" w:rsidRDefault="009B52F1" w:rsidP="009B52F1">
                      <w:pPr>
                        <w:jc w:val="center"/>
                      </w:pPr>
                      <w:r>
                        <w:t xml:space="preserve">Library – </w:t>
                      </w:r>
                      <w:r w:rsidR="00132130">
                        <w:t>10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9B52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6405880</wp:posOffset>
                </wp:positionV>
                <wp:extent cx="1457325" cy="48577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F1" w:rsidRDefault="009B52F1" w:rsidP="009B52F1">
                            <w:pPr>
                              <w:jc w:val="center"/>
                            </w:pPr>
                            <w:r>
                              <w:t xml:space="preserve">Badges - </w:t>
                            </w:r>
                            <w:r w:rsidR="00132130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6" style="position:absolute;margin-left:4.15pt;margin-top:504.4pt;width:114.7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B52F1" w:rsidRDefault="009B52F1" w:rsidP="009B52F1">
                      <w:pPr>
                        <w:jc w:val="center"/>
                      </w:pPr>
                      <w:r>
                        <w:t xml:space="preserve">Badges - </w:t>
                      </w:r>
                      <w:r w:rsidR="00132130"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="007950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2329180</wp:posOffset>
                </wp:positionV>
                <wp:extent cx="1495425" cy="12573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965" w:rsidRDefault="007E1965" w:rsidP="007E1965">
                            <w:pPr>
                              <w:jc w:val="center"/>
                            </w:pPr>
                            <w:r>
                              <w:t>User Account</w:t>
                            </w:r>
                            <w:r w:rsidR="007950AC">
                              <w:t xml:space="preserve">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7" style="position:absolute;margin-left:368.65pt;margin-top:183.4pt;width:117.75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E1965" w:rsidRDefault="007E1965" w:rsidP="007E1965">
                      <w:pPr>
                        <w:jc w:val="center"/>
                      </w:pPr>
                      <w:r>
                        <w:t>User Account</w:t>
                      </w:r>
                      <w:r w:rsidR="007950AC">
                        <w:t xml:space="preserve"> - 3</w:t>
                      </w:r>
                    </w:p>
                  </w:txbxContent>
                </v:textbox>
              </v:roundrect>
            </w:pict>
          </mc:Fallback>
        </mc:AlternateContent>
      </w:r>
      <w:r w:rsidR="007950AC">
        <w:br w:type="page"/>
      </w:r>
    </w:p>
    <w:p w:rsidR="007950AC" w:rsidRPr="00C105AC" w:rsidRDefault="007950AC">
      <w:pPr>
        <w:rPr>
          <w:lang w:val="en-US"/>
        </w:rPr>
      </w:pPr>
      <w:r w:rsidRPr="00C105AC">
        <w:rPr>
          <w:lang w:val="en-US"/>
        </w:rPr>
        <w:lastRenderedPageBreak/>
        <w:t xml:space="preserve">Website: </w:t>
      </w:r>
    </w:p>
    <w:p w:rsidR="007950AC" w:rsidRPr="00C105AC" w:rsidRDefault="008F2E08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33655</wp:posOffset>
                </wp:positionV>
                <wp:extent cx="6353175" cy="3771900"/>
                <wp:effectExtent l="0" t="0" r="28575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3771900"/>
                          <a:chOff x="0" y="0"/>
                          <a:chExt cx="6353175" cy="3771900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0" y="0"/>
                            <a:ext cx="6353175" cy="3771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71500" y="447675"/>
                            <a:ext cx="6286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352550" y="447675"/>
                            <a:ext cx="62865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 w:rsidP="007950AC">
                              <w:r>
                                <w:t>How it 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114550" y="447675"/>
                            <a:ext cx="6286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8D5A5A" w:rsidP="007950AC">
                              <w: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857500" y="447675"/>
                            <a:ext cx="6286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A72843" w:rsidP="007950AC">
                              <w:r>
                                <w:t>articles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590925" y="447675"/>
                            <a:ext cx="6286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 w:rsidP="007950AC">
                              <w:r>
                                <w:t>FAQ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324350" y="447675"/>
                            <a:ext cx="69532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 w:rsidP="007950AC">
                              <w: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705350" y="47625"/>
                            <a:ext cx="5048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 w:rsidP="007950AC"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210175" y="47625"/>
                            <a:ext cx="6381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 w:rsidP="007950AC"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95325" y="3219450"/>
                            <a:ext cx="48577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>
                              <w:r>
                                <w:t>Language selection / Contact / 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85800" y="1085850"/>
                            <a:ext cx="4962525" cy="1771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950AC" w:rsidRDefault="007950AC">
                              <w:r>
                                <w:t>Scroll Pane with main concept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124450" y="438150"/>
                            <a:ext cx="6286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72843" w:rsidRDefault="00A72843" w:rsidP="00A72843">
                              <w:r>
                                <w:t>links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8" style="position:absolute;margin-left:-1.1pt;margin-top:2.65pt;width:500.25pt;height:297pt;z-index:251754496" coordsize="63531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">
                <v:roundrect id="Rounded Rectangle 9" o:spid="_x0000_s1039" style="position:absolute;width:63531;height:377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40" type="#_x0000_t202" style="position:absolute;left:5715;top:4476;width:628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7950AC" w:rsidRDefault="007950AC">
                        <w:r>
                          <w:t>Home</w:t>
                        </w:r>
                      </w:p>
                    </w:txbxContent>
                  </v:textbox>
                </v:shape>
                <v:shape id="Text Box 11" o:spid="_x0000_s1041" type="#_x0000_t202" style="position:absolute;left:13525;top:4476;width:6287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7950AC" w:rsidRDefault="007950AC" w:rsidP="007950AC">
                        <w:r>
                          <w:t>How it works</w:t>
                        </w:r>
                      </w:p>
                    </w:txbxContent>
                  </v:textbox>
                </v:shape>
                <v:shape id="Text Box 12" o:spid="_x0000_s1042" type="#_x0000_t202" style="position:absolute;left:21145;top:4476;width:628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7950AC" w:rsidRDefault="008D5A5A" w:rsidP="007950AC">
                        <w:r>
                          <w:t>news</w:t>
                        </w:r>
                      </w:p>
                    </w:txbxContent>
                  </v:textbox>
                </v:shape>
                <v:shape id="Text Box 13" o:spid="_x0000_s1043" type="#_x0000_t202" style="position:absolute;left:28575;top:4476;width:628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7950AC" w:rsidRDefault="00A72843" w:rsidP="007950AC">
                        <w:r>
                          <w:t>articles</w:t>
                        </w:r>
                      </w:p>
                    </w:txbxContent>
                  </v:textbox>
                </v:shape>
                <v:shape id="Text Box 14" o:spid="_x0000_s1044" type="#_x0000_t202" style="position:absolute;left:35909;top:4476;width:628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7950AC" w:rsidRDefault="007950AC" w:rsidP="007950AC">
                        <w:r>
                          <w:t>FAQ</w:t>
                        </w:r>
                      </w:p>
                    </w:txbxContent>
                  </v:textbox>
                </v:shape>
                <v:shape id="Text Box 15" o:spid="_x0000_s1045" type="#_x0000_t202" style="position:absolute;left:43243;top:4476;width:6953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7950AC" w:rsidRDefault="007950AC" w:rsidP="007950AC">
                        <w:r>
                          <w:t>Contact</w:t>
                        </w:r>
                      </w:p>
                    </w:txbxContent>
                  </v:textbox>
                </v:shape>
                <v:shape id="Text Box 16" o:spid="_x0000_s1046" type="#_x0000_t202" style="position:absolute;left:47053;top:476;width:504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7950AC" w:rsidRDefault="007950AC" w:rsidP="007950AC">
                        <w:r>
                          <w:t>login</w:t>
                        </w:r>
                      </w:p>
                    </w:txbxContent>
                  </v:textbox>
                </v:shape>
                <v:shape id="Text Box 17" o:spid="_x0000_s1047" type="#_x0000_t202" style="position:absolute;left:52101;top:476;width:6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7950AC" w:rsidRDefault="007950AC" w:rsidP="007950AC">
                        <w:r>
                          <w:t>register</w:t>
                        </w:r>
                      </w:p>
                    </w:txbxContent>
                  </v:textbox>
                </v:shape>
                <v:shape id="Text Box 18" o:spid="_x0000_s1048" type="#_x0000_t202" style="position:absolute;left:6953;top:32194;width:4857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7950AC" w:rsidRDefault="007950AC">
                        <w:r>
                          <w:t>Language selection / Contact / About</w:t>
                        </w:r>
                      </w:p>
                    </w:txbxContent>
                  </v:textbox>
                </v:shape>
                <v:shape id="Text Box 19" o:spid="_x0000_s1049" type="#_x0000_t202" style="position:absolute;left:6858;top:10858;width:49625;height:17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7950AC" w:rsidRDefault="007950AC">
                        <w:r>
                          <w:t>Scroll Pane with main concept</w:t>
                        </w:r>
                      </w:p>
                    </w:txbxContent>
                  </v:textbox>
                </v:shape>
                <v:shape id="Text Box 23" o:spid="_x0000_s1050" type="#_x0000_t202" style="position:absolute;left:51244;top:4381;width:628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A72843" w:rsidRDefault="00A72843" w:rsidP="00A72843">
                        <w:r>
                          <w:t>links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950AC" w:rsidRPr="00C105AC" w:rsidRDefault="007950AC">
      <w:pPr>
        <w:rPr>
          <w:lang w:val="en-US"/>
        </w:rPr>
      </w:pPr>
    </w:p>
    <w:p w:rsidR="007950AC" w:rsidRPr="00C105AC" w:rsidRDefault="007950AC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C105AC" w:rsidRDefault="00EE5E71">
      <w:pPr>
        <w:rPr>
          <w:lang w:val="en-US"/>
        </w:rPr>
      </w:pPr>
    </w:p>
    <w:p w:rsidR="00EE5E71" w:rsidRPr="00EE5E71" w:rsidRDefault="00EE5E71">
      <w:pPr>
        <w:rPr>
          <w:lang w:val="en-US"/>
        </w:rPr>
      </w:pPr>
      <w:r w:rsidRPr="00EE5E71">
        <w:rPr>
          <w:lang w:val="en-US"/>
        </w:rPr>
        <w:t xml:space="preserve">Start </w:t>
      </w:r>
    </w:p>
    <w:p w:rsidR="00EE5E71" w:rsidRDefault="00EE5E71">
      <w:pPr>
        <w:rPr>
          <w:lang w:val="en-US"/>
        </w:rPr>
      </w:pPr>
      <w:r w:rsidRPr="00EE5E71">
        <w:rPr>
          <w:lang w:val="en-US"/>
        </w:rPr>
        <w:t>Lang learning consists of 3 elements:</w:t>
      </w:r>
      <w:r w:rsidR="008D5A5A">
        <w:rPr>
          <w:lang w:val="en-US"/>
        </w:rPr>
        <w:t xml:space="preserve"> </w:t>
      </w:r>
      <w:proofErr w:type="gramStart"/>
      <w:r w:rsidR="008D5A5A">
        <w:rPr>
          <w:lang w:val="en-US"/>
        </w:rPr>
        <w:t>systematic ,</w:t>
      </w:r>
      <w:proofErr w:type="gramEnd"/>
      <w:r w:rsidR="008D5A5A">
        <w:rPr>
          <w:lang w:val="en-US"/>
        </w:rPr>
        <w:t xml:space="preserve"> motivation, small chunks: badges, unknown content, fun</w:t>
      </w:r>
    </w:p>
    <w:p w:rsidR="008D5A5A" w:rsidRDefault="008D5A5A">
      <w:pPr>
        <w:rPr>
          <w:lang w:val="en-US"/>
        </w:rPr>
      </w:pPr>
      <w:r>
        <w:rPr>
          <w:lang w:val="en-US"/>
        </w:rPr>
        <w:t xml:space="preserve">Busy, not always someone to talk to, shy people, </w:t>
      </w:r>
    </w:p>
    <w:p w:rsidR="008D5A5A" w:rsidRDefault="008D5A5A">
      <w:pPr>
        <w:rPr>
          <w:lang w:val="en-US"/>
        </w:rPr>
      </w:pPr>
      <w:r>
        <w:rPr>
          <w:lang w:val="en-US"/>
        </w:rPr>
        <w:t>Big journey starts from a single step</w:t>
      </w:r>
    </w:p>
    <w:p w:rsidR="00EE5E71" w:rsidRDefault="00EE5E71">
      <w:pPr>
        <w:rPr>
          <w:lang w:val="en-US"/>
        </w:rPr>
      </w:pPr>
      <w:r>
        <w:rPr>
          <w:lang w:val="en-US"/>
        </w:rPr>
        <w:t>MIB: Download / Record / Go to pool / Other person receives, gives feedback / Score!</w:t>
      </w:r>
    </w:p>
    <w:p w:rsidR="00EE5E71" w:rsidRDefault="00EE5E71">
      <w:pPr>
        <w:rPr>
          <w:lang w:val="en-US"/>
        </w:rPr>
      </w:pPr>
      <w:r>
        <w:rPr>
          <w:lang w:val="en-US"/>
        </w:rPr>
        <w:tab/>
        <w:t>Help others yourself</w:t>
      </w:r>
      <w:r w:rsidR="008D5A5A">
        <w:rPr>
          <w:lang w:val="en-US"/>
        </w:rPr>
        <w:t xml:space="preserve"> – give feedback</w:t>
      </w:r>
    </w:p>
    <w:p w:rsidR="008D5A5A" w:rsidRPr="00EE5E71" w:rsidRDefault="008D5A5A">
      <w:pPr>
        <w:rPr>
          <w:lang w:val="en-US"/>
        </w:rPr>
      </w:pPr>
      <w:r>
        <w:rPr>
          <w:lang w:val="en-US"/>
        </w:rPr>
        <w:tab/>
        <w:t xml:space="preserve">Win badges / 8 </w:t>
      </w:r>
      <w:proofErr w:type="spellStart"/>
      <w:r>
        <w:rPr>
          <w:lang w:val="en-US"/>
        </w:rPr>
        <w:t>lanuages</w:t>
      </w:r>
      <w:proofErr w:type="spellEnd"/>
      <w:r>
        <w:rPr>
          <w:lang w:val="en-US"/>
        </w:rPr>
        <w:t xml:space="preserve"> supported / Give the tool and the community / Discover </w:t>
      </w:r>
    </w:p>
    <w:p w:rsidR="00EE5E71" w:rsidRDefault="00EE5E71">
      <w:pPr>
        <w:rPr>
          <w:lang w:val="en-US"/>
        </w:rPr>
      </w:pPr>
      <w:r>
        <w:rPr>
          <w:lang w:val="en-US"/>
        </w:rPr>
        <w:t>Outcome</w:t>
      </w:r>
      <w:r w:rsidR="008D5A5A">
        <w:rPr>
          <w:lang w:val="en-US"/>
        </w:rPr>
        <w:t>: shy, confidence, learning, soft skills, creativity, presentation, travelling, quick-witted, improvisation, handling stress, friends, busy, – panels on which you click and they unroll with a description</w:t>
      </w:r>
    </w:p>
    <w:p w:rsidR="008D5A5A" w:rsidRDefault="008D5A5A">
      <w:pPr>
        <w:rPr>
          <w:lang w:val="en-US"/>
        </w:rPr>
      </w:pPr>
      <w:r>
        <w:rPr>
          <w:lang w:val="en-US"/>
        </w:rPr>
        <w:t xml:space="preserve">Language learning consists of building blocks, </w:t>
      </w:r>
    </w:p>
    <w:p w:rsidR="008D5A5A" w:rsidRDefault="008D5A5A">
      <w:pPr>
        <w:rPr>
          <w:lang w:val="en-US"/>
        </w:rPr>
      </w:pPr>
      <w:r>
        <w:rPr>
          <w:lang w:val="en-US"/>
        </w:rPr>
        <w:t xml:space="preserve">Beginners / Intermediate / Advanced </w:t>
      </w:r>
    </w:p>
    <w:p w:rsidR="00FD3B88" w:rsidRDefault="00EE5E71">
      <w:pPr>
        <w:rPr>
          <w:lang w:val="en-US"/>
        </w:rPr>
      </w:pPr>
      <w:r>
        <w:rPr>
          <w:lang w:val="en-US"/>
        </w:rPr>
        <w:t>Join / Register</w:t>
      </w:r>
    </w:p>
    <w:p w:rsidR="007950AC" w:rsidRPr="00EE5E71" w:rsidRDefault="00FD3B88">
      <w:pPr>
        <w:rPr>
          <w:lang w:val="en-US"/>
        </w:rPr>
      </w:pPr>
      <w:r>
        <w:rPr>
          <w:lang w:val="en-US"/>
        </w:rPr>
        <w:t xml:space="preserve">Website visits / </w:t>
      </w:r>
      <w:r w:rsidR="007950AC" w:rsidRPr="00EE5E71">
        <w:rPr>
          <w:lang w:val="en-US"/>
        </w:rPr>
        <w:br w:type="page"/>
      </w:r>
    </w:p>
    <w:p w:rsidR="00C105AC" w:rsidRDefault="0079717A">
      <w:pPr>
        <w:rPr>
          <w:lang w:val="en-US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F9E0B5" wp14:editId="172E358E">
                <wp:simplePos x="0" y="0"/>
                <wp:positionH relativeFrom="column">
                  <wp:posOffset>1710055</wp:posOffset>
                </wp:positionH>
                <wp:positionV relativeFrom="paragraph">
                  <wp:posOffset>81280</wp:posOffset>
                </wp:positionV>
                <wp:extent cx="704850" cy="31432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717A" w:rsidRDefault="0079717A" w:rsidP="0079717A">
                            <w: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F9E0B5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51" type="#_x0000_t202" style="position:absolute;margin-left:134.65pt;margin-top:6.4pt;width:55.5pt;height:24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" fillcolor="white [3201]" strokeweight=".5pt">
                <v:textbox>
                  <w:txbxContent>
                    <w:p w:rsidR="0079717A" w:rsidRDefault="0079717A" w:rsidP="0079717A">
                      <w:r>
                        <w:t>ranking</w:t>
                      </w:r>
                    </w:p>
                  </w:txbxContent>
                </v:textbox>
              </v:shape>
            </w:pict>
          </mc:Fallback>
        </mc:AlternateContent>
      </w:r>
      <w:r w:rsidR="004A19C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C267D7" wp14:editId="4916A149">
                <wp:simplePos x="0" y="0"/>
                <wp:positionH relativeFrom="column">
                  <wp:posOffset>995680</wp:posOffset>
                </wp:positionH>
                <wp:positionV relativeFrom="paragraph">
                  <wp:posOffset>100330</wp:posOffset>
                </wp:positionV>
                <wp:extent cx="704850" cy="31432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9CD" w:rsidRDefault="004A19CD" w:rsidP="004A19CD"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267D7" id="Text Box 39" o:spid="_x0000_s1052" type="#_x0000_t202" style="position:absolute;margin-left:78.4pt;margin-top:7.9pt;width:55.5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" fillcolor="white [3201]" strokeweight=".5pt">
                <v:textbox>
                  <w:txbxContent>
                    <w:p w:rsidR="004A19CD" w:rsidRDefault="004A19CD" w:rsidP="004A19CD">
                      <w:r>
                        <w:t>library</w:t>
                      </w:r>
                    </w:p>
                  </w:txbxContent>
                </v:textbox>
              </v:shape>
            </w:pict>
          </mc:Fallback>
        </mc:AlternateContent>
      </w:r>
      <w:r w:rsidR="004A19C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2A5044" wp14:editId="15562EC7">
                <wp:simplePos x="0" y="0"/>
                <wp:positionH relativeFrom="column">
                  <wp:posOffset>290830</wp:posOffset>
                </wp:positionH>
                <wp:positionV relativeFrom="paragraph">
                  <wp:posOffset>100330</wp:posOffset>
                </wp:positionV>
                <wp:extent cx="704850" cy="3143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9CD" w:rsidRDefault="004A19CD" w:rsidP="004A19CD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A5044" id="Text Box 38" o:spid="_x0000_s1053" type="#_x0000_t202" style="position:absolute;margin-left:22.9pt;margin-top:7.9pt;width:55.5pt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" fillcolor="white [3201]" strokeweight=".5pt">
                <v:textbox>
                  <w:txbxContent>
                    <w:p w:rsidR="004A19CD" w:rsidRDefault="004A19CD" w:rsidP="004A19CD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9B52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179C46" wp14:editId="31D32D28">
                <wp:simplePos x="0" y="0"/>
                <wp:positionH relativeFrom="column">
                  <wp:posOffset>4434205</wp:posOffset>
                </wp:positionH>
                <wp:positionV relativeFrom="paragraph">
                  <wp:posOffset>-186690</wp:posOffset>
                </wp:positionV>
                <wp:extent cx="571500" cy="3143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9B52F1" w:rsidP="00D930B4">
                            <w:r>
                              <w:t>MIB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79C46" id="Text Box 33" o:spid="_x0000_s1054" type="#_x0000_t202" style="position:absolute;margin-left:349.15pt;margin-top:-14.7pt;width:45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" fillcolor="white [3201]" strokeweight=".5pt">
                <v:textbox>
                  <w:txbxContent>
                    <w:p w:rsidR="00D930B4" w:rsidRDefault="009B52F1" w:rsidP="00D930B4">
                      <w:r>
                        <w:t>MIB</w:t>
                      </w:r>
                    </w:p>
                  </w:txbxContent>
                </v:textbox>
              </v:shape>
            </w:pict>
          </mc:Fallback>
        </mc:AlternateContent>
      </w:r>
      <w:r w:rsidR="009B52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-205740</wp:posOffset>
                </wp:positionV>
                <wp:extent cx="704850" cy="3143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55" type="#_x0000_t202" style="position:absolute;margin-left:22.9pt;margin-top:-16.2pt;width:55.5pt;height:24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" fillcolor="white [3201]" strokeweight=".5pt">
                <v:textbox>
                  <w:txbxContent>
                    <w:p w:rsidR="00D930B4" w:rsidRDefault="00D930B4"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-309245</wp:posOffset>
                </wp:positionV>
                <wp:extent cx="6257925" cy="319087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3190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14B1E" id="Rounded Rectangle 20" o:spid="_x0000_s1026" style="position:absolute;margin-left:-25.85pt;margin-top:-24.35pt;width:492.75pt;height:25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E233E9" wp14:editId="0CEE77D8">
                <wp:simplePos x="0" y="0"/>
                <wp:positionH relativeFrom="column">
                  <wp:posOffset>995680</wp:posOffset>
                </wp:positionH>
                <wp:positionV relativeFrom="paragraph">
                  <wp:posOffset>-205740</wp:posOffset>
                </wp:positionV>
                <wp:extent cx="657225" cy="3143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Badges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233E9" id="Text Box 25" o:spid="_x0000_s1056" type="#_x0000_t202" style="position:absolute;margin-left:78.4pt;margin-top:-16.2pt;width:51.75pt;height:24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" fillcolor="white [3201]" strokeweight=".5pt">
                <v:textbox>
                  <w:txbxContent>
                    <w:p w:rsidR="00D930B4" w:rsidRDefault="00D930B4" w:rsidP="00D930B4">
                      <w:r>
                        <w:t>Badges</w:t>
                      </w:r>
                    </w:p>
                  </w:txbxContent>
                </v:textbox>
              </v:shape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E233E9" wp14:editId="0CEE77D8">
                <wp:simplePos x="0" y="0"/>
                <wp:positionH relativeFrom="column">
                  <wp:posOffset>1652905</wp:posOffset>
                </wp:positionH>
                <wp:positionV relativeFrom="paragraph">
                  <wp:posOffset>-186055</wp:posOffset>
                </wp:positionV>
                <wp:extent cx="762000" cy="2667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233E9" id="Text Box 26" o:spid="_x0000_s1057" type="#_x0000_t202" style="position:absolute;margin-left:130.15pt;margin-top:-14.65pt;width:60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" fillcolor="white [3201]" strokeweight=".5pt">
                <v:textbox>
                  <w:txbxContent>
                    <w:p w:rsidR="00D930B4" w:rsidRDefault="00D930B4" w:rsidP="00D930B4"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E233E9" wp14:editId="0CEE77D8">
                <wp:simplePos x="0" y="0"/>
                <wp:positionH relativeFrom="column">
                  <wp:posOffset>2414905</wp:posOffset>
                </wp:positionH>
                <wp:positionV relativeFrom="paragraph">
                  <wp:posOffset>-186690</wp:posOffset>
                </wp:positionV>
                <wp:extent cx="571500" cy="3143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233E9" id="Text Box 27" o:spid="_x0000_s1058" type="#_x0000_t202" style="position:absolute;margin-left:190.15pt;margin-top:-14.7pt;width:45pt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" fillcolor="white [3201]" strokeweight=".5pt">
                <v:textbox>
                  <w:txbxContent>
                    <w:p w:rsidR="00D930B4" w:rsidRDefault="00D930B4" w:rsidP="00D930B4">
                      <w:r>
                        <w:t>Stats</w:t>
                      </w:r>
                    </w:p>
                  </w:txbxContent>
                </v:textbox>
              </v:shape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179C46" wp14:editId="31D32D28">
                <wp:simplePos x="0" y="0"/>
                <wp:positionH relativeFrom="column">
                  <wp:posOffset>2986405</wp:posOffset>
                </wp:positionH>
                <wp:positionV relativeFrom="paragraph">
                  <wp:posOffset>-186690</wp:posOffset>
                </wp:positionV>
                <wp:extent cx="685800" cy="3143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79C46" id="Text Box 31" o:spid="_x0000_s1059" type="#_x0000_t202" style="position:absolute;margin-left:235.15pt;margin-top:-14.7pt;width:54pt;height:24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" fillcolor="white [3201]" strokeweight=".5pt">
                <v:textbox>
                  <w:txbxContent>
                    <w:p w:rsidR="00D930B4" w:rsidRDefault="00D930B4" w:rsidP="00D930B4">
                      <w:r>
                        <w:t>Friends</w:t>
                      </w:r>
                    </w:p>
                  </w:txbxContent>
                </v:textbox>
              </v:shape>
            </w:pict>
          </mc:Fallback>
        </mc:AlternateContent>
      </w:r>
      <w:r w:rsidR="00C105A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179C46" wp14:editId="31D32D28">
                <wp:simplePos x="0" y="0"/>
                <wp:positionH relativeFrom="column">
                  <wp:posOffset>3672205</wp:posOffset>
                </wp:positionH>
                <wp:positionV relativeFrom="paragraph">
                  <wp:posOffset>-186690</wp:posOffset>
                </wp:positionV>
                <wp:extent cx="762000" cy="3143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79C46" id="Text Box 32" o:spid="_x0000_s1060" type="#_x0000_t202" style="position:absolute;margin-left:289.15pt;margin-top:-14.7pt;width:60pt;height:24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" fillcolor="white [3201]" strokeweight=".5pt">
                <v:textbox>
                  <w:txbxContent>
                    <w:p w:rsidR="00D930B4" w:rsidRDefault="00D930B4" w:rsidP="00D930B4">
                      <w: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</w:p>
    <w:p w:rsidR="00C105AC" w:rsidRDefault="004A19CD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7CEFC5" wp14:editId="59074463">
                <wp:simplePos x="0" y="0"/>
                <wp:positionH relativeFrom="column">
                  <wp:posOffset>3919854</wp:posOffset>
                </wp:positionH>
                <wp:positionV relativeFrom="paragraph">
                  <wp:posOffset>243205</wp:posOffset>
                </wp:positionV>
                <wp:extent cx="1609725" cy="7143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9CD" w:rsidRPr="004A19CD" w:rsidRDefault="004A19CD" w:rsidP="004A19CD">
                            <w:pPr>
                              <w:rPr>
                                <w:lang w:val="en-US"/>
                              </w:rPr>
                            </w:pPr>
                            <w:r w:rsidRPr="004A19CD">
                              <w:rPr>
                                <w:lang w:val="en-US"/>
                              </w:rPr>
                              <w:t xml:space="preserve">Emergency MIB – 1 minute long to ask a </w:t>
                            </w:r>
                            <w:r>
                              <w:rPr>
                                <w:lang w:val="en-US"/>
                              </w:rP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EFC5" id="Text Box 37" o:spid="_x0000_s1061" type="#_x0000_t202" style="position:absolute;margin-left:308.65pt;margin-top:19.15pt;width:126.75pt;height:5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" fillcolor="white [3201]" strokeweight=".5pt">
                <v:textbox>
                  <w:txbxContent>
                    <w:p w:rsidR="004A19CD" w:rsidRPr="004A19CD" w:rsidRDefault="004A19CD" w:rsidP="004A19CD">
                      <w:pPr>
                        <w:rPr>
                          <w:lang w:val="en-US"/>
                        </w:rPr>
                      </w:pPr>
                      <w:r w:rsidRPr="004A19CD">
                        <w:rPr>
                          <w:lang w:val="en-US"/>
                        </w:rPr>
                        <w:t xml:space="preserve">Emergency MIB – 1 minute long to ask a </w:t>
                      </w:r>
                      <w:r>
                        <w:rPr>
                          <w:lang w:val="en-US"/>
                        </w:rPr>
                        <w:t>question</w:t>
                      </w:r>
                    </w:p>
                  </w:txbxContent>
                </v:textbox>
              </v:shape>
            </w:pict>
          </mc:Fallback>
        </mc:AlternateContent>
      </w:r>
    </w:p>
    <w:p w:rsidR="00C105AC" w:rsidRDefault="004844F7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ED69CC" wp14:editId="5200B42A">
                <wp:simplePos x="0" y="0"/>
                <wp:positionH relativeFrom="column">
                  <wp:posOffset>290830</wp:posOffset>
                </wp:positionH>
                <wp:positionV relativeFrom="paragraph">
                  <wp:posOffset>24130</wp:posOffset>
                </wp:positionV>
                <wp:extent cx="1485900" cy="64770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44F7" w:rsidRPr="004844F7" w:rsidRDefault="004844F7" w:rsidP="004844F7">
                            <w:pPr>
                              <w:rPr>
                                <w:lang w:val="en-US"/>
                              </w:rPr>
                            </w:pPr>
                            <w:r w:rsidRPr="004844F7">
                              <w:rPr>
                                <w:lang w:val="en-US"/>
                              </w:rPr>
                              <w:t xml:space="preserve">Dashboard – user sees a bottle </w:t>
                            </w:r>
                            <w:r w:rsidRPr="004844F7"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D69CC" id="Text Box 62" o:spid="_x0000_s1062" type="#_x0000_t202" style="position:absolute;margin-left:22.9pt;margin-top:1.9pt;width:117pt;height:5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" fillcolor="white [3201]" strokeweight=".5pt">
                <v:textbox>
                  <w:txbxContent>
                    <w:p w:rsidR="004844F7" w:rsidRPr="004844F7" w:rsidRDefault="004844F7" w:rsidP="004844F7">
                      <w:pPr>
                        <w:rPr>
                          <w:lang w:val="en-US"/>
                        </w:rPr>
                      </w:pPr>
                      <w:r w:rsidRPr="004844F7">
                        <w:rPr>
                          <w:lang w:val="en-US"/>
                        </w:rPr>
                        <w:t xml:space="preserve">Dashboard – user sees a bottle </w:t>
                      </w:r>
                      <w:r w:rsidRPr="004844F7"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ist</w:t>
                      </w:r>
                    </w:p>
                  </w:txbxContent>
                </v:textbox>
              </v:shape>
            </w:pict>
          </mc:Fallback>
        </mc:AlternateContent>
      </w: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179C46" wp14:editId="31D32D28">
                <wp:simplePos x="0" y="0"/>
                <wp:positionH relativeFrom="column">
                  <wp:posOffset>2185670</wp:posOffset>
                </wp:positionH>
                <wp:positionV relativeFrom="paragraph">
                  <wp:posOffset>213360</wp:posOffset>
                </wp:positionV>
                <wp:extent cx="771525" cy="3143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Default="00D930B4" w:rsidP="00D930B4">
                            <w:r>
                              <w:t>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79C46" id="Text Box 28" o:spid="_x0000_s1062" type="#_x0000_t202" style="position:absolute;margin-left:172.1pt;margin-top:16.8pt;width:60.75pt;height:24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" fillcolor="white [3201]" strokeweight=".5pt">
                <v:textbox>
                  <w:txbxContent>
                    <w:p w:rsidR="00D930B4" w:rsidRDefault="00D930B4" w:rsidP="00D930B4">
                      <w:r>
                        <w:t>Explore</w:t>
                      </w:r>
                    </w:p>
                  </w:txbxContent>
                </v:textbox>
              </v:shape>
            </w:pict>
          </mc:Fallback>
        </mc:AlternateContent>
      </w:r>
    </w:p>
    <w:p w:rsidR="00C105AC" w:rsidRDefault="00A95FA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179C46" wp14:editId="31D32D28">
                <wp:simplePos x="0" y="0"/>
                <wp:positionH relativeFrom="column">
                  <wp:posOffset>2633980</wp:posOffset>
                </wp:positionH>
                <wp:positionV relativeFrom="paragraph">
                  <wp:posOffset>243840</wp:posOffset>
                </wp:positionV>
                <wp:extent cx="1238250" cy="4953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Pr="00A95FA5" w:rsidRDefault="00D930B4" w:rsidP="00D930B4">
                            <w:pPr>
                              <w:rPr>
                                <w:lang w:val="en-US"/>
                              </w:rPr>
                            </w:pPr>
                            <w:r w:rsidRPr="00A95FA5">
                              <w:rPr>
                                <w:lang w:val="en-US"/>
                              </w:rPr>
                              <w:t>Fish? Hunt?</w:t>
                            </w:r>
                            <w:r w:rsidR="00A95FA5" w:rsidRPr="00A95FA5">
                              <w:rPr>
                                <w:lang w:val="en-US"/>
                              </w:rPr>
                              <w:t xml:space="preserve"> S</w:t>
                            </w:r>
                            <w:r w:rsidR="00A95FA5">
                              <w:rPr>
                                <w:lang w:val="en-US"/>
                              </w:rPr>
                              <w:t>earch for bottle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9C46" id="Text Box 29" o:spid="_x0000_s1063" type="#_x0000_t202" style="position:absolute;margin-left:207.4pt;margin-top:19.2pt;width:97.5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" fillcolor="white [3201]" strokeweight=".5pt">
                <v:textbox>
                  <w:txbxContent>
                    <w:p w:rsidR="00D930B4" w:rsidRPr="00A95FA5" w:rsidRDefault="00D930B4" w:rsidP="00D930B4">
                      <w:pPr>
                        <w:rPr>
                          <w:lang w:val="en-US"/>
                        </w:rPr>
                      </w:pPr>
                      <w:r w:rsidRPr="00A95FA5">
                        <w:rPr>
                          <w:lang w:val="en-US"/>
                        </w:rPr>
                        <w:t>Fish? Hunt?</w:t>
                      </w:r>
                      <w:r w:rsidR="00A95FA5" w:rsidRPr="00A95FA5">
                        <w:rPr>
                          <w:lang w:val="en-US"/>
                        </w:rPr>
                        <w:t xml:space="preserve"> S</w:t>
                      </w:r>
                      <w:r w:rsidR="00A95FA5">
                        <w:rPr>
                          <w:lang w:val="en-US"/>
                        </w:rPr>
                        <w:t>earch for bottle</w:t>
                      </w:r>
                    </w:p>
                  </w:txbxContent>
                </v:textbox>
              </v:shape>
            </w:pict>
          </mc:Fallback>
        </mc:AlternateContent>
      </w:r>
      <w:r w:rsidR="009B52F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179C46" wp14:editId="31D32D28">
                <wp:simplePos x="0" y="0"/>
                <wp:positionH relativeFrom="column">
                  <wp:posOffset>890905</wp:posOffset>
                </wp:positionH>
                <wp:positionV relativeFrom="paragraph">
                  <wp:posOffset>243840</wp:posOffset>
                </wp:positionV>
                <wp:extent cx="1476375" cy="4953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30B4" w:rsidRPr="00A95FA5" w:rsidRDefault="00D930B4" w:rsidP="00D930B4">
                            <w:pPr>
                              <w:rPr>
                                <w:lang w:val="en-US"/>
                              </w:rPr>
                            </w:pPr>
                            <w:r w:rsidRPr="00A95FA5">
                              <w:rPr>
                                <w:lang w:val="en-US"/>
                              </w:rPr>
                              <w:t>Message in the bottle</w:t>
                            </w:r>
                            <w:r w:rsidR="009B52F1" w:rsidRPr="00A95FA5">
                              <w:rPr>
                                <w:lang w:val="en-US"/>
                              </w:rPr>
                              <w:t xml:space="preserve"> / Throw</w:t>
                            </w:r>
                            <w:r w:rsidR="00A95FA5" w:rsidRPr="00A95FA5">
                              <w:rPr>
                                <w:lang w:val="en-US"/>
                              </w:rPr>
                              <w:t xml:space="preserve"> bottle!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9C46" id="Text Box 30" o:spid="_x0000_s1064" type="#_x0000_t202" style="position:absolute;margin-left:70.15pt;margin-top:19.2pt;width:116.25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" fillcolor="white [3201]" strokeweight=".5pt">
                <v:textbox>
                  <w:txbxContent>
                    <w:p w:rsidR="00D930B4" w:rsidRPr="00A95FA5" w:rsidRDefault="00D930B4" w:rsidP="00D930B4">
                      <w:pPr>
                        <w:rPr>
                          <w:lang w:val="en-US"/>
                        </w:rPr>
                      </w:pPr>
                      <w:r w:rsidRPr="00A95FA5">
                        <w:rPr>
                          <w:lang w:val="en-US"/>
                        </w:rPr>
                        <w:t>Message in the bottle</w:t>
                      </w:r>
                      <w:r w:rsidR="009B52F1" w:rsidRPr="00A95FA5">
                        <w:rPr>
                          <w:lang w:val="en-US"/>
                        </w:rPr>
                        <w:t xml:space="preserve"> / Throw</w:t>
                      </w:r>
                      <w:r w:rsidR="00A95FA5" w:rsidRPr="00A95FA5">
                        <w:rPr>
                          <w:lang w:val="en-US"/>
                        </w:rPr>
                        <w:t xml:space="preserve"> bottle!</w:t>
                      </w:r>
                    </w:p>
                  </w:txbxContent>
                </v:textbox>
              </v:shape>
            </w:pict>
          </mc:Fallback>
        </mc:AlternateContent>
      </w: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EE5E71" w:rsidRPr="00EE5E71" w:rsidRDefault="00EE5E71">
      <w:pPr>
        <w:rPr>
          <w:lang w:val="en-US"/>
        </w:rPr>
      </w:pPr>
    </w:p>
    <w:p w:rsidR="007950AC" w:rsidRPr="00EE5E71" w:rsidRDefault="007950AC">
      <w:pPr>
        <w:rPr>
          <w:lang w:val="en-US"/>
        </w:rPr>
      </w:pPr>
    </w:p>
    <w:p w:rsidR="00C105AC" w:rsidRDefault="009B52F1">
      <w:pPr>
        <w:rPr>
          <w:lang w:val="en-US"/>
        </w:rPr>
      </w:pPr>
      <w:r>
        <w:rPr>
          <w:lang w:val="en-US"/>
        </w:rPr>
        <w:t>Account – profile settings, language, premium</w:t>
      </w:r>
    </w:p>
    <w:p w:rsidR="009B52F1" w:rsidRDefault="009B52F1">
      <w:pPr>
        <w:rPr>
          <w:lang w:val="en-US"/>
        </w:rPr>
      </w:pPr>
      <w:r>
        <w:rPr>
          <w:lang w:val="en-US"/>
        </w:rPr>
        <w:t>Badges – general, country specific,</w:t>
      </w:r>
    </w:p>
    <w:p w:rsidR="009B52F1" w:rsidRDefault="009B52F1">
      <w:pPr>
        <w:rPr>
          <w:lang w:val="en-US"/>
        </w:rPr>
      </w:pPr>
      <w:r>
        <w:rPr>
          <w:lang w:val="en-US"/>
        </w:rPr>
        <w:t xml:space="preserve">Messages </w:t>
      </w:r>
      <w:r w:rsidR="004A19CD">
        <w:rPr>
          <w:lang w:val="en-US"/>
        </w:rPr>
        <w:t>–</w:t>
      </w:r>
      <w:r>
        <w:rPr>
          <w:lang w:val="en-US"/>
        </w:rPr>
        <w:t xml:space="preserve"> </w:t>
      </w:r>
      <w:r w:rsidR="004A19CD">
        <w:rPr>
          <w:lang w:val="en-US"/>
        </w:rPr>
        <w:t>from other users / check feedback’s</w:t>
      </w:r>
    </w:p>
    <w:p w:rsidR="004A19CD" w:rsidRDefault="004A19CD">
      <w:pPr>
        <w:rPr>
          <w:lang w:val="en-US"/>
        </w:rPr>
      </w:pPr>
      <w:r>
        <w:rPr>
          <w:lang w:val="en-US"/>
        </w:rPr>
        <w:t>Stats – MIB Sent / Received / Friends / Points / Badges / number of topics done: general, random, custom / ratings /</w:t>
      </w:r>
    </w:p>
    <w:p w:rsidR="004A19CD" w:rsidRDefault="004A19CD">
      <w:pPr>
        <w:rPr>
          <w:lang w:val="en-US"/>
        </w:rPr>
      </w:pPr>
      <w:r>
        <w:rPr>
          <w:lang w:val="en-US"/>
        </w:rPr>
        <w:t>Friends / add, delete, block, send message</w:t>
      </w:r>
      <w:r w:rsidR="00B74682">
        <w:rPr>
          <w:lang w:val="en-US"/>
        </w:rPr>
        <w:t xml:space="preserve"> / report</w:t>
      </w:r>
    </w:p>
    <w:p w:rsidR="004A19CD" w:rsidRDefault="004A19CD">
      <w:pPr>
        <w:rPr>
          <w:lang w:val="en-US"/>
        </w:rPr>
      </w:pPr>
      <w:r>
        <w:rPr>
          <w:lang w:val="en-US"/>
        </w:rPr>
        <w:t>MIB – active / history / ratings: grammar, pronunciation, correctness, overall, good at, work on, comment / age / emergency</w:t>
      </w:r>
      <w:r w:rsidR="00A95FA5">
        <w:rPr>
          <w:lang w:val="en-US"/>
        </w:rPr>
        <w:t xml:space="preserve"> / </w:t>
      </w:r>
    </w:p>
    <w:p w:rsidR="00A95FA5" w:rsidRDefault="00DA6086">
      <w:pPr>
        <w:rPr>
          <w:lang w:val="en-US"/>
        </w:rPr>
      </w:pPr>
      <w:r>
        <w:rPr>
          <w:lang w:val="en-US"/>
        </w:rPr>
        <w:t>***</w:t>
      </w:r>
      <w:r w:rsidR="00A95FA5">
        <w:rPr>
          <w:lang w:val="en-US"/>
        </w:rPr>
        <w:t>When throwing: Choose language, should a native speaker listen? / Message type (3) general: can repeat : 0/5/7/10 key words</w:t>
      </w:r>
      <w:r w:rsidR="00A544FC">
        <w:rPr>
          <w:lang w:val="en-US"/>
        </w:rPr>
        <w:t xml:space="preserve">, </w:t>
      </w:r>
      <w:proofErr w:type="spellStart"/>
      <w:r w:rsidR="00A544FC">
        <w:rPr>
          <w:lang w:val="en-US"/>
        </w:rPr>
        <w:t>idoms</w:t>
      </w:r>
      <w:proofErr w:type="spellEnd"/>
      <w:r w:rsidR="00A544FC">
        <w:rPr>
          <w:lang w:val="en-US"/>
        </w:rPr>
        <w:t>, sayings, scores for using idioms/</w:t>
      </w:r>
      <w:r w:rsidR="00A95FA5">
        <w:rPr>
          <w:lang w:val="en-US"/>
        </w:rPr>
        <w:t xml:space="preserve"> </w:t>
      </w:r>
      <w:r w:rsidR="002E0615">
        <w:rPr>
          <w:lang w:val="en-US"/>
        </w:rPr>
        <w:t xml:space="preserve">, hint questions </w:t>
      </w:r>
      <w:r w:rsidR="00A95FA5">
        <w:rPr>
          <w:lang w:val="en-US"/>
        </w:rPr>
        <w:t>–</w:t>
      </w:r>
      <w:r w:rsidR="00B74682">
        <w:rPr>
          <w:lang w:val="en-US"/>
        </w:rPr>
        <w:t xml:space="preserve"> / random – should not repeat the same subjects unless user wants to / max 3 per day – answering allows to send +1 more for each we listen to limit (6?) premium 10? +1 is counted when the other user accepts the feedback as </w:t>
      </w:r>
      <w:proofErr w:type="spellStart"/>
      <w:r w:rsidR="00B74682">
        <w:rPr>
          <w:lang w:val="en-US"/>
        </w:rPr>
        <w:t>usefull</w:t>
      </w:r>
      <w:proofErr w:type="spellEnd"/>
      <w:r w:rsidR="00B74682">
        <w:rPr>
          <w:lang w:val="en-US"/>
        </w:rPr>
        <w:t xml:space="preserve"> / send to the pool, or to a specific person?</w:t>
      </w:r>
      <w:r w:rsidR="007E7B97">
        <w:rPr>
          <w:lang w:val="en-US"/>
        </w:rPr>
        <w:t xml:space="preserve"> Record at first time – spontaneous / prepare yourself: </w:t>
      </w:r>
      <w:proofErr w:type="gramStart"/>
      <w:r w:rsidR="0076035C">
        <w:rPr>
          <w:lang w:val="en-US"/>
        </w:rPr>
        <w:t>prepared :</w:t>
      </w:r>
      <w:proofErr w:type="gramEnd"/>
      <w:r w:rsidR="0076035C">
        <w:rPr>
          <w:lang w:val="en-US"/>
        </w:rPr>
        <w:t xml:space="preserve"> marked</w:t>
      </w:r>
    </w:p>
    <w:p w:rsidR="00DA6086" w:rsidRDefault="00DA6086">
      <w:pPr>
        <w:rPr>
          <w:lang w:val="en-US"/>
        </w:rPr>
      </w:pPr>
      <w:r>
        <w:rPr>
          <w:lang w:val="en-US"/>
        </w:rPr>
        <w:t>Image of a bottle – spinning / getting notes inside when ready – cork / swipe to throw in the water / on pc button to throw or move with mouse</w:t>
      </w:r>
    </w:p>
    <w:p w:rsidR="00B74682" w:rsidRDefault="00DA6086">
      <w:pPr>
        <w:rPr>
          <w:lang w:val="en-US"/>
        </w:rPr>
      </w:pPr>
      <w:r>
        <w:rPr>
          <w:lang w:val="en-US"/>
        </w:rPr>
        <w:t>***</w:t>
      </w:r>
      <w:r w:rsidR="00B74682">
        <w:rPr>
          <w:lang w:val="en-US"/>
        </w:rPr>
        <w:t>When searching:</w:t>
      </w:r>
      <w:r w:rsidR="007E7B97">
        <w:rPr>
          <w:lang w:val="en-US"/>
        </w:rPr>
        <w:t xml:space="preserve"> can see only the MIB from your native language / see the name of the user and the flag/ </w:t>
      </w:r>
      <w:proofErr w:type="gramStart"/>
      <w:r w:rsidR="007E7B97">
        <w:rPr>
          <w:lang w:val="en-US"/>
        </w:rPr>
        <w:t>open :</w:t>
      </w:r>
      <w:proofErr w:type="gramEnd"/>
      <w:r w:rsidR="007E7B97">
        <w:rPr>
          <w:lang w:val="en-US"/>
        </w:rPr>
        <w:t xml:space="preserve"> see the level and topic</w:t>
      </w:r>
      <w:r w:rsidR="0076035C">
        <w:rPr>
          <w:lang w:val="en-US"/>
        </w:rPr>
        <w:t>, spontaneous</w:t>
      </w:r>
      <w:r w:rsidR="007E7B97">
        <w:rPr>
          <w:lang w:val="en-US"/>
        </w:rPr>
        <w:t>? Tap when the keywords are used / listen again</w:t>
      </w:r>
      <w:r w:rsidR="0076035C">
        <w:rPr>
          <w:lang w:val="en-US"/>
        </w:rPr>
        <w:t xml:space="preserve"> / </w:t>
      </w:r>
      <w:r>
        <w:rPr>
          <w:lang w:val="en-US"/>
        </w:rPr>
        <w:t>can open any amount of bottles every day? – limit depending on feedback confirmations / give feedback</w:t>
      </w:r>
      <w:r w:rsidR="00CB771B">
        <w:rPr>
          <w:lang w:val="en-US"/>
        </w:rPr>
        <w:t xml:space="preserve"> / after opening more information is visible: topic? Feedback too?</w:t>
      </w:r>
      <w:r w:rsidR="001A22BF">
        <w:rPr>
          <w:lang w:val="en-US"/>
        </w:rPr>
        <w:t xml:space="preserve"> Custom messages after getting a certain rank – the </w:t>
      </w:r>
      <w:proofErr w:type="spellStart"/>
      <w:r w:rsidR="001A22BF">
        <w:rPr>
          <w:lang w:val="en-US"/>
        </w:rPr>
        <w:t>higer</w:t>
      </w:r>
      <w:proofErr w:type="spellEnd"/>
      <w:r w:rsidR="001A22BF">
        <w:rPr>
          <w:lang w:val="en-US"/>
        </w:rPr>
        <w:t xml:space="preserve"> the rank the more active user.</w:t>
      </w:r>
    </w:p>
    <w:p w:rsidR="00B74682" w:rsidRDefault="00DA6086">
      <w:pPr>
        <w:rPr>
          <w:lang w:val="en-US"/>
        </w:rPr>
      </w:pPr>
      <w:r>
        <w:rPr>
          <w:lang w:val="en-US"/>
        </w:rPr>
        <w:t>***emergency MIB: quick question</w:t>
      </w:r>
      <w:r w:rsidR="002E0615">
        <w:rPr>
          <w:lang w:val="en-US"/>
        </w:rPr>
        <w:t xml:space="preserve"> – up to minute</w:t>
      </w:r>
    </w:p>
    <w:p w:rsidR="00A32CB2" w:rsidRDefault="00A32CB2">
      <w:pPr>
        <w:rPr>
          <w:lang w:val="en-US"/>
        </w:rPr>
      </w:pPr>
      <w:r>
        <w:rPr>
          <w:lang w:val="en-US"/>
        </w:rPr>
        <w:t>*** option for natives, answering very hard questions without thinking</w:t>
      </w:r>
      <w:r w:rsidR="00B35ECB">
        <w:rPr>
          <w:lang w:val="en-US"/>
        </w:rPr>
        <w:t xml:space="preserve"> (100 difficult, sometimes funny subjects)</w:t>
      </w:r>
    </w:p>
    <w:p w:rsidR="004A19CD" w:rsidRDefault="004A19CD">
      <w:pPr>
        <w:rPr>
          <w:lang w:val="en-US"/>
        </w:rPr>
      </w:pPr>
      <w:r>
        <w:rPr>
          <w:lang w:val="en-US"/>
        </w:rPr>
        <w:t>Contact – contact support</w:t>
      </w:r>
    </w:p>
    <w:p w:rsidR="004A19CD" w:rsidRDefault="004A19CD">
      <w:pPr>
        <w:rPr>
          <w:lang w:val="en-US"/>
        </w:rPr>
      </w:pPr>
      <w:r>
        <w:rPr>
          <w:lang w:val="en-US"/>
        </w:rPr>
        <w:lastRenderedPageBreak/>
        <w:t>Library: standard Topics: general</w:t>
      </w:r>
      <w:r w:rsidR="00A95FA5">
        <w:rPr>
          <w:lang w:val="en-US"/>
        </w:rPr>
        <w:t xml:space="preserve"> – can choose from</w:t>
      </w:r>
      <w:r>
        <w:rPr>
          <w:lang w:val="en-US"/>
        </w:rPr>
        <w:t xml:space="preserve"> / random / custom / </w:t>
      </w:r>
    </w:p>
    <w:p w:rsidR="0079717A" w:rsidRPr="004A19CD" w:rsidRDefault="0079717A">
      <w:pPr>
        <w:rPr>
          <w:lang w:val="en-US"/>
        </w:rPr>
      </w:pPr>
      <w:r>
        <w:rPr>
          <w:lang w:val="en-US"/>
        </w:rPr>
        <w:t>Ranking – for language specific, no of MIB send, received</w:t>
      </w: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C105AC" w:rsidRDefault="00C105AC">
      <w:pPr>
        <w:rPr>
          <w:lang w:val="en-US"/>
        </w:rPr>
      </w:pPr>
    </w:p>
    <w:p w:rsidR="007950AC" w:rsidRPr="00EE5E71" w:rsidRDefault="00DA6086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615315</wp:posOffset>
                </wp:positionV>
                <wp:extent cx="5705475" cy="6324600"/>
                <wp:effectExtent l="0" t="0" r="2857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6324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2F1" w:rsidRP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B52F1">
                              <w:rPr>
                                <w:lang w:val="en-US"/>
                              </w:rPr>
                              <w:t>User profile:</w:t>
                            </w:r>
                          </w:p>
                          <w:p w:rsidR="009B52F1" w:rsidRP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B52F1">
                              <w:rPr>
                                <w:lang w:val="en-US"/>
                              </w:rPr>
                              <w:t>Firstname</w:t>
                            </w:r>
                            <w:proofErr w:type="spellEnd"/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B52F1">
                              <w:rPr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  <w:p w:rsidR="009B52F1" w:rsidRP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  <w:p w:rsidR="009B52F1" w:rsidRP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B52F1"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B52F1">
                              <w:rPr>
                                <w:lang w:val="en-US"/>
                              </w:rPr>
                              <w:t>Email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  <w:p w:rsidR="009B52F1" w:rsidRP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Country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Native language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Learning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 level: beginner, intermediate, advanced</w:t>
                            </w:r>
                            <w:r w:rsidR="00A95FA5">
                              <w:rPr>
                                <w:lang w:val="en-US"/>
                              </w:rPr>
                              <w:t>, native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Premium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///////////</w:t>
                            </w:r>
                          </w:p>
                          <w:p w:rsidR="004A19CD" w:rsidRDefault="004A19CD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or Image?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Badges / MIB create / MIB listened to /</w:t>
                            </w:r>
                          </w:p>
                          <w:p w:rsidR="009B52F1" w:rsidRDefault="009B52F1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app website language</w:t>
                            </w:r>
                          </w:p>
                          <w:p w:rsidR="00DA6086" w:rsidRDefault="00DA6086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Scores</w:t>
                            </w:r>
                          </w:p>
                          <w:p w:rsidR="00DA6086" w:rsidRPr="009B52F1" w:rsidRDefault="00DA6086" w:rsidP="009B5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Banned / 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65" style="position:absolute;margin-left:-4.1pt;margin-top:48.45pt;width:449.25pt;height:49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B52F1" w:rsidRP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 w:rsidRPr="009B52F1">
                        <w:rPr>
                          <w:lang w:val="en-US"/>
                        </w:rPr>
                        <w:t>User profile:</w:t>
                      </w:r>
                    </w:p>
                    <w:p w:rsidR="009B52F1" w:rsidRP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B52F1">
                        <w:rPr>
                          <w:lang w:val="en-US"/>
                        </w:rPr>
                        <w:t>Firstname</w:t>
                      </w:r>
                      <w:proofErr w:type="spellEnd"/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B52F1">
                        <w:rPr>
                          <w:lang w:val="en-US"/>
                        </w:rPr>
                        <w:t>Lastname</w:t>
                      </w:r>
                      <w:proofErr w:type="spellEnd"/>
                    </w:p>
                    <w:p w:rsidR="009B52F1" w:rsidRP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  <w:p w:rsidR="009B52F1" w:rsidRP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 w:rsidRPr="009B52F1">
                        <w:rPr>
                          <w:lang w:val="en-US"/>
                        </w:rPr>
                        <w:t>Login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 w:rsidRPr="009B52F1">
                        <w:rPr>
                          <w:lang w:val="en-US"/>
                        </w:rPr>
                        <w:t>Email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</w:p>
                    <w:p w:rsidR="009B52F1" w:rsidRP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Country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Native language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Learning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 level: beginner, intermediate, advanced</w:t>
                      </w:r>
                      <w:r w:rsidR="00A95FA5">
                        <w:rPr>
                          <w:lang w:val="en-US"/>
                        </w:rPr>
                        <w:t>, native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Premium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///////////</w:t>
                      </w:r>
                    </w:p>
                    <w:p w:rsidR="004A19CD" w:rsidRDefault="004A19CD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or Image?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Badges / MIB create / MIB listened to /</w:t>
                      </w:r>
                    </w:p>
                    <w:p w:rsidR="009B52F1" w:rsidRDefault="009B52F1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 app website language</w:t>
                      </w:r>
                    </w:p>
                    <w:p w:rsidR="00DA6086" w:rsidRDefault="00DA6086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Scores</w:t>
                      </w:r>
                    </w:p>
                    <w:p w:rsidR="00DA6086" w:rsidRPr="009B52F1" w:rsidRDefault="00DA6086" w:rsidP="009B5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Banned / warning</w:t>
                      </w:r>
                    </w:p>
                  </w:txbxContent>
                </v:textbox>
              </v:roundrect>
            </w:pict>
          </mc:Fallback>
        </mc:AlternateContent>
      </w:r>
      <w:r w:rsidR="007950AC" w:rsidRPr="00EE5E71">
        <w:rPr>
          <w:lang w:val="en-US"/>
        </w:rPr>
        <w:br w:type="page"/>
      </w:r>
    </w:p>
    <w:p w:rsidR="007950AC" w:rsidRPr="00EE5E71" w:rsidRDefault="007950AC">
      <w:pPr>
        <w:rPr>
          <w:lang w:val="en-US"/>
        </w:rPr>
      </w:pPr>
    </w:p>
    <w:p w:rsidR="00E04E23" w:rsidRDefault="00E04E23">
      <w:pPr>
        <w:rPr>
          <w:lang w:val="en-US"/>
        </w:rPr>
      </w:pPr>
      <w:r>
        <w:rPr>
          <w:lang w:val="en-US"/>
        </w:rPr>
        <w:t>Mobile app:</w:t>
      </w:r>
    </w:p>
    <w:p w:rsidR="00242144" w:rsidRDefault="00242144">
      <w:pPr>
        <w:rPr>
          <w:lang w:val="en-US"/>
        </w:rPr>
      </w:pPr>
      <w:r>
        <w:rPr>
          <w:lang w:val="en-US"/>
        </w:rPr>
        <w:t xml:space="preserve">iOS / Android - </w:t>
      </w:r>
      <w:proofErr w:type="spellStart"/>
      <w:r>
        <w:rPr>
          <w:lang w:val="en-US"/>
        </w:rPr>
        <w:t>compability</w:t>
      </w:r>
      <w:proofErr w:type="spellEnd"/>
    </w:p>
    <w:p w:rsidR="00242144" w:rsidRDefault="00242144">
      <w:pPr>
        <w:rPr>
          <w:lang w:val="en-US"/>
        </w:rPr>
      </w:pPr>
      <w:r>
        <w:rPr>
          <w:lang w:val="en-US"/>
        </w:rPr>
        <w:t>Download / apps store</w:t>
      </w:r>
    </w:p>
    <w:p w:rsidR="00242144" w:rsidRDefault="00242144">
      <w:pPr>
        <w:rPr>
          <w:lang w:val="en-US"/>
        </w:rPr>
      </w:pPr>
      <w:proofErr w:type="spellStart"/>
      <w:r>
        <w:rPr>
          <w:lang w:val="en-US"/>
        </w:rPr>
        <w:t>Stroring</w:t>
      </w:r>
      <w:proofErr w:type="spellEnd"/>
      <w:r>
        <w:rPr>
          <w:lang w:val="en-US"/>
        </w:rPr>
        <w:t xml:space="preserve"> the files on the device – save own files? Save listened? Select the option to erase the file after sending from device / after listening</w:t>
      </w:r>
    </w:p>
    <w:p w:rsidR="007950AC" w:rsidRPr="00EE5E71" w:rsidRDefault="00963958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4558029</wp:posOffset>
                </wp:positionH>
                <wp:positionV relativeFrom="paragraph">
                  <wp:posOffset>1297940</wp:posOffset>
                </wp:positionV>
                <wp:extent cx="847725" cy="69532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615" w:rsidRDefault="00963958">
                            <w:r>
                              <w:t>Points / streak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6" type="#_x0000_t202" style="position:absolute;margin-left:358.9pt;margin-top:102.2pt;width:66.75pt;height:5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" fillcolor="white [3201]" strokeweight=".5pt">
                <v:textbox>
                  <w:txbxContent>
                    <w:p w:rsidR="002E0615" w:rsidRDefault="00963958">
                      <w:r>
                        <w:t>Points / streak counter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1297940</wp:posOffset>
                </wp:positionV>
                <wp:extent cx="676275" cy="21431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615" w:rsidRPr="00963958" w:rsidRDefault="00963958">
                            <w:pPr>
                              <w:rPr>
                                <w:lang w:val="en-US"/>
                              </w:rPr>
                            </w:pPr>
                            <w:r w:rsidRPr="00963958">
                              <w:rPr>
                                <w:lang w:val="en-US"/>
                              </w:rPr>
                              <w:t>M</w:t>
                            </w:r>
                            <w:r w:rsidR="002E0615" w:rsidRPr="00963958">
                              <w:rPr>
                                <w:lang w:val="en-US"/>
                              </w:rPr>
                              <w:t>enu</w:t>
                            </w:r>
                            <w:r w:rsidRPr="00963958">
                              <w:rPr>
                                <w:lang w:val="en-US"/>
                              </w:rPr>
                              <w:t xml:space="preserve"> – badges friends stats</w:t>
                            </w:r>
                            <w:r w:rsidR="0079717A">
                              <w:rPr>
                                <w:lang w:val="en-US"/>
                              </w:rPr>
                              <w:t xml:space="preserve"> rankings</w:t>
                            </w:r>
                            <w:r w:rsidRPr="00963958">
                              <w:rPr>
                                <w:lang w:val="en-US"/>
                              </w:rPr>
                              <w:t xml:space="preserve"> library settings </w:t>
                            </w: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7" type="#_x0000_t202" style="position:absolute;margin-left:247.9pt;margin-top:102.2pt;width:53.25pt;height:16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" fillcolor="white [3201]" strokeweight=".5pt">
                <v:textbox>
                  <w:txbxContent>
                    <w:p w:rsidR="002E0615" w:rsidRPr="00963958" w:rsidRDefault="00963958">
                      <w:pPr>
                        <w:rPr>
                          <w:lang w:val="en-US"/>
                        </w:rPr>
                      </w:pPr>
                      <w:r w:rsidRPr="00963958">
                        <w:rPr>
                          <w:lang w:val="en-US"/>
                        </w:rPr>
                        <w:t>M</w:t>
                      </w:r>
                      <w:r w:rsidR="002E0615" w:rsidRPr="00963958">
                        <w:rPr>
                          <w:lang w:val="en-US"/>
                        </w:rPr>
                        <w:t>enu</w:t>
                      </w:r>
                      <w:r w:rsidRPr="00963958">
                        <w:rPr>
                          <w:lang w:val="en-US"/>
                        </w:rPr>
                        <w:t xml:space="preserve"> – badges friends stats</w:t>
                      </w:r>
                      <w:r w:rsidR="0079717A">
                        <w:rPr>
                          <w:lang w:val="en-US"/>
                        </w:rPr>
                        <w:t xml:space="preserve"> rankings</w:t>
                      </w:r>
                      <w:r w:rsidRPr="00963958">
                        <w:rPr>
                          <w:lang w:val="en-US"/>
                        </w:rPr>
                        <w:t xml:space="preserve"> library settings </w:t>
                      </w: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4031615</wp:posOffset>
                </wp:positionV>
                <wp:extent cx="1866900" cy="8763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615" w:rsidRPr="00963958" w:rsidRDefault="002E0615">
                            <w:pPr>
                              <w:rPr>
                                <w:lang w:val="en-US"/>
                              </w:rPr>
                            </w:pPr>
                            <w:r w:rsidRPr="00963958">
                              <w:rPr>
                                <w:lang w:val="en-US"/>
                              </w:rPr>
                              <w:t>Throw</w:t>
                            </w:r>
                            <w:r w:rsidR="00963958" w:rsidRPr="00963958">
                              <w:rPr>
                                <w:lang w:val="en-US"/>
                              </w:rPr>
                              <w:t xml:space="preserve"> / 3 options / empty bottle / record, cork, put flag, throw</w:t>
                            </w:r>
                          </w:p>
                          <w:p w:rsidR="00963958" w:rsidRPr="00963958" w:rsidRDefault="0096395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68" type="#_x0000_t202" style="position:absolute;margin-left:293.65pt;margin-top:317.45pt;width:147pt;height:6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" fillcolor="white [3201]" strokeweight=".5pt">
                <v:textbox>
                  <w:txbxContent>
                    <w:p w:rsidR="002E0615" w:rsidRPr="00963958" w:rsidRDefault="002E0615">
                      <w:pPr>
                        <w:rPr>
                          <w:lang w:val="en-US"/>
                        </w:rPr>
                      </w:pPr>
                      <w:r w:rsidRPr="00963958">
                        <w:rPr>
                          <w:lang w:val="en-US"/>
                        </w:rPr>
                        <w:t>Throw</w:t>
                      </w:r>
                      <w:r w:rsidR="00963958" w:rsidRPr="00963958">
                        <w:rPr>
                          <w:lang w:val="en-US"/>
                        </w:rPr>
                        <w:t xml:space="preserve"> / 3 options / empty bottle / record, cork, put flag, throw</w:t>
                      </w:r>
                    </w:p>
                    <w:p w:rsidR="00963958" w:rsidRPr="00963958" w:rsidRDefault="0096395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3BDC13" wp14:editId="26769753">
                <wp:simplePos x="0" y="0"/>
                <wp:positionH relativeFrom="column">
                  <wp:posOffset>3729355</wp:posOffset>
                </wp:positionH>
                <wp:positionV relativeFrom="paragraph">
                  <wp:posOffset>4907915</wp:posOffset>
                </wp:positionV>
                <wp:extent cx="1790700" cy="9620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615" w:rsidRPr="00963958" w:rsidRDefault="002E0615" w:rsidP="002E0615">
                            <w:pPr>
                              <w:rPr>
                                <w:lang w:val="en-US"/>
                              </w:rPr>
                            </w:pPr>
                            <w:r w:rsidRPr="00963958">
                              <w:rPr>
                                <w:lang w:val="en-US"/>
                              </w:rPr>
                              <w:t>Explore</w:t>
                            </w:r>
                            <w:r w:rsidR="00963958" w:rsidRPr="00963958">
                              <w:rPr>
                                <w:lang w:val="en-US"/>
                              </w:rPr>
                              <w:t xml:space="preserve"> / see all unopen messages from your native language / once one is open you have to finish until you are able to open next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DC13" id="Text Box 45" o:spid="_x0000_s1069" type="#_x0000_t202" style="position:absolute;margin-left:293.65pt;margin-top:386.45pt;width:141pt;height:7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" fillcolor="white [3201]" strokeweight=".5pt">
                <v:textbox>
                  <w:txbxContent>
                    <w:p w:rsidR="002E0615" w:rsidRPr="00963958" w:rsidRDefault="002E0615" w:rsidP="002E0615">
                      <w:pPr>
                        <w:rPr>
                          <w:lang w:val="en-US"/>
                        </w:rPr>
                      </w:pPr>
                      <w:r w:rsidRPr="00963958">
                        <w:rPr>
                          <w:lang w:val="en-US"/>
                        </w:rPr>
                        <w:t>Explore</w:t>
                      </w:r>
                      <w:r w:rsidR="00963958" w:rsidRPr="00963958">
                        <w:rPr>
                          <w:lang w:val="en-US"/>
                        </w:rPr>
                        <w:t xml:space="preserve"> / see all unopen messages from your native language / once one is open you have to finish until you are able to open next one</w:t>
                      </w:r>
                    </w:p>
                  </w:txbxContent>
                </v:textbox>
              </v:shape>
            </w:pict>
          </mc:Fallback>
        </mc:AlternateContent>
      </w:r>
      <w:r w:rsidR="002E061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1297940</wp:posOffset>
                </wp:positionV>
                <wp:extent cx="733425" cy="42862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0615" w:rsidRDefault="002E0615"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70" type="#_x0000_t202" style="position:absolute;margin-left:301.15pt;margin-top:102.2pt;width:57.75pt;height:33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" fillcolor="white [3201]" strokeweight=".5pt">
                <v:textbox>
                  <w:txbxContent>
                    <w:p w:rsidR="002E0615" w:rsidRDefault="002E0615"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2421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9D328" wp14:editId="7CE657BB">
                <wp:simplePos x="0" y="0"/>
                <wp:positionH relativeFrom="column">
                  <wp:posOffset>2952750</wp:posOffset>
                </wp:positionH>
                <wp:positionV relativeFrom="paragraph">
                  <wp:posOffset>1037590</wp:posOffset>
                </wp:positionV>
                <wp:extent cx="2762250" cy="5248275"/>
                <wp:effectExtent l="0" t="0" r="19050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248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B9D328" id="Rounded Rectangle 42" o:spid="_x0000_s1071" style="position:absolute;margin-left:232.5pt;margin-top:81.7pt;width:217.5pt;height:413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421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935990</wp:posOffset>
                </wp:positionV>
                <wp:extent cx="2762250" cy="5248275"/>
                <wp:effectExtent l="0" t="0" r="19050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248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42144">
                              <w:rPr>
                                <w:lang w:val="en-US"/>
                              </w:rPr>
                              <w:t>First time:</w:t>
                            </w:r>
                          </w:p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42144">
                              <w:rPr>
                                <w:lang w:val="en-US"/>
                              </w:rPr>
                              <w:t>Welcome screen</w:t>
                            </w:r>
                          </w:p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42144"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42144">
                              <w:rPr>
                                <w:lang w:val="en-US"/>
                              </w:rPr>
                              <w:t>Register</w:t>
                            </w:r>
                          </w:p>
                          <w:p w:rsidR="00242144" w:rsidRPr="00242144" w:rsidRDefault="00242144" w:rsidP="002421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 to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1" o:spid="_x0000_s1072" style="position:absolute;margin-left:-38.6pt;margin-top:73.7pt;width:217.5pt;height:41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  <w:r w:rsidRPr="00242144">
                        <w:rPr>
                          <w:lang w:val="en-US"/>
                        </w:rPr>
                        <w:t>First time:</w:t>
                      </w:r>
                    </w:p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  <w:r w:rsidRPr="00242144">
                        <w:rPr>
                          <w:lang w:val="en-US"/>
                        </w:rPr>
                        <w:t>Welcome screen</w:t>
                      </w:r>
                    </w:p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  <w:r w:rsidRPr="00242144">
                        <w:rPr>
                          <w:lang w:val="en-US"/>
                        </w:rPr>
                        <w:t>Login</w:t>
                      </w:r>
                    </w:p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  <w:r w:rsidRPr="00242144">
                        <w:rPr>
                          <w:lang w:val="en-US"/>
                        </w:rPr>
                        <w:t>Register</w:t>
                      </w:r>
                    </w:p>
                    <w:p w:rsidR="00242144" w:rsidRPr="00242144" w:rsidRDefault="00242144" w:rsidP="002421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 to website</w:t>
                      </w:r>
                    </w:p>
                  </w:txbxContent>
                </v:textbox>
              </v:roundrect>
            </w:pict>
          </mc:Fallback>
        </mc:AlternateContent>
      </w:r>
      <w:r w:rsidR="00242144">
        <w:rPr>
          <w:lang w:val="en-US"/>
        </w:rPr>
        <w:t>Transfer issues?</w:t>
      </w:r>
      <w:r w:rsidR="007950AC" w:rsidRPr="00EE5E71">
        <w:rPr>
          <w:lang w:val="en-US"/>
        </w:rPr>
        <w:br w:type="page"/>
      </w:r>
    </w:p>
    <w:p w:rsidR="00FD3B88" w:rsidRDefault="00FD3B88">
      <w:pPr>
        <w:rPr>
          <w:lang w:val="en-US"/>
        </w:rPr>
      </w:pPr>
    </w:p>
    <w:p w:rsidR="00FD3B88" w:rsidRDefault="00FD3B88">
      <w:pPr>
        <w:rPr>
          <w:lang w:val="en-US"/>
        </w:rPr>
      </w:pPr>
      <w:r>
        <w:rPr>
          <w:lang w:val="en-US"/>
        </w:rPr>
        <w:t>Admin Tool:</w:t>
      </w:r>
    </w:p>
    <w:p w:rsidR="00FD3B88" w:rsidRDefault="00FD3B88">
      <w:pPr>
        <w:rPr>
          <w:lang w:val="en-US"/>
        </w:rPr>
      </w:pPr>
      <w:r>
        <w:rPr>
          <w:lang w:val="en-US"/>
        </w:rPr>
        <w:t>Checking the userbase – editing / deleting</w:t>
      </w:r>
      <w:r w:rsidR="00CB771B">
        <w:rPr>
          <w:lang w:val="en-US"/>
        </w:rPr>
        <w:t>, access</w:t>
      </w:r>
    </w:p>
    <w:p w:rsidR="00CB771B" w:rsidRDefault="00CB771B">
      <w:pPr>
        <w:rPr>
          <w:lang w:val="en-US"/>
        </w:rPr>
      </w:pPr>
      <w:r>
        <w:rPr>
          <w:lang w:val="en-US"/>
        </w:rPr>
        <w:t>Access to data base, admin right</w:t>
      </w:r>
    </w:p>
    <w:p w:rsidR="00FD3B88" w:rsidRDefault="00FD3B88">
      <w:pPr>
        <w:rPr>
          <w:lang w:val="en-US"/>
        </w:rPr>
      </w:pPr>
      <w:r>
        <w:rPr>
          <w:lang w:val="en-US"/>
        </w:rPr>
        <w:t>No</w:t>
      </w:r>
      <w:r w:rsidR="00CB771B">
        <w:rPr>
          <w:lang w:val="en-US"/>
        </w:rPr>
        <w:t xml:space="preserve"> of</w:t>
      </w:r>
      <w:r>
        <w:rPr>
          <w:lang w:val="en-US"/>
        </w:rPr>
        <w:t xml:space="preserve"> users, countries</w:t>
      </w:r>
    </w:p>
    <w:p w:rsidR="00FD3B88" w:rsidRDefault="00FD3B88">
      <w:pPr>
        <w:rPr>
          <w:lang w:val="en-US"/>
        </w:rPr>
      </w:pPr>
      <w:r>
        <w:rPr>
          <w:lang w:val="en-US"/>
        </w:rPr>
        <w:t>Log monitor</w:t>
      </w:r>
    </w:p>
    <w:p w:rsidR="00FD3B88" w:rsidRDefault="00FD3B88" w:rsidP="00FD3B88">
      <w:pPr>
        <w:rPr>
          <w:lang w:val="en-US"/>
        </w:rPr>
      </w:pPr>
      <w:r>
        <w:rPr>
          <w:lang w:val="en-US"/>
        </w:rPr>
        <w:t>Password reset</w:t>
      </w:r>
    </w:p>
    <w:p w:rsidR="00FD3B88" w:rsidRDefault="00FD3B88">
      <w:pPr>
        <w:rPr>
          <w:lang w:val="en-US"/>
        </w:rPr>
      </w:pPr>
    </w:p>
    <w:p w:rsidR="00FD3B88" w:rsidRDefault="00FD3B88">
      <w:pPr>
        <w:rPr>
          <w:lang w:val="en-US"/>
        </w:rPr>
      </w:pPr>
      <w:r>
        <w:rPr>
          <w:lang w:val="en-US"/>
        </w:rPr>
        <w:t>Audio file admin:</w:t>
      </w:r>
    </w:p>
    <w:p w:rsidR="00FD3B88" w:rsidRDefault="00FD3B88" w:rsidP="00FD3B88">
      <w:pPr>
        <w:rPr>
          <w:lang w:val="en-US"/>
        </w:rPr>
      </w:pPr>
      <w:r>
        <w:rPr>
          <w:lang w:val="en-US"/>
        </w:rPr>
        <w:t>Seeing all the audios, retrieving them</w:t>
      </w:r>
      <w:r w:rsidR="00CB771B">
        <w:rPr>
          <w:lang w:val="en-US"/>
        </w:rPr>
        <w:t xml:space="preserve">, </w:t>
      </w:r>
      <w:proofErr w:type="spellStart"/>
      <w:r w:rsidR="00CB771B">
        <w:rPr>
          <w:lang w:val="en-US"/>
        </w:rPr>
        <w:t>checkin</w:t>
      </w:r>
      <w:proofErr w:type="spellEnd"/>
      <w:r w:rsidR="00CB771B">
        <w:rPr>
          <w:lang w:val="en-US"/>
        </w:rPr>
        <w:t xml:space="preserve"> space</w:t>
      </w:r>
    </w:p>
    <w:p w:rsidR="00CB771B" w:rsidRDefault="00CB771B" w:rsidP="00FD3B88">
      <w:pPr>
        <w:rPr>
          <w:lang w:val="en-US"/>
        </w:rPr>
      </w:pPr>
      <w:r>
        <w:rPr>
          <w:lang w:val="en-US"/>
        </w:rPr>
        <w:t>Size of repo’s per language</w:t>
      </w:r>
    </w:p>
    <w:p w:rsidR="00CB771B" w:rsidRPr="00FD3B88" w:rsidRDefault="00CB771B" w:rsidP="00FD3B88">
      <w:pPr>
        <w:rPr>
          <w:lang w:val="en-US"/>
        </w:rPr>
      </w:pPr>
      <w:r>
        <w:rPr>
          <w:lang w:val="en-US"/>
        </w:rPr>
        <w:t>Trend of bottles by date</w:t>
      </w:r>
    </w:p>
    <w:p w:rsidR="00FD3B88" w:rsidRDefault="00FD3B88">
      <w:pPr>
        <w:rPr>
          <w:lang w:val="en-US"/>
        </w:rPr>
      </w:pPr>
      <w:r>
        <w:rPr>
          <w:lang w:val="en-US"/>
        </w:rPr>
        <w:br w:type="page"/>
      </w:r>
    </w:p>
    <w:p w:rsidR="00FD3B88" w:rsidRDefault="00FD3B88">
      <w:pPr>
        <w:rPr>
          <w:lang w:val="en-US"/>
        </w:rPr>
      </w:pPr>
    </w:p>
    <w:p w:rsidR="006E5912" w:rsidRDefault="006E5912">
      <w:pPr>
        <w:rPr>
          <w:lang w:val="en-US"/>
        </w:rPr>
      </w:pPr>
      <w:r>
        <w:rPr>
          <w:lang w:val="en-US"/>
        </w:rPr>
        <w:t>MIB:</w:t>
      </w:r>
    </w:p>
    <w:p w:rsidR="000F3299" w:rsidRDefault="006E5912">
      <w:pPr>
        <w:rPr>
          <w:lang w:val="en-US"/>
        </w:rPr>
      </w:pPr>
      <w:r>
        <w:rPr>
          <w:lang w:val="en-US"/>
        </w:rPr>
        <w:t xml:space="preserve">New users have a MIB to listen limit set to </w:t>
      </w:r>
      <w:proofErr w:type="gramStart"/>
      <w:r>
        <w:rPr>
          <w:lang w:val="en-US"/>
        </w:rPr>
        <w:t>1,  after</w:t>
      </w:r>
      <w:proofErr w:type="gramEnd"/>
      <w:r>
        <w:rPr>
          <w:lang w:val="en-US"/>
        </w:rPr>
        <w:t xml:space="preserve"> getting a higher rank, you can do more.</w:t>
      </w:r>
    </w:p>
    <w:p w:rsidR="000F3299" w:rsidRDefault="000F3299">
      <w:pPr>
        <w:rPr>
          <w:lang w:val="en-US"/>
        </w:rPr>
      </w:pPr>
      <w:r>
        <w:rPr>
          <w:lang w:val="en-US"/>
        </w:rPr>
        <w:t>Do not receive feedback from a specific user.</w:t>
      </w:r>
    </w:p>
    <w:p w:rsidR="000F3299" w:rsidRDefault="000F3299">
      <w:pPr>
        <w:rPr>
          <w:lang w:val="en-US"/>
        </w:rPr>
      </w:pPr>
      <w:r>
        <w:rPr>
          <w:lang w:val="en-US"/>
        </w:rPr>
        <w:t>Allow message to not be checked by a native speaker – C2, C1.</w:t>
      </w:r>
    </w:p>
    <w:p w:rsidR="00B4167B" w:rsidRDefault="000F3299">
      <w:pPr>
        <w:rPr>
          <w:lang w:val="en-US"/>
        </w:rPr>
      </w:pPr>
      <w:r>
        <w:rPr>
          <w:lang w:val="en-US"/>
        </w:rPr>
        <w:t>Make the content of the message visible.</w:t>
      </w:r>
    </w:p>
    <w:p w:rsidR="00B4167B" w:rsidRDefault="00B4167B">
      <w:pPr>
        <w:rPr>
          <w:lang w:val="en-US"/>
        </w:rPr>
      </w:pPr>
      <w:r>
        <w:rPr>
          <w:lang w:val="en-US"/>
        </w:rPr>
        <w:t>Sending messages directly to other users: only if is a friend</w:t>
      </w:r>
    </w:p>
    <w:p w:rsidR="003857F6" w:rsidRDefault="003857F6">
      <w:pPr>
        <w:rPr>
          <w:lang w:val="en-US"/>
        </w:rPr>
      </w:pPr>
      <w:r>
        <w:rPr>
          <w:lang w:val="en-US"/>
        </w:rPr>
        <w:t>You can give badges of appreciation – for very good feedback OR for making progress or a very nice recording</w:t>
      </w:r>
    </w:p>
    <w:p w:rsidR="00FD3B88" w:rsidRDefault="00FD3B88">
      <w:pPr>
        <w:rPr>
          <w:lang w:val="en-US"/>
        </w:rPr>
      </w:pPr>
      <w:r>
        <w:rPr>
          <w:lang w:val="en-US"/>
        </w:rPr>
        <w:br w:type="page"/>
      </w:r>
    </w:p>
    <w:p w:rsidR="00FD3B88" w:rsidRDefault="00FD3B88">
      <w:pPr>
        <w:rPr>
          <w:lang w:val="en-US"/>
        </w:rPr>
      </w:pPr>
    </w:p>
    <w:p w:rsidR="00FD3B88" w:rsidRDefault="00FD3B88">
      <w:pPr>
        <w:rPr>
          <w:lang w:val="en-US"/>
        </w:rPr>
      </w:pPr>
      <w:r>
        <w:rPr>
          <w:lang w:val="en-US"/>
        </w:rPr>
        <w:br w:type="page"/>
      </w:r>
    </w:p>
    <w:p w:rsidR="007950AC" w:rsidRPr="00EE5E71" w:rsidRDefault="007950AC">
      <w:pPr>
        <w:rPr>
          <w:lang w:val="en-US"/>
        </w:rPr>
      </w:pPr>
    </w:p>
    <w:p w:rsidR="00963958" w:rsidRDefault="00963958">
      <w:pPr>
        <w:rPr>
          <w:lang w:val="en-US"/>
        </w:rPr>
      </w:pPr>
      <w:r>
        <w:rPr>
          <w:lang w:val="en-US"/>
        </w:rPr>
        <w:t>Userbase:</w:t>
      </w:r>
    </w:p>
    <w:p w:rsidR="00963958" w:rsidRDefault="00963958">
      <w:pPr>
        <w:rPr>
          <w:lang w:val="en-US"/>
        </w:rPr>
      </w:pPr>
      <w:r>
        <w:rPr>
          <w:lang w:val="en-US"/>
        </w:rPr>
        <w:t>Connect with SQL</w:t>
      </w:r>
    </w:p>
    <w:p w:rsidR="00CB771B" w:rsidRDefault="00963958">
      <w:pPr>
        <w:rPr>
          <w:lang w:val="en-US"/>
        </w:rPr>
      </w:pPr>
      <w:r>
        <w:rPr>
          <w:lang w:val="en-US"/>
        </w:rPr>
        <w:t>Hosting? Server? Security? Legal?</w:t>
      </w:r>
    </w:p>
    <w:p w:rsidR="001A0074" w:rsidRDefault="00CB771B">
      <w:pPr>
        <w:rPr>
          <w:lang w:val="en-US"/>
        </w:rPr>
      </w:pPr>
      <w:r>
        <w:rPr>
          <w:lang w:val="en-US"/>
        </w:rPr>
        <w:t>Database concept – relations between audio’s and users.</w:t>
      </w:r>
    </w:p>
    <w:p w:rsidR="007950AC" w:rsidRPr="00EE5E71" w:rsidRDefault="001A0074">
      <w:pPr>
        <w:rPr>
          <w:lang w:val="en-US"/>
        </w:rPr>
      </w:pPr>
      <w:r>
        <w:rPr>
          <w:lang w:val="en-US"/>
        </w:rPr>
        <w:t>Each day safety copy of the userbase?</w:t>
      </w:r>
      <w:r w:rsidR="007950AC" w:rsidRPr="00EE5E71">
        <w:rPr>
          <w:lang w:val="en-US"/>
        </w:rPr>
        <w:br w:type="page"/>
      </w:r>
    </w:p>
    <w:p w:rsidR="00D15A10" w:rsidRDefault="00963958">
      <w:pPr>
        <w:rPr>
          <w:lang w:val="en-US"/>
        </w:rPr>
      </w:pPr>
      <w:r>
        <w:rPr>
          <w:lang w:val="en-US"/>
        </w:rPr>
        <w:lastRenderedPageBreak/>
        <w:t>Audio</w:t>
      </w:r>
    </w:p>
    <w:p w:rsidR="00963958" w:rsidRDefault="00963958">
      <w:pPr>
        <w:rPr>
          <w:lang w:val="en-US"/>
        </w:rPr>
      </w:pPr>
      <w:r>
        <w:rPr>
          <w:lang w:val="en-US"/>
        </w:rPr>
        <w:t>Are all formats accepted?</w:t>
      </w:r>
      <w:r w:rsidR="007769CD">
        <w:rPr>
          <w:lang w:val="en-US"/>
        </w:rPr>
        <w:t xml:space="preserve"> Length of the files? 1, 2, 3 ,5 Minutes</w:t>
      </w:r>
      <w:r w:rsidR="001F0CE8">
        <w:rPr>
          <w:lang w:val="en-US"/>
        </w:rPr>
        <w:t xml:space="preserve"> Allowed file size? Compressing the files?</w:t>
      </w:r>
    </w:p>
    <w:p w:rsidR="00963958" w:rsidRDefault="00963958">
      <w:pPr>
        <w:rPr>
          <w:lang w:val="en-US"/>
        </w:rPr>
      </w:pPr>
      <w:r>
        <w:rPr>
          <w:lang w:val="en-US"/>
        </w:rPr>
        <w:t>How does recording work?</w:t>
      </w:r>
    </w:p>
    <w:p w:rsidR="00963958" w:rsidRDefault="00963958">
      <w:pPr>
        <w:rPr>
          <w:lang w:val="en-US"/>
        </w:rPr>
      </w:pPr>
      <w:r>
        <w:rPr>
          <w:lang w:val="en-US"/>
        </w:rPr>
        <w:t xml:space="preserve">Record on computer, </w:t>
      </w:r>
      <w:r w:rsidR="007769CD">
        <w:rPr>
          <w:lang w:val="en-US"/>
        </w:rPr>
        <w:t xml:space="preserve">phone? </w:t>
      </w:r>
    </w:p>
    <w:p w:rsidR="007769CD" w:rsidRDefault="007769CD">
      <w:pPr>
        <w:rPr>
          <w:lang w:val="en-US"/>
        </w:rPr>
      </w:pPr>
      <w:r>
        <w:rPr>
          <w:lang w:val="en-US"/>
        </w:rPr>
        <w:t>Where are the files stored?  Deleting files after 7 days? Select an option to save the files on the device?</w:t>
      </w:r>
    </w:p>
    <w:p w:rsidR="007769CD" w:rsidRDefault="007769CD">
      <w:pPr>
        <w:rPr>
          <w:lang w:val="en-US"/>
        </w:rPr>
      </w:pPr>
      <w:r>
        <w:rPr>
          <w:lang w:val="en-US"/>
        </w:rPr>
        <w:t xml:space="preserve">Data transfer issue? – Can use a lot of data for mobile devices? </w:t>
      </w:r>
    </w:p>
    <w:p w:rsidR="007769CD" w:rsidRDefault="007769CD">
      <w:pPr>
        <w:rPr>
          <w:lang w:val="en-US"/>
        </w:rPr>
      </w:pPr>
      <w:r>
        <w:rPr>
          <w:lang w:val="en-US"/>
        </w:rPr>
        <w:t>Hosting server? Prices?</w:t>
      </w:r>
    </w:p>
    <w:p w:rsidR="007769CD" w:rsidRDefault="007769CD">
      <w:pPr>
        <w:rPr>
          <w:lang w:val="en-US"/>
        </w:rPr>
      </w:pPr>
      <w:r>
        <w:rPr>
          <w:lang w:val="en-US"/>
        </w:rPr>
        <w:t>Labeling the file: length, username, language, level, topic, age, date, comments</w:t>
      </w:r>
      <w:r w:rsidR="00CA2DE5">
        <w:rPr>
          <w:lang w:val="en-US"/>
        </w:rPr>
        <w:t>, erasing after being listened to</w:t>
      </w:r>
    </w:p>
    <w:p w:rsidR="00CA2DE5" w:rsidRDefault="00CA2DE5">
      <w:pPr>
        <w:rPr>
          <w:lang w:val="en-US"/>
        </w:rPr>
      </w:pPr>
      <w:r>
        <w:rPr>
          <w:lang w:val="en-US"/>
        </w:rPr>
        <w:t>How would they be held? Database – SQL? Some other system?</w:t>
      </w:r>
    </w:p>
    <w:p w:rsidR="001F0CE8" w:rsidRDefault="00CA2DE5">
      <w:pPr>
        <w:rPr>
          <w:lang w:val="en-US"/>
        </w:rPr>
      </w:pPr>
      <w:r>
        <w:rPr>
          <w:lang w:val="en-US"/>
        </w:rPr>
        <w:t xml:space="preserve">Refreshing the website to see </w:t>
      </w:r>
      <w:r w:rsidR="001F0CE8">
        <w:rPr>
          <w:lang w:val="en-US"/>
        </w:rPr>
        <w:t>new files?</w:t>
      </w:r>
    </w:p>
    <w:p w:rsidR="001F0CE8" w:rsidRDefault="001F0CE8">
      <w:pPr>
        <w:rPr>
          <w:lang w:val="en-US"/>
        </w:rPr>
      </w:pPr>
      <w:r>
        <w:rPr>
          <w:lang w:val="en-US"/>
        </w:rPr>
        <w:br w:type="page"/>
      </w:r>
    </w:p>
    <w:p w:rsidR="00CA2DE5" w:rsidRDefault="001F0CE8">
      <w:pPr>
        <w:rPr>
          <w:lang w:val="en-US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281305</wp:posOffset>
                </wp:positionV>
                <wp:extent cx="1323975" cy="552450"/>
                <wp:effectExtent l="0" t="0" r="28575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E8" w:rsidRDefault="001F0CE8" w:rsidP="001F0CE8">
                            <w:pPr>
                              <w:jc w:val="center"/>
                            </w:pPr>
                            <w: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73" style="position:absolute;margin-left:278.65pt;margin-top:22.15pt;width:104.25pt;height:4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F0CE8" w:rsidRDefault="001F0CE8" w:rsidP="001F0CE8">
                      <w:pPr>
                        <w:jc w:val="center"/>
                      </w:pPr>
                      <w:r>
                        <w:t>User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>MIB:</w:t>
      </w:r>
    </w:p>
    <w:p w:rsidR="001F0CE8" w:rsidRDefault="001F0CE8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71755</wp:posOffset>
                </wp:positionV>
                <wp:extent cx="1314450" cy="600075"/>
                <wp:effectExtent l="0" t="0" r="19050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E8" w:rsidRDefault="001F0CE8" w:rsidP="001F0CE8">
                            <w:pPr>
                              <w:jc w:val="center"/>
                            </w:pPr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9" o:spid="_x0000_s1074" style="position:absolute;margin-left:-.35pt;margin-top:5.65pt;width:103.5pt;height:4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F0CE8" w:rsidRDefault="001F0CE8" w:rsidP="001F0CE8">
                      <w:pPr>
                        <w:jc w:val="center"/>
                      </w:pPr>
                      <w:r>
                        <w:t>User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CE8" w:rsidRDefault="0079717A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-4446</wp:posOffset>
                </wp:positionH>
                <wp:positionV relativeFrom="paragraph">
                  <wp:posOffset>214630</wp:posOffset>
                </wp:positionV>
                <wp:extent cx="4867275" cy="5400675"/>
                <wp:effectExtent l="685800" t="0" r="9525" b="2857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7275" cy="5400675"/>
                        </a:xfrm>
                        <a:prstGeom prst="bentConnector3">
                          <a:avLst>
                            <a:gd name="adj1" fmla="val 1137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C22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margin-left:-.35pt;margin-top:16.9pt;width:383.25pt;height:425.2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" adj="24565" strokecolor="#5b9bd5 [3204]" strokeweight=".5pt"/>
            </w:pict>
          </mc:Fallback>
        </mc:AlternateContent>
      </w:r>
    </w:p>
    <w:p w:rsidR="001F0CE8" w:rsidRDefault="00501133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100965</wp:posOffset>
                </wp:positionV>
                <wp:extent cx="104775" cy="504825"/>
                <wp:effectExtent l="0" t="0" r="8572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EC6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6.65pt;margin-top:7.95pt;width:8.25pt;height:39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971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100965</wp:posOffset>
                </wp:positionV>
                <wp:extent cx="2924175" cy="3133725"/>
                <wp:effectExtent l="38100" t="38100" r="28575" b="285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4175" cy="313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3E777" id="Straight Arrow Connector 60" o:spid="_x0000_s1026" type="#_x0000_t32" style="position:absolute;margin-left:106.9pt;margin-top:7.95pt;width:230.25pt;height:246.7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1F0C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100965</wp:posOffset>
                </wp:positionV>
                <wp:extent cx="2714625" cy="1733550"/>
                <wp:effectExtent l="0" t="0" r="2857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E8" w:rsidRDefault="001F0CE8" w:rsidP="001F0C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F0CE8">
                              <w:rPr>
                                <w:lang w:val="en-US"/>
                              </w:rPr>
                              <w:t>See the files specified for the language</w:t>
                            </w:r>
                            <w:r w:rsidR="00132130">
                              <w:rPr>
                                <w:lang w:val="en-US"/>
                              </w:rPr>
                              <w:t xml:space="preserve"> – corked and open – see other</w:t>
                            </w:r>
                          </w:p>
                          <w:p w:rsidR="001F0CE8" w:rsidRPr="001F0CE8" w:rsidRDefault="001F0CE8" w:rsidP="001F0C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if available / how to prevent that several people look and take the same and that it’s no longer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75" style="position:absolute;margin-left:244.9pt;margin-top:7.95pt;width:213.75pt;height:13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F0CE8" w:rsidRDefault="001F0CE8" w:rsidP="001F0CE8">
                      <w:pPr>
                        <w:jc w:val="center"/>
                        <w:rPr>
                          <w:lang w:val="en-US"/>
                        </w:rPr>
                      </w:pPr>
                      <w:r w:rsidRPr="001F0CE8">
                        <w:rPr>
                          <w:lang w:val="en-US"/>
                        </w:rPr>
                        <w:t>See the files specified for the language</w:t>
                      </w:r>
                      <w:r w:rsidR="00132130">
                        <w:rPr>
                          <w:lang w:val="en-US"/>
                        </w:rPr>
                        <w:t xml:space="preserve"> – corked and open – see other</w:t>
                      </w:r>
                    </w:p>
                    <w:p w:rsidR="001F0CE8" w:rsidRPr="001F0CE8" w:rsidRDefault="001F0CE8" w:rsidP="001F0C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if available / how to prevent that several people look and take the same and that it’s no longer available?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CE8" w:rsidRPr="00EE5E71" w:rsidRDefault="00C24A7B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3310890</wp:posOffset>
                </wp:positionV>
                <wp:extent cx="1619250" cy="180022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2130" w:rsidRPr="00132130" w:rsidRDefault="00132130">
                            <w:pPr>
                              <w:rPr>
                                <w:lang w:val="en-US"/>
                              </w:rPr>
                            </w:pPr>
                            <w:r w:rsidRPr="00132130">
                              <w:rPr>
                                <w:lang w:val="en-US"/>
                              </w:rPr>
                              <w:t>If available, set a flag that</w:t>
                            </w:r>
                            <w:r>
                              <w:rPr>
                                <w:lang w:val="en-US"/>
                              </w:rPr>
                              <w:t xml:space="preserve"> the file</w:t>
                            </w:r>
                            <w:r w:rsidRPr="00132130">
                              <w:rPr>
                                <w:lang w:val="en-US"/>
                              </w:rPr>
                              <w:t xml:space="preserve"> is no long</w:t>
                            </w:r>
                            <w:r>
                              <w:rPr>
                                <w:lang w:val="en-US"/>
                              </w:rPr>
                              <w:t xml:space="preserve">er visible to others, the user </w:t>
                            </w:r>
                            <w:r w:rsidR="00DC004D">
                              <w:rPr>
                                <w:lang w:val="en-US"/>
                              </w:rPr>
                              <w:t>2 can take up to 3 files</w:t>
                            </w:r>
                            <w:r>
                              <w:rPr>
                                <w:lang w:val="en-US"/>
                              </w:rPr>
                              <w:t>, until this one is rated, option to cancel</w:t>
                            </w:r>
                            <w:r w:rsidR="00C24A7B">
                              <w:rPr>
                                <w:lang w:val="en-US"/>
                              </w:rPr>
                              <w:t>, user has 1 hour to answer, else the MIB gets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76" type="#_x0000_t202" style="position:absolute;margin-left:145.15pt;margin-top:260.7pt;width:127.5pt;height:14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" fillcolor="white [3201]" strokeweight=".5pt">
                <v:textbox>
                  <w:txbxContent>
                    <w:p w:rsidR="00132130" w:rsidRPr="00132130" w:rsidRDefault="00132130">
                      <w:pPr>
                        <w:rPr>
                          <w:lang w:val="en-US"/>
                        </w:rPr>
                      </w:pPr>
                      <w:r w:rsidRPr="00132130">
                        <w:rPr>
                          <w:lang w:val="en-US"/>
                        </w:rPr>
                        <w:t>If available, set a flag that</w:t>
                      </w:r>
                      <w:r>
                        <w:rPr>
                          <w:lang w:val="en-US"/>
                        </w:rPr>
                        <w:t xml:space="preserve"> the file</w:t>
                      </w:r>
                      <w:r w:rsidRPr="00132130">
                        <w:rPr>
                          <w:lang w:val="en-US"/>
                        </w:rPr>
                        <w:t xml:space="preserve"> is no long</w:t>
                      </w:r>
                      <w:r>
                        <w:rPr>
                          <w:lang w:val="en-US"/>
                        </w:rPr>
                        <w:t xml:space="preserve">er visible to others, the user </w:t>
                      </w:r>
                      <w:r w:rsidR="00DC004D">
                        <w:rPr>
                          <w:lang w:val="en-US"/>
                        </w:rPr>
                        <w:t>2 can take up to 3 files</w:t>
                      </w:r>
                      <w:r>
                        <w:rPr>
                          <w:lang w:val="en-US"/>
                        </w:rPr>
                        <w:t>, until this one is rated, option to cancel</w:t>
                      </w:r>
                      <w:r w:rsidR="00C24A7B">
                        <w:rPr>
                          <w:lang w:val="en-US"/>
                        </w:rPr>
                        <w:t>, user has 1 hour to answer, else the MIB gets back</w:t>
                      </w:r>
                    </w:p>
                  </w:txbxContent>
                </v:textbox>
              </v:shap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6358890</wp:posOffset>
                </wp:positionV>
                <wp:extent cx="1276350" cy="1609725"/>
                <wp:effectExtent l="0" t="0" r="19050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00D" w:rsidRPr="001853B8" w:rsidRDefault="00DD200D">
                            <w:pPr>
                              <w:rPr>
                                <w:lang w:val="en-US"/>
                              </w:rPr>
                            </w:pPr>
                            <w:r w:rsidRPr="001853B8">
                              <w:rPr>
                                <w:lang w:val="en-US"/>
                              </w:rPr>
                              <w:t>Scoring system</w:t>
                            </w:r>
                          </w:p>
                          <w:p w:rsidR="00DD200D" w:rsidRPr="00DD200D" w:rsidRDefault="00DD200D">
                            <w:pPr>
                              <w:rPr>
                                <w:lang w:val="en-US"/>
                              </w:rPr>
                            </w:pPr>
                            <w:r w:rsidRPr="00DD200D">
                              <w:rPr>
                                <w:lang w:val="en-US"/>
                              </w:rPr>
                              <w:t xml:space="preserve">Should there be a friend system or would that create </w:t>
                            </w:r>
                            <w:r>
                              <w:rPr>
                                <w:lang w:val="en-US"/>
                              </w:rPr>
                              <w:t>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77" type="#_x0000_t202" style="position:absolute;margin-left:70.15pt;margin-top:500.7pt;width:100.5pt;height:126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" fillcolor="white [3201]" strokeweight=".5pt">
                <v:textbox>
                  <w:txbxContent>
                    <w:p w:rsidR="00DD200D" w:rsidRPr="001853B8" w:rsidRDefault="00DD200D">
                      <w:pPr>
                        <w:rPr>
                          <w:lang w:val="en-US"/>
                        </w:rPr>
                      </w:pPr>
                      <w:r w:rsidRPr="001853B8">
                        <w:rPr>
                          <w:lang w:val="en-US"/>
                        </w:rPr>
                        <w:t>Scoring system</w:t>
                      </w:r>
                    </w:p>
                    <w:p w:rsidR="00DD200D" w:rsidRPr="00DD200D" w:rsidRDefault="00DD200D">
                      <w:pPr>
                        <w:rPr>
                          <w:lang w:val="en-US"/>
                        </w:rPr>
                      </w:pPr>
                      <w:r w:rsidRPr="00DD200D">
                        <w:rPr>
                          <w:lang w:val="en-US"/>
                        </w:rPr>
                        <w:t xml:space="preserve">Should there be a friend system or would that create </w:t>
                      </w:r>
                      <w:r>
                        <w:rPr>
                          <w:lang w:val="en-US"/>
                        </w:rPr>
                        <w:t>pressure</w:t>
                      </w:r>
                    </w:p>
                  </w:txbxContent>
                </v:textbox>
              </v:shap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D3A11F" wp14:editId="30D9186D">
                <wp:simplePos x="0" y="0"/>
                <wp:positionH relativeFrom="column">
                  <wp:posOffset>2853055</wp:posOffset>
                </wp:positionH>
                <wp:positionV relativeFrom="paragraph">
                  <wp:posOffset>5711190</wp:posOffset>
                </wp:positionV>
                <wp:extent cx="1571625" cy="157162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00D" w:rsidRPr="00132130" w:rsidRDefault="00DD200D" w:rsidP="00DD20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user 2 can take next MIB / himself he can send +1 MIB for 24h, + scores, check ranking, check badges -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A11F" id="Text Box 72" o:spid="_x0000_s1078" type="#_x0000_t202" style="position:absolute;margin-left:224.65pt;margin-top:449.7pt;width:123.75pt;height:123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" fillcolor="white [3201]" strokeweight=".5pt">
                <v:textbox>
                  <w:txbxContent>
                    <w:p w:rsidR="00DD200D" w:rsidRPr="00132130" w:rsidRDefault="00DD200D" w:rsidP="00DD20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user 2 can take next MIB / himself he can send +1 MIB for 24h, + scores, check ranking, check badges - update</w:t>
                      </w:r>
                    </w:p>
                  </w:txbxContent>
                </v:textbox>
              </v:shap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6063615</wp:posOffset>
                </wp:positionV>
                <wp:extent cx="4543425" cy="0"/>
                <wp:effectExtent l="0" t="0" r="95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94D3A" id="Straight Connector 71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477.45pt" to="409.15pt,4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4701540</wp:posOffset>
                </wp:positionV>
                <wp:extent cx="28575" cy="1362075"/>
                <wp:effectExtent l="76200" t="38100" r="66675" b="285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E10F5" id="Straight Arrow Connector 70" o:spid="_x0000_s1026" type="#_x0000_t32" style="position:absolute;margin-left:406.9pt;margin-top:370.2pt;width:2.25pt;height:107.2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BD6DB7" wp14:editId="2E2705FC">
                <wp:simplePos x="0" y="0"/>
                <wp:positionH relativeFrom="column">
                  <wp:posOffset>-785495</wp:posOffset>
                </wp:positionH>
                <wp:positionV relativeFrom="paragraph">
                  <wp:posOffset>4882515</wp:posOffset>
                </wp:positionV>
                <wp:extent cx="1438275" cy="232410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200D" w:rsidRPr="00DD200D" w:rsidRDefault="00DD200D" w:rsidP="00DD200D">
                            <w:pPr>
                              <w:rPr>
                                <w:lang w:val="en-US"/>
                              </w:rPr>
                            </w:pPr>
                            <w:r w:rsidRPr="00DD200D">
                              <w:rPr>
                                <w:lang w:val="en-US"/>
                              </w:rPr>
                              <w:t>User 1 received feedback – check if he agrees with the feedback</w:t>
                            </w:r>
                            <w:r>
                              <w:rPr>
                                <w:lang w:val="en-US"/>
                              </w:rPr>
                              <w:t xml:space="preserve"> if so the MIB is resolved / update stats, MIB sent, points, check badges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6DB7" id="Text Box 68" o:spid="_x0000_s1079" type="#_x0000_t202" style="position:absolute;margin-left:-61.85pt;margin-top:384.45pt;width:113.25pt;height:18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" fillcolor="white [3201]" strokeweight=".5pt">
                <v:textbox>
                  <w:txbxContent>
                    <w:p w:rsidR="00DD200D" w:rsidRPr="00DD200D" w:rsidRDefault="00DD200D" w:rsidP="00DD200D">
                      <w:pPr>
                        <w:rPr>
                          <w:lang w:val="en-US"/>
                        </w:rPr>
                      </w:pPr>
                      <w:r w:rsidRPr="00DD200D">
                        <w:rPr>
                          <w:lang w:val="en-US"/>
                        </w:rPr>
                        <w:t>User 1 received feedback – check if he agrees with the feedback</w:t>
                      </w:r>
                      <w:r>
                        <w:rPr>
                          <w:lang w:val="en-US"/>
                        </w:rPr>
                        <w:t xml:space="preserve"> if so the MIB is resolved / update stats, MIB sent, points, check badges</w:t>
                      </w:r>
                    </w:p>
                  </w:txbxContent>
                </v:textbox>
              </v:shape>
            </w:pict>
          </mc:Fallback>
        </mc:AlternateContent>
      </w:r>
      <w:r w:rsidR="00DD20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3796665</wp:posOffset>
                </wp:positionV>
                <wp:extent cx="1543050" cy="90487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717A" w:rsidRPr="0079717A" w:rsidRDefault="0079717A">
                            <w:pPr>
                              <w:rPr>
                                <w:lang w:val="en-US"/>
                              </w:rPr>
                            </w:pPr>
                            <w:r w:rsidRPr="0079717A">
                              <w:rPr>
                                <w:lang w:val="en-US"/>
                              </w:rPr>
                              <w:t>Show MIB as opened a</w:t>
                            </w:r>
                            <w:r w:rsidR="005222BA">
                              <w:rPr>
                                <w:lang w:val="en-US"/>
                              </w:rPr>
                              <w:t xml:space="preserve">nd </w:t>
                            </w:r>
                            <w:r w:rsidRPr="0079717A">
                              <w:rPr>
                                <w:lang w:val="en-US"/>
                              </w:rPr>
                              <w:t>rated, allow to be rated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80" type="#_x0000_t202" style="position:absolute;margin-left:7.15pt;margin-top:298.95pt;width:121.5pt;height:7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" fillcolor="white [3201]" strokeweight=".5pt">
                <v:textbox>
                  <w:txbxContent>
                    <w:p w:rsidR="0079717A" w:rsidRPr="0079717A" w:rsidRDefault="0079717A">
                      <w:pPr>
                        <w:rPr>
                          <w:lang w:val="en-US"/>
                        </w:rPr>
                      </w:pPr>
                      <w:r w:rsidRPr="0079717A">
                        <w:rPr>
                          <w:lang w:val="en-US"/>
                        </w:rPr>
                        <w:t>Show MIB as opened a</w:t>
                      </w:r>
                      <w:r w:rsidR="005222BA">
                        <w:rPr>
                          <w:lang w:val="en-US"/>
                        </w:rPr>
                        <w:t xml:space="preserve">nd </w:t>
                      </w:r>
                      <w:r w:rsidRPr="0079717A">
                        <w:rPr>
                          <w:lang w:val="en-US"/>
                        </w:rPr>
                        <w:t>rated, allow to be rated again</w:t>
                      </w:r>
                    </w:p>
                  </w:txbxContent>
                </v:textbox>
              </v:shape>
            </w:pict>
          </mc:Fallback>
        </mc:AlternateContent>
      </w:r>
      <w:r w:rsidR="007971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2748915</wp:posOffset>
                </wp:positionV>
                <wp:extent cx="2171700" cy="1971675"/>
                <wp:effectExtent l="0" t="0" r="19050" b="2857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71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Default="0079717A" w:rsidP="007971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9717A">
                              <w:rPr>
                                <w:lang w:val="en-US"/>
                              </w:rPr>
                              <w:t>Listen, tap if the words have appeared,</w:t>
                            </w:r>
                            <w:r>
                              <w:rPr>
                                <w:lang w:val="en-US"/>
                              </w:rPr>
                              <w:t xml:space="preserve"> rate grammar,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pronounciation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overall, good at, should work on, general comments </w:t>
                            </w:r>
                            <w:r w:rsidR="00DD200D">
                              <w:rPr>
                                <w:lang w:val="en-US"/>
                              </w:rPr>
                              <w:t>– send feedback</w:t>
                            </w:r>
                          </w:p>
                          <w:p w:rsidR="0079717A" w:rsidRPr="0079717A" w:rsidRDefault="0079717A" w:rsidP="007971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4" o:spid="_x0000_s1081" style="position:absolute;margin-left:299.65pt;margin-top:216.45pt;width:171pt;height:155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9717A" w:rsidRDefault="0079717A" w:rsidP="0079717A">
                      <w:pPr>
                        <w:jc w:val="center"/>
                        <w:rPr>
                          <w:lang w:val="en-US"/>
                        </w:rPr>
                      </w:pPr>
                      <w:r w:rsidRPr="0079717A">
                        <w:rPr>
                          <w:lang w:val="en-US"/>
                        </w:rPr>
                        <w:t>Listen, tap if the words have appeared,</w:t>
                      </w:r>
                      <w:r>
                        <w:rPr>
                          <w:lang w:val="en-US"/>
                        </w:rPr>
                        <w:t xml:space="preserve"> rate grammar, </w:t>
                      </w:r>
                      <w:proofErr w:type="spellStart"/>
                      <w:r>
                        <w:rPr>
                          <w:lang w:val="en-US"/>
                        </w:rPr>
                        <w:t>pronounciation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overall, good at, should work on, general comments </w:t>
                      </w:r>
                      <w:r w:rsidR="00DD200D">
                        <w:rPr>
                          <w:lang w:val="en-US"/>
                        </w:rPr>
                        <w:t>– send feedback</w:t>
                      </w:r>
                    </w:p>
                    <w:p w:rsidR="0079717A" w:rsidRPr="0079717A" w:rsidRDefault="0079717A" w:rsidP="0079717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971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4862830</wp:posOffset>
                </wp:positionH>
                <wp:positionV relativeFrom="paragraph">
                  <wp:posOffset>4720590</wp:posOffset>
                </wp:positionV>
                <wp:extent cx="0" cy="3238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111EE" id="Straight Connector 6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pt,371.7pt" to="382.9pt,3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971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3463290</wp:posOffset>
                </wp:positionV>
                <wp:extent cx="0" cy="1581150"/>
                <wp:effectExtent l="76200" t="38100" r="571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8B445" id="Straight Arrow Connector 64" o:spid="_x0000_s1026" type="#_x0000_t32" style="position:absolute;margin-left:68.65pt;margin-top:272.7pt;width:0;height:124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79717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2052955</wp:posOffset>
                </wp:positionV>
                <wp:extent cx="1704975" cy="561975"/>
                <wp:effectExtent l="0" t="0" r="28575" b="285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Pr="0079717A" w:rsidRDefault="0079717A" w:rsidP="007971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9717A">
                              <w:rPr>
                                <w:lang w:val="en-US"/>
                              </w:rPr>
                              <w:t>The user can see that his MIB is 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1" o:spid="_x0000_s1082" style="position:absolute;margin-left:235.85pt;margin-top:161.65pt;width:134.25pt;height:4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9717A" w:rsidRPr="0079717A" w:rsidRDefault="0079717A" w:rsidP="0079717A">
                      <w:pPr>
                        <w:jc w:val="center"/>
                        <w:rPr>
                          <w:lang w:val="en-US"/>
                        </w:rPr>
                      </w:pPr>
                      <w:r w:rsidRPr="0079717A">
                        <w:rPr>
                          <w:lang w:val="en-US"/>
                        </w:rPr>
                        <w:t>The user can see that his MIB is assigned</w:t>
                      </w:r>
                    </w:p>
                  </w:txbxContent>
                </v:textbox>
              </v:roundrect>
            </w:pict>
          </mc:Fallback>
        </mc:AlternateContent>
      </w:r>
      <w:r w:rsidR="0013213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1510029</wp:posOffset>
                </wp:positionH>
                <wp:positionV relativeFrom="paragraph">
                  <wp:posOffset>3177540</wp:posOffset>
                </wp:positionV>
                <wp:extent cx="2200275" cy="152400"/>
                <wp:effectExtent l="0" t="57150" r="4762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152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D1378" id="Straight Arrow Connector 56" o:spid="_x0000_s1026" type="#_x0000_t32" style="position:absolute;margin-left:118.9pt;margin-top:250.2pt;width:173.25pt;height:1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F0C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786765</wp:posOffset>
                </wp:positionV>
                <wp:extent cx="1724025" cy="1962150"/>
                <wp:effectExtent l="38100" t="38100" r="4762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1962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BE09E" id="Straight Arrow Connector 55" o:spid="_x0000_s1026" type="#_x0000_t32" style="position:absolute;margin-left:114.4pt;margin-top:61.95pt;width:135.75pt;height:154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F0C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2748915</wp:posOffset>
                </wp:positionV>
                <wp:extent cx="1209675" cy="666750"/>
                <wp:effectExtent l="0" t="0" r="28575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E8" w:rsidRDefault="001F0CE8" w:rsidP="001F0CE8">
                            <w:pPr>
                              <w:jc w:val="center"/>
                            </w:pPr>
                            <w:r>
                              <w:t xml:space="preserve">Server </w:t>
                            </w:r>
                          </w:p>
                          <w:p w:rsidR="001F0CE8" w:rsidRDefault="001F0CE8" w:rsidP="001F0CE8">
                            <w:pPr>
                              <w:jc w:val="center"/>
                            </w:pPr>
                            <w:r>
                              <w:t>Store the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0" o:spid="_x0000_s1083" style="position:absolute;margin-left:19.15pt;margin-top:216.45pt;width:95.25pt;height:5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F0CE8" w:rsidRDefault="001F0CE8" w:rsidP="001F0CE8">
                      <w:pPr>
                        <w:jc w:val="center"/>
                      </w:pPr>
                      <w:r>
                        <w:t xml:space="preserve">Server </w:t>
                      </w:r>
                    </w:p>
                    <w:p w:rsidR="001F0CE8" w:rsidRDefault="001F0CE8" w:rsidP="001F0CE8">
                      <w:pPr>
                        <w:jc w:val="center"/>
                      </w:pPr>
                      <w:r>
                        <w:t>Store the file</w:t>
                      </w:r>
                    </w:p>
                  </w:txbxContent>
                </v:textbox>
              </v:roundrect>
            </w:pict>
          </mc:Fallback>
        </mc:AlternateContent>
      </w:r>
      <w:r w:rsidR="001F0C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1320165</wp:posOffset>
                </wp:positionV>
                <wp:extent cx="38100" cy="137160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6EF3D" id="Straight Arrow Connector 51" o:spid="_x0000_s1026" type="#_x0000_t32" style="position:absolute;margin-left:68.65pt;margin-top:103.95pt;width:3pt;height:108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F0C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339089</wp:posOffset>
                </wp:positionV>
                <wp:extent cx="1695450" cy="981075"/>
                <wp:effectExtent l="0" t="0" r="19050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CE8" w:rsidRPr="001F0CE8" w:rsidRDefault="001F0CE8" w:rsidP="001F0C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F0CE8">
                              <w:rPr>
                                <w:lang w:val="en-US"/>
                              </w:rPr>
                              <w:t xml:space="preserve">Select the topic </w:t>
                            </w:r>
                            <w:proofErr w:type="gramStart"/>
                            <w:r w:rsidRPr="001F0CE8">
                              <w:rPr>
                                <w:lang w:val="en-US"/>
                              </w:rPr>
                              <w:t>/  confirm</w:t>
                            </w:r>
                            <w:proofErr w:type="gramEnd"/>
                            <w:r w:rsidRPr="001F0CE8">
                              <w:rPr>
                                <w:lang w:val="en-US"/>
                              </w:rPr>
                              <w:t xml:space="preserve"> language / file get labe</w:t>
                            </w:r>
                            <w:r>
                              <w:rPr>
                                <w:lang w:val="en-US"/>
                              </w:rPr>
                              <w:t xml:space="preserve">led / </w:t>
                            </w:r>
                            <w:r w:rsidRPr="001F0CE8">
                              <w:rPr>
                                <w:lang w:val="en-US"/>
                              </w:rPr>
                              <w:t>record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85" style="position:absolute;margin-left:3.4pt;margin-top:26.7pt;width:133.5pt;height:7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F0CE8" w:rsidRPr="001F0CE8" w:rsidRDefault="001F0CE8" w:rsidP="001F0CE8">
                      <w:pPr>
                        <w:jc w:val="center"/>
                        <w:rPr>
                          <w:lang w:val="en-US"/>
                        </w:rPr>
                      </w:pPr>
                      <w:r w:rsidRPr="001F0CE8">
                        <w:rPr>
                          <w:lang w:val="en-US"/>
                        </w:rPr>
                        <w:t xml:space="preserve">Select the topic </w:t>
                      </w:r>
                      <w:proofErr w:type="gramStart"/>
                      <w:r w:rsidRPr="001F0CE8">
                        <w:rPr>
                          <w:lang w:val="en-US"/>
                        </w:rPr>
                        <w:t>/  confirm</w:t>
                      </w:r>
                      <w:proofErr w:type="gramEnd"/>
                      <w:r w:rsidRPr="001F0CE8">
                        <w:rPr>
                          <w:lang w:val="en-US"/>
                        </w:rPr>
                        <w:t xml:space="preserve"> language / file get labe</w:t>
                      </w:r>
                      <w:r>
                        <w:rPr>
                          <w:lang w:val="en-US"/>
                        </w:rPr>
                        <w:t xml:space="preserve">led / </w:t>
                      </w:r>
                      <w:r w:rsidRPr="001F0CE8">
                        <w:rPr>
                          <w:lang w:val="en-US"/>
                        </w:rPr>
                        <w:t>record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1F0CE8" w:rsidRPr="00EE5E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F24" w:rsidRDefault="00B11F24" w:rsidP="006E5912">
      <w:pPr>
        <w:spacing w:after="0" w:line="240" w:lineRule="auto"/>
      </w:pPr>
      <w:r>
        <w:separator/>
      </w:r>
    </w:p>
  </w:endnote>
  <w:endnote w:type="continuationSeparator" w:id="0">
    <w:p w:rsidR="00B11F24" w:rsidRDefault="00B11F24" w:rsidP="006E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912" w:rsidRDefault="006E5912" w:rsidP="006E5912">
    <w:pPr>
      <w:pStyle w:val="Footer"/>
      <w:jc w:val="center"/>
      <w:rPr>
        <w:rFonts w:ascii="Arial Unicode MS" w:hAnsi="Arial Unicode MS"/>
        <w:color w:val="000000"/>
        <w:sz w:val="17"/>
      </w:rPr>
    </w:pPr>
    <w:bookmarkStart w:id="2" w:name="aliashAdvancedHF1FooterEvenPages"/>
    <w:r w:rsidRPr="006E5912">
      <w:rPr>
        <w:rFonts w:ascii="Arial Unicode MS" w:hAnsi="Arial Unicode MS"/>
        <w:color w:val="000000"/>
        <w:sz w:val="17"/>
      </w:rPr>
      <w:t>For internal use only</w:t>
    </w:r>
  </w:p>
  <w:bookmarkEnd w:id="2"/>
  <w:p w:rsidR="006E5912" w:rsidRDefault="006E5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912" w:rsidRDefault="006E5912" w:rsidP="006E5912">
    <w:pPr>
      <w:pStyle w:val="Footer"/>
      <w:jc w:val="center"/>
      <w:rPr>
        <w:rFonts w:ascii="Arial Unicode MS" w:hAnsi="Arial Unicode MS"/>
        <w:color w:val="000000"/>
        <w:sz w:val="17"/>
      </w:rPr>
    </w:pPr>
    <w:bookmarkStart w:id="3" w:name="aliashAdvancedHF1FooterPrimary"/>
    <w:r w:rsidRPr="006E5912">
      <w:rPr>
        <w:rFonts w:ascii="Arial Unicode MS" w:hAnsi="Arial Unicode MS"/>
        <w:color w:val="000000"/>
        <w:sz w:val="17"/>
      </w:rPr>
      <w:t>For internal use only</w:t>
    </w:r>
  </w:p>
  <w:bookmarkEnd w:id="3"/>
  <w:p w:rsidR="006E5912" w:rsidRDefault="006E59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912" w:rsidRDefault="006E5912" w:rsidP="006E5912">
    <w:pPr>
      <w:pStyle w:val="Footer"/>
      <w:jc w:val="center"/>
      <w:rPr>
        <w:rFonts w:ascii="Arial Unicode MS" w:hAnsi="Arial Unicode MS"/>
        <w:color w:val="000000"/>
        <w:sz w:val="17"/>
      </w:rPr>
    </w:pPr>
    <w:bookmarkStart w:id="4" w:name="aliashAdvancedHF1FooterFirstPage"/>
    <w:r w:rsidRPr="006E5912">
      <w:rPr>
        <w:rFonts w:ascii="Arial Unicode MS" w:hAnsi="Arial Unicode MS"/>
        <w:color w:val="000000"/>
        <w:sz w:val="17"/>
      </w:rPr>
      <w:t>For internal use only</w:t>
    </w:r>
  </w:p>
  <w:bookmarkEnd w:id="4"/>
  <w:p w:rsidR="006E5912" w:rsidRDefault="006E5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F24" w:rsidRDefault="00B11F24" w:rsidP="006E5912">
      <w:pPr>
        <w:spacing w:after="0" w:line="240" w:lineRule="auto"/>
      </w:pPr>
      <w:r>
        <w:separator/>
      </w:r>
    </w:p>
  </w:footnote>
  <w:footnote w:type="continuationSeparator" w:id="0">
    <w:p w:rsidR="00B11F24" w:rsidRDefault="00B11F24" w:rsidP="006E5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912" w:rsidRDefault="006E59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912" w:rsidRDefault="006E59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912" w:rsidRDefault="006E59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3400C"/>
    <w:multiLevelType w:val="hybridMultilevel"/>
    <w:tmpl w:val="30BE4AB0"/>
    <w:lvl w:ilvl="0" w:tplc="2160BE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E8D"/>
    <w:rsid w:val="000F3299"/>
    <w:rsid w:val="00132130"/>
    <w:rsid w:val="001853B8"/>
    <w:rsid w:val="001A0074"/>
    <w:rsid w:val="001A22BF"/>
    <w:rsid w:val="001F0CE8"/>
    <w:rsid w:val="00242144"/>
    <w:rsid w:val="002E0615"/>
    <w:rsid w:val="003857F6"/>
    <w:rsid w:val="004844F7"/>
    <w:rsid w:val="004A19CD"/>
    <w:rsid w:val="00501133"/>
    <w:rsid w:val="005222BA"/>
    <w:rsid w:val="0058244B"/>
    <w:rsid w:val="006C0404"/>
    <w:rsid w:val="006E5912"/>
    <w:rsid w:val="0076035C"/>
    <w:rsid w:val="007769CD"/>
    <w:rsid w:val="007950AC"/>
    <w:rsid w:val="0079717A"/>
    <w:rsid w:val="007E1965"/>
    <w:rsid w:val="007E7B97"/>
    <w:rsid w:val="008D5A5A"/>
    <w:rsid w:val="008F2E08"/>
    <w:rsid w:val="00963958"/>
    <w:rsid w:val="009B52F1"/>
    <w:rsid w:val="00A178A0"/>
    <w:rsid w:val="00A32CB2"/>
    <w:rsid w:val="00A544FC"/>
    <w:rsid w:val="00A72843"/>
    <w:rsid w:val="00A838E7"/>
    <w:rsid w:val="00A95FA5"/>
    <w:rsid w:val="00B11F24"/>
    <w:rsid w:val="00B35ECB"/>
    <w:rsid w:val="00B4167B"/>
    <w:rsid w:val="00B74682"/>
    <w:rsid w:val="00C105AC"/>
    <w:rsid w:val="00C24A7B"/>
    <w:rsid w:val="00CA2DE5"/>
    <w:rsid w:val="00CB771B"/>
    <w:rsid w:val="00D930B4"/>
    <w:rsid w:val="00DA2E8D"/>
    <w:rsid w:val="00DA6086"/>
    <w:rsid w:val="00DC004D"/>
    <w:rsid w:val="00DD200D"/>
    <w:rsid w:val="00E04E23"/>
    <w:rsid w:val="00E931FD"/>
    <w:rsid w:val="00E938E2"/>
    <w:rsid w:val="00EE5E71"/>
    <w:rsid w:val="00FD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F59A"/>
  <w15:chartTrackingRefBased/>
  <w15:docId w15:val="{9961D35D-9C1E-4E6E-A159-97B6D6A6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12"/>
  </w:style>
  <w:style w:type="paragraph" w:styleId="Footer">
    <w:name w:val="footer"/>
    <w:basedOn w:val="Normal"/>
    <w:link w:val="FooterChar"/>
    <w:uiPriority w:val="99"/>
    <w:unhideWhenUsed/>
    <w:rsid w:val="006E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D35E7-EA89-449A-BB7E-6ADC4AD5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Stuszek</dc:creator>
  <cp:keywords>For internal use only</cp:keywords>
  <dc:description/>
  <cp:lastModifiedBy>Annemeisj ...</cp:lastModifiedBy>
  <cp:revision>16</cp:revision>
  <dcterms:created xsi:type="dcterms:W3CDTF">2018-05-02T19:15:00Z</dcterms:created>
  <dcterms:modified xsi:type="dcterms:W3CDTF">2018-05-05T18:04:00Z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ef4423c4-8ab2-4334-8360-e6f83ecdc1f5</vt:lpwstr>
  </property>
  <property fmtid="{D5CDD505-2E9C-101B-9397-08002B2CF9AE}" pid="3" name="db.comClassification">
    <vt:lpwstr>For internal use only</vt:lpwstr>
  </property>
  <property fmtid="{D5CDD505-2E9C-101B-9397-08002B2CF9AE}" pid="4" name="aliashDocumentMarking">
    <vt:lpwstr>For internal use only</vt:lpwstr>
  </property>
</Properties>
</file>