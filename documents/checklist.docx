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12"/>
        <w:tblW w:w="0" w:type="auto"/>
        <w:tblLook w:val="04A0" w:firstRow="1" w:lastRow="0" w:firstColumn="1" w:lastColumn="0" w:noHBand="0" w:noVBand="1"/>
      </w:tblPr>
      <w:tblGrid>
        <w:gridCol w:w="1756"/>
        <w:gridCol w:w="1735"/>
        <w:gridCol w:w="2134"/>
        <w:gridCol w:w="1900"/>
        <w:gridCol w:w="1864"/>
        <w:gridCol w:w="1485"/>
        <w:gridCol w:w="1421"/>
        <w:gridCol w:w="1498"/>
        <w:gridCol w:w="1595"/>
      </w:tblGrid>
      <w:tr w:rsidR="00A279F7" w:rsidTr="00F24D7B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EC3A3C" w:rsidRDefault="00EC3A3C" w:rsidP="00C56D12">
            <w:pPr>
              <w:jc w:val="center"/>
            </w:pPr>
            <w:r>
              <w:t>1</w:t>
            </w:r>
            <w:r w:rsidRPr="00EC3A3C">
              <w:rPr>
                <w:vertAlign w:val="superscript"/>
              </w:rPr>
              <w:t>st</w:t>
            </w:r>
            <w:r>
              <w:t xml:space="preserve"> month:</w:t>
            </w: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  <w:r>
              <w:t>Toast presentation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EC3A3C" w:rsidRDefault="00EC3A3C" w:rsidP="00C56D12">
            <w:pPr>
              <w:jc w:val="center"/>
            </w:pPr>
            <w:r>
              <w:t>Website draft</w:t>
            </w: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  <w:r>
              <w:t>Website Content draft</w:t>
            </w:r>
          </w:p>
        </w:tc>
        <w:tc>
          <w:tcPr>
            <w:tcW w:w="1864" w:type="dxa"/>
            <w:vAlign w:val="center"/>
          </w:tcPr>
          <w:p w:rsidR="00EC3A3C" w:rsidRDefault="00EC3A3C" w:rsidP="00C56D12">
            <w:pPr>
              <w:jc w:val="center"/>
            </w:pPr>
            <w:r>
              <w:t>100 sentences</w:t>
            </w:r>
          </w:p>
        </w:tc>
        <w:tc>
          <w:tcPr>
            <w:tcW w:w="1485" w:type="dxa"/>
            <w:vAlign w:val="center"/>
          </w:tcPr>
          <w:p w:rsidR="00EC3A3C" w:rsidRDefault="00EC3A3C" w:rsidP="00C56D12">
            <w:pPr>
              <w:jc w:val="center"/>
            </w:pPr>
            <w:r>
              <w:t>10 badges</w:t>
            </w:r>
          </w:p>
        </w:tc>
        <w:tc>
          <w:tcPr>
            <w:tcW w:w="1372" w:type="dxa"/>
            <w:vAlign w:val="center"/>
          </w:tcPr>
          <w:p w:rsidR="00EC3A3C" w:rsidRDefault="00F24D7B" w:rsidP="00C56D12">
            <w:pPr>
              <w:jc w:val="center"/>
            </w:pPr>
            <w:r>
              <w:t>Website draft v2</w:t>
            </w: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EC3A3C" w:rsidRDefault="00EC3A3C" w:rsidP="00C56D12">
            <w:pPr>
              <w:jc w:val="center"/>
            </w:pPr>
          </w:p>
        </w:tc>
      </w:tr>
      <w:tr w:rsidR="00A279F7" w:rsidTr="004853B7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General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D82ABF" w:rsidRDefault="00D82ABF" w:rsidP="00C56D12">
            <w:pPr>
              <w:jc w:val="center"/>
            </w:pPr>
            <w:r>
              <w:t xml:space="preserve">Create one main repository – </w:t>
            </w:r>
            <w:proofErr w:type="spellStart"/>
            <w:r w:rsidR="004853B7">
              <w:t>github</w:t>
            </w:r>
            <w:proofErr w:type="spellEnd"/>
          </w:p>
        </w:tc>
        <w:tc>
          <w:tcPr>
            <w:tcW w:w="0" w:type="auto"/>
            <w:vAlign w:val="center"/>
          </w:tcPr>
          <w:p w:rsidR="00D82ABF" w:rsidRDefault="0081298B" w:rsidP="00C56D12">
            <w:pPr>
              <w:jc w:val="center"/>
            </w:pPr>
            <w:r>
              <w:t>Who could help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D82ABF" w:rsidRDefault="00C56D12" w:rsidP="00C56D12">
            <w:pPr>
              <w:jc w:val="center"/>
            </w:pPr>
            <w:r>
              <w:t>Checklist</w:t>
            </w:r>
          </w:p>
        </w:tc>
        <w:tc>
          <w:tcPr>
            <w:tcW w:w="1864" w:type="dxa"/>
            <w:vAlign w:val="center"/>
          </w:tcPr>
          <w:p w:rsidR="00D82ABF" w:rsidRDefault="00F24D7B" w:rsidP="00C56D12">
            <w:pPr>
              <w:jc w:val="center"/>
            </w:pPr>
            <w:proofErr w:type="spellStart"/>
            <w:r>
              <w:t>Conact</w:t>
            </w:r>
            <w:proofErr w:type="spellEnd"/>
            <w:r>
              <w:t xml:space="preserve"> Sergio</w:t>
            </w:r>
          </w:p>
        </w:tc>
        <w:tc>
          <w:tcPr>
            <w:tcW w:w="1485" w:type="dxa"/>
            <w:vAlign w:val="center"/>
          </w:tcPr>
          <w:p w:rsidR="00D82ABF" w:rsidRDefault="00F24D7B" w:rsidP="00C56D12">
            <w:pPr>
              <w:jc w:val="center"/>
            </w:pPr>
            <w:r>
              <w:t>Get hosting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website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 xml:space="preserve">Create </w:t>
            </w:r>
            <w:proofErr w:type="spellStart"/>
            <w:r>
              <w:t>wordpress</w:t>
            </w:r>
            <w:proofErr w:type="spellEnd"/>
            <w:r>
              <w:t xml:space="preserve"> blog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Create layout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 xml:space="preserve">Check other </w:t>
            </w:r>
            <w:proofErr w:type="gramStart"/>
            <w:r>
              <w:t>nice looking</w:t>
            </w:r>
            <w:proofErr w:type="gramEnd"/>
            <w:r>
              <w:t xml:space="preserve"> websites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Write the concept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 xml:space="preserve">Prepare a </w:t>
            </w:r>
            <w:proofErr w:type="spellStart"/>
            <w:r>
              <w:t>mockup</w:t>
            </w:r>
            <w:proofErr w:type="spellEnd"/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 xml:space="preserve">Concept of the </w:t>
            </w:r>
            <w:proofErr w:type="spellStart"/>
            <w:r>
              <w:t>mainpage</w:t>
            </w:r>
            <w:proofErr w:type="spellEnd"/>
            <w:r>
              <w:t xml:space="preserve"> parts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Someone to edit / check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badges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Generic concept / word file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Country Specific concept/ word file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Sentences General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300 in total: base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 xml:space="preserve">100 general </w:t>
            </w:r>
            <w:proofErr w:type="gramStart"/>
            <w:r>
              <w:t>concept</w:t>
            </w:r>
            <w:proofErr w:type="gramEnd"/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 xml:space="preserve">50 </w:t>
            </w:r>
            <w:proofErr w:type="gramStart"/>
            <w:r>
              <w:t>basic</w:t>
            </w:r>
            <w:proofErr w:type="gramEnd"/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25 inter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25 adv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Directory to store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Categories concept</w:t>
            </w: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Sentences Random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200 random: /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 xml:space="preserve">80 </w:t>
            </w:r>
            <w:proofErr w:type="gramStart"/>
            <w:r>
              <w:t>basic</w:t>
            </w:r>
            <w:proofErr w:type="gramEnd"/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60 inter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60 adv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Directory to store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proofErr w:type="spellStart"/>
            <w:proofErr w:type="gramStart"/>
            <w:r>
              <w:t>Content:idioms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30 idioms per language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directory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Files to store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Articles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Giving feedback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Preparing yourself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Motivation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Learning tips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systematic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motivation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Small chunks</w:t>
            </w:r>
          </w:p>
        </w:tc>
        <w:tc>
          <w:tcPr>
            <w:tcW w:w="0" w:type="auto"/>
            <w:vAlign w:val="center"/>
          </w:tcPr>
          <w:p w:rsidR="00D82ABF" w:rsidRDefault="00997B4C" w:rsidP="00C56D12">
            <w:pPr>
              <w:jc w:val="center"/>
            </w:pPr>
            <w:r>
              <w:t xml:space="preserve">Using </w:t>
            </w:r>
            <w:proofErr w:type="spellStart"/>
            <w:r>
              <w:t>lang</w:t>
            </w:r>
            <w:proofErr w:type="spellEnd"/>
            <w:r>
              <w:t xml:space="preserve"> shark with other tools: books etc</w:t>
            </w:r>
          </w:p>
        </w:tc>
      </w:tr>
      <w:tr w:rsidR="00646D4C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46D4C" w:rsidRDefault="00646D4C" w:rsidP="00C56D12">
            <w:pPr>
              <w:jc w:val="center"/>
            </w:pPr>
            <w:r>
              <w:t>Content: Articles</w:t>
            </w:r>
          </w:p>
        </w:tc>
        <w:tc>
          <w:tcPr>
            <w:tcW w:w="0" w:type="auto"/>
            <w:vAlign w:val="center"/>
          </w:tcPr>
          <w:p w:rsidR="00646D4C" w:rsidRDefault="00646D4C" w:rsidP="00C56D12">
            <w:pPr>
              <w:jc w:val="center"/>
            </w:pPr>
            <w:r>
              <w:t>Learning vocabulary</w:t>
            </w:r>
          </w:p>
        </w:tc>
        <w:tc>
          <w:tcPr>
            <w:tcW w:w="0" w:type="auto"/>
            <w:vAlign w:val="center"/>
          </w:tcPr>
          <w:p w:rsidR="00646D4C" w:rsidRDefault="00646D4C" w:rsidP="00C56D12">
            <w:pPr>
              <w:jc w:val="center"/>
            </w:pPr>
            <w:r>
              <w:t>Reading books</w:t>
            </w:r>
          </w:p>
        </w:tc>
        <w:tc>
          <w:tcPr>
            <w:tcW w:w="0" w:type="auto"/>
            <w:vAlign w:val="center"/>
          </w:tcPr>
          <w:p w:rsidR="00646D4C" w:rsidRDefault="00646D4C" w:rsidP="00C56D12">
            <w:pPr>
              <w:jc w:val="center"/>
            </w:pPr>
          </w:p>
        </w:tc>
        <w:tc>
          <w:tcPr>
            <w:tcW w:w="1864" w:type="dxa"/>
            <w:vAlign w:val="center"/>
          </w:tcPr>
          <w:p w:rsidR="00646D4C" w:rsidRDefault="00646D4C" w:rsidP="00C56D12">
            <w:pPr>
              <w:jc w:val="center"/>
            </w:pPr>
          </w:p>
        </w:tc>
        <w:tc>
          <w:tcPr>
            <w:tcW w:w="1485" w:type="dxa"/>
            <w:vAlign w:val="center"/>
          </w:tcPr>
          <w:p w:rsidR="00646D4C" w:rsidRDefault="00646D4C" w:rsidP="00C56D12">
            <w:pPr>
              <w:jc w:val="center"/>
            </w:pPr>
          </w:p>
        </w:tc>
        <w:tc>
          <w:tcPr>
            <w:tcW w:w="1372" w:type="dxa"/>
            <w:vAlign w:val="center"/>
          </w:tcPr>
          <w:p w:rsidR="00646D4C" w:rsidRDefault="00646D4C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646D4C" w:rsidRDefault="00646D4C" w:rsidP="00C56D12">
            <w:pPr>
              <w:jc w:val="center"/>
            </w:pPr>
          </w:p>
        </w:tc>
        <w:tc>
          <w:tcPr>
            <w:tcW w:w="0" w:type="auto"/>
            <w:vAlign w:val="center"/>
          </w:tcPr>
          <w:p w:rsidR="00646D4C" w:rsidRDefault="00646D4C" w:rsidP="00C56D12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 Main page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What on the opening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How it works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Outcome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Lang learning consists of 3 elements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Learn yourself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Help others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 xml:space="preserve">Do you have what it takes to be a </w:t>
            </w:r>
            <w:proofErr w:type="spellStart"/>
            <w:r>
              <w:t>lang</w:t>
            </w:r>
            <w:proofErr w:type="spellEnd"/>
            <w:r>
              <w:t xml:space="preserve"> shark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A279F7" w:rsidTr="00C56D12">
        <w:trPr>
          <w:trHeight w:val="445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t>Content: Outcome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Creativity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Confidence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Quick-witted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Listening skills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Travelling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friends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fun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Busy</w:t>
            </w: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D82ABF" w:rsidRDefault="00D82ABF" w:rsidP="00C56D12">
            <w:pPr>
              <w:jc w:val="center"/>
            </w:pPr>
            <w:r>
              <w:lastRenderedPageBreak/>
              <w:t>Content: Outcome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Improvisation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Handling stress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presentation</w:t>
            </w:r>
          </w:p>
        </w:tc>
        <w:tc>
          <w:tcPr>
            <w:tcW w:w="1864" w:type="dxa"/>
            <w:vAlign w:val="center"/>
          </w:tcPr>
          <w:p w:rsidR="00D82ABF" w:rsidRDefault="00D82ABF" w:rsidP="00C56D12">
            <w:pPr>
              <w:jc w:val="center"/>
            </w:pPr>
            <w:r>
              <w:t>Communication skills</w:t>
            </w:r>
          </w:p>
        </w:tc>
        <w:tc>
          <w:tcPr>
            <w:tcW w:w="1485" w:type="dxa"/>
            <w:vAlign w:val="center"/>
          </w:tcPr>
          <w:p w:rsidR="00D82ABF" w:rsidRDefault="00D82ABF" w:rsidP="00C56D12">
            <w:pPr>
              <w:jc w:val="center"/>
            </w:pPr>
            <w:r>
              <w:t>spontaneous</w:t>
            </w:r>
          </w:p>
        </w:tc>
        <w:tc>
          <w:tcPr>
            <w:tcW w:w="1372" w:type="dxa"/>
            <w:vAlign w:val="center"/>
          </w:tcPr>
          <w:p w:rsidR="00D82ABF" w:rsidRDefault="00D82ABF" w:rsidP="00C56D12">
            <w:pPr>
              <w:jc w:val="center"/>
            </w:pPr>
            <w:r>
              <w:t>prepared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  <w:r>
              <w:t>Soft skills</w:t>
            </w:r>
          </w:p>
        </w:tc>
        <w:tc>
          <w:tcPr>
            <w:tcW w:w="0" w:type="auto"/>
            <w:vAlign w:val="center"/>
          </w:tcPr>
          <w:p w:rsidR="00D82ABF" w:rsidRDefault="00D82ABF" w:rsidP="00C56D12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Content: Translations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How many languages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 xml:space="preserve">What with for ex </w:t>
            </w:r>
            <w:proofErr w:type="gramStart"/>
            <w:r>
              <w:t>DE,AT</w:t>
            </w:r>
            <w:proofErr w:type="gramEnd"/>
            <w:r>
              <w:t>,CH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Which first?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 xml:space="preserve">Who could help translate for each </w:t>
            </w:r>
            <w:proofErr w:type="spellStart"/>
            <w:r>
              <w:t>lang</w:t>
            </w:r>
            <w:proofErr w:type="spellEnd"/>
            <w:r>
              <w:t>?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Create File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646D4C">
        <w:trPr>
          <w:trHeight w:val="440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24D7B" w:rsidRDefault="00F24D7B" w:rsidP="00F24D7B">
            <w:pPr>
              <w:jc w:val="center"/>
            </w:pPr>
            <w:r>
              <w:t>Graphics folder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F24D7B" w:rsidRDefault="00646D4C" w:rsidP="00F24D7B">
            <w:pPr>
              <w:jc w:val="center"/>
            </w:pPr>
            <w:r>
              <w:t>Documents Folder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290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Content repo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sentences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badges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408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Secure domain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sharklang.net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proofErr w:type="spellStart"/>
            <w:r>
              <w:t>langshark</w:t>
            </w:r>
            <w:proofErr w:type="spellEnd"/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proofErr w:type="spellStart"/>
            <w:r>
              <w:t>javashark</w:t>
            </w:r>
            <w:proofErr w:type="spellEnd"/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proofErr w:type="spellStart"/>
            <w:proofErr w:type="gramStart"/>
            <w:r>
              <w:t>sharklang.blog</w:t>
            </w:r>
            <w:proofErr w:type="spellEnd"/>
            <w:proofErr w:type="gramEnd"/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271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Graphics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Graphic list file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Badges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For sentences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Outcome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How it works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3 elements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Folder with all flags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Interactive world map</w:t>
            </w: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User database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JEE course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Creating Social Network Course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Spring Course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SQL Course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Frontend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Social Network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Android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Audio server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How to do it?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Costs?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Server to store audio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SQL – giving the file an identifier</w:t>
            </w:r>
          </w:p>
        </w:tc>
        <w:tc>
          <w:tcPr>
            <w:tcW w:w="1485" w:type="dxa"/>
            <w:vAlign w:val="center"/>
          </w:tcPr>
          <w:p w:rsidR="00F24D7B" w:rsidRDefault="00385085" w:rsidP="00F24D7B">
            <w:pPr>
              <w:jc w:val="center"/>
            </w:pPr>
            <w:r>
              <w:t>UUID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Presentation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Graphics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Toast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 xml:space="preserve">Main </w:t>
            </w:r>
            <w:proofErr w:type="spellStart"/>
            <w:r>
              <w:t>pres</w:t>
            </w:r>
            <w:proofErr w:type="spellEnd"/>
            <w:r>
              <w:t xml:space="preserve"> - website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Portal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User bean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 xml:space="preserve">Create </w:t>
            </w:r>
            <w:proofErr w:type="spellStart"/>
            <w:r>
              <w:t>mockup</w:t>
            </w:r>
            <w:proofErr w:type="spellEnd"/>
            <w:r>
              <w:t xml:space="preserve"> layout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Logic for audio files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Mobile app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Do a course on Android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Place on app store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Compatible for different OS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 xml:space="preserve">Check other </w:t>
            </w:r>
            <w:proofErr w:type="spellStart"/>
            <w:r>
              <w:t>lang</w:t>
            </w:r>
            <w:proofErr w:type="spellEnd"/>
            <w:r>
              <w:t xml:space="preserve"> apps</w:t>
            </w:r>
          </w:p>
        </w:tc>
        <w:tc>
          <w:tcPr>
            <w:tcW w:w="1485" w:type="dxa"/>
            <w:vAlign w:val="center"/>
          </w:tcPr>
          <w:p w:rsidR="00F24D7B" w:rsidRDefault="00F67102" w:rsidP="00F24D7B">
            <w:pPr>
              <w:jc w:val="center"/>
            </w:pPr>
            <w:r>
              <w:t>Mobile phones get flipped, how to handle that</w:t>
            </w:r>
          </w:p>
        </w:tc>
        <w:tc>
          <w:tcPr>
            <w:tcW w:w="1372" w:type="dxa"/>
            <w:vAlign w:val="center"/>
          </w:tcPr>
          <w:p w:rsidR="00F24D7B" w:rsidRDefault="00256097" w:rsidP="00F24D7B">
            <w:pPr>
              <w:jc w:val="center"/>
            </w:pPr>
            <w:r>
              <w:t xml:space="preserve">Input for </w:t>
            </w:r>
            <w:proofErr w:type="spellStart"/>
            <w:r>
              <w:t>charactersets</w:t>
            </w:r>
            <w:proofErr w:type="spellEnd"/>
            <w:r>
              <w:t xml:space="preserve"> like </w:t>
            </w:r>
            <w:proofErr w:type="spellStart"/>
            <w:r>
              <w:t>chineese</w:t>
            </w:r>
            <w:proofErr w:type="spellEnd"/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Awarding active users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Cash?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Discounts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Growing the website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Adding subjects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Adding languages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Adding badges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Adding SOS MIB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Upgrading to premium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Users can send propositions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lastRenderedPageBreak/>
              <w:t>Advertising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Facebook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Twitter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Toastmasters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Friends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Lang schools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  <w:r>
              <w:t>Lang exchanges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Blogs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F24D7B" w:rsidRDefault="00F24D7B" w:rsidP="00F24D7B">
            <w:pPr>
              <w:jc w:val="center"/>
            </w:pPr>
            <w:r>
              <w:t>Possible issues: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 xml:space="preserve">No space for audio 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Banning users</w:t>
            </w: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  <w:r>
              <w:t>Failed to upload audio</w:t>
            </w:r>
          </w:p>
        </w:tc>
        <w:tc>
          <w:tcPr>
            <w:tcW w:w="1864" w:type="dxa"/>
            <w:vAlign w:val="center"/>
          </w:tcPr>
          <w:p w:rsidR="00F24D7B" w:rsidRDefault="00F24D7B" w:rsidP="00F24D7B">
            <w:pPr>
              <w:jc w:val="center"/>
            </w:pPr>
            <w:r>
              <w:t>Could not retrieve audio</w:t>
            </w:r>
          </w:p>
        </w:tc>
        <w:tc>
          <w:tcPr>
            <w:tcW w:w="1485" w:type="dxa"/>
            <w:vAlign w:val="center"/>
          </w:tcPr>
          <w:p w:rsidR="00F24D7B" w:rsidRDefault="00F24D7B" w:rsidP="00F24D7B">
            <w:pPr>
              <w:jc w:val="center"/>
            </w:pPr>
            <w:r>
              <w:t>Audio is low quality</w:t>
            </w:r>
          </w:p>
        </w:tc>
        <w:tc>
          <w:tcPr>
            <w:tcW w:w="1372" w:type="dxa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F24D7B" w:rsidRDefault="00F24D7B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  <w:r>
              <w:t>Programming</w:t>
            </w: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  <w:r>
              <w:t>Serialization of users on the server?</w:t>
            </w:r>
          </w:p>
        </w:tc>
        <w:tc>
          <w:tcPr>
            <w:tcW w:w="0" w:type="auto"/>
            <w:vAlign w:val="center"/>
          </w:tcPr>
          <w:p w:rsidR="006D0523" w:rsidRDefault="00560449" w:rsidP="00F24D7B">
            <w:pPr>
              <w:jc w:val="center"/>
            </w:pPr>
            <w:r>
              <w:t>Set an option that a user does not want to receive feedback from a specific person</w:t>
            </w:r>
          </w:p>
        </w:tc>
        <w:tc>
          <w:tcPr>
            <w:tcW w:w="0" w:type="auto"/>
            <w:vAlign w:val="center"/>
          </w:tcPr>
          <w:p w:rsidR="006D0523" w:rsidRDefault="00A279F7" w:rsidP="00F24D7B">
            <w:pPr>
              <w:jc w:val="center"/>
            </w:pPr>
            <w:r>
              <w:t>Messaging – how to handle Chinese etc characters?</w:t>
            </w: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E91C53" w:rsidP="00F24D7B">
            <w:pPr>
              <w:jc w:val="center"/>
            </w:pPr>
            <w:r>
              <w:t>User</w:t>
            </w:r>
          </w:p>
        </w:tc>
        <w:tc>
          <w:tcPr>
            <w:tcW w:w="0" w:type="auto"/>
            <w:vAlign w:val="center"/>
          </w:tcPr>
          <w:p w:rsidR="006D0523" w:rsidRDefault="00E91C53" w:rsidP="00F24D7B">
            <w:pPr>
              <w:jc w:val="center"/>
            </w:pPr>
            <w:r>
              <w:t>MIB</w:t>
            </w:r>
          </w:p>
        </w:tc>
        <w:tc>
          <w:tcPr>
            <w:tcW w:w="0" w:type="auto"/>
            <w:vAlign w:val="center"/>
          </w:tcPr>
          <w:p w:rsidR="006D0523" w:rsidRDefault="00E91C53" w:rsidP="00F24D7B">
            <w:pPr>
              <w:jc w:val="center"/>
            </w:pPr>
            <w:r>
              <w:t>Badge</w:t>
            </w: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E91C53" w:rsidP="00F24D7B">
            <w:pPr>
              <w:jc w:val="center"/>
            </w:pPr>
            <w:r>
              <w:t>File upload</w:t>
            </w:r>
          </w:p>
        </w:tc>
        <w:tc>
          <w:tcPr>
            <w:tcW w:w="0" w:type="auto"/>
            <w:vAlign w:val="center"/>
          </w:tcPr>
          <w:p w:rsidR="006D0523" w:rsidRDefault="00E91C53" w:rsidP="00F24D7B">
            <w:pPr>
              <w:jc w:val="center"/>
            </w:pPr>
            <w:r>
              <w:t>File download</w:t>
            </w:r>
          </w:p>
        </w:tc>
        <w:tc>
          <w:tcPr>
            <w:tcW w:w="0" w:type="auto"/>
            <w:vAlign w:val="center"/>
          </w:tcPr>
          <w:p w:rsidR="006D0523" w:rsidRDefault="00E91C53" w:rsidP="00F24D7B">
            <w:pPr>
              <w:jc w:val="center"/>
            </w:pPr>
            <w:r>
              <w:t>Rankings</w:t>
            </w:r>
            <w:bookmarkStart w:id="0" w:name="_GoBack"/>
            <w:bookmarkEnd w:id="0"/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  <w:tr w:rsidR="00A279F7" w:rsidTr="00C56D12">
        <w:trPr>
          <w:trHeight w:val="80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864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485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1372" w:type="dxa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  <w:tc>
          <w:tcPr>
            <w:tcW w:w="0" w:type="auto"/>
            <w:vAlign w:val="center"/>
          </w:tcPr>
          <w:p w:rsidR="006D0523" w:rsidRDefault="006D0523" w:rsidP="00F24D7B">
            <w:pPr>
              <w:jc w:val="center"/>
            </w:pPr>
          </w:p>
        </w:tc>
      </w:tr>
    </w:tbl>
    <w:p w:rsidR="00683577" w:rsidRDefault="00683577" w:rsidP="00C56D12"/>
    <w:sectPr w:rsidR="00683577" w:rsidSect="004566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A12" w:rsidRDefault="006F4A12" w:rsidP="00683577">
      <w:pPr>
        <w:spacing w:after="0" w:line="240" w:lineRule="auto"/>
      </w:pPr>
      <w:r>
        <w:separator/>
      </w:r>
    </w:p>
  </w:endnote>
  <w:endnote w:type="continuationSeparator" w:id="0">
    <w:p w:rsidR="006F4A12" w:rsidRDefault="006F4A12" w:rsidP="0068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577" w:rsidRDefault="00560449" w:rsidP="00560449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1"/>
  <w:p w:rsidR="00683577" w:rsidRDefault="0068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577" w:rsidRDefault="00560449" w:rsidP="00560449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:rsidR="00683577" w:rsidRDefault="00683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577" w:rsidRDefault="00560449" w:rsidP="00560449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:rsidR="00683577" w:rsidRDefault="00683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A12" w:rsidRDefault="006F4A12" w:rsidP="00683577">
      <w:pPr>
        <w:spacing w:after="0" w:line="240" w:lineRule="auto"/>
      </w:pPr>
      <w:r>
        <w:separator/>
      </w:r>
    </w:p>
  </w:footnote>
  <w:footnote w:type="continuationSeparator" w:id="0">
    <w:p w:rsidR="006F4A12" w:rsidRDefault="006F4A12" w:rsidP="0068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577" w:rsidRDefault="0068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577" w:rsidRDefault="006835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577" w:rsidRDefault="006835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77"/>
    <w:rsid w:val="000256AE"/>
    <w:rsid w:val="00030203"/>
    <w:rsid w:val="00256097"/>
    <w:rsid w:val="00381B10"/>
    <w:rsid w:val="00385085"/>
    <w:rsid w:val="0044597C"/>
    <w:rsid w:val="00456655"/>
    <w:rsid w:val="004853B7"/>
    <w:rsid w:val="004C53B8"/>
    <w:rsid w:val="00560449"/>
    <w:rsid w:val="00580194"/>
    <w:rsid w:val="005E5F54"/>
    <w:rsid w:val="006150B8"/>
    <w:rsid w:val="00646D4C"/>
    <w:rsid w:val="00683577"/>
    <w:rsid w:val="006D0523"/>
    <w:rsid w:val="006F4A12"/>
    <w:rsid w:val="0081298B"/>
    <w:rsid w:val="00997B4C"/>
    <w:rsid w:val="00A279F7"/>
    <w:rsid w:val="00B93B1F"/>
    <w:rsid w:val="00C56D12"/>
    <w:rsid w:val="00D82ABF"/>
    <w:rsid w:val="00E91C53"/>
    <w:rsid w:val="00EC3A3C"/>
    <w:rsid w:val="00F24D7B"/>
    <w:rsid w:val="00F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A115"/>
  <w15:chartTrackingRefBased/>
  <w15:docId w15:val="{BB5E8E5A-11FA-4EA9-ABF0-B1449699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577"/>
  </w:style>
  <w:style w:type="paragraph" w:styleId="Footer">
    <w:name w:val="footer"/>
    <w:basedOn w:val="Normal"/>
    <w:link w:val="FooterChar"/>
    <w:uiPriority w:val="99"/>
    <w:unhideWhenUsed/>
    <w:rsid w:val="0068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3353-E444-4B39-B633-6872E8D7F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Stuszek</dc:creator>
  <cp:keywords>For internal use only</cp:keywords>
  <dc:description/>
  <cp:lastModifiedBy>Annemeisj ...</cp:lastModifiedBy>
  <cp:revision>10</cp:revision>
  <dcterms:created xsi:type="dcterms:W3CDTF">2018-05-03T13:48:00Z</dcterms:created>
  <dcterms:modified xsi:type="dcterms:W3CDTF">2018-05-05T11:09:00Z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af3e996a-710f-4613-bcaa-1d92638f98b4</vt:lpwstr>
  </property>
  <property fmtid="{D5CDD505-2E9C-101B-9397-08002B2CF9AE}" pid="3" name="db.comClassification">
    <vt:lpwstr>For internal use only</vt:lpwstr>
  </property>
  <property fmtid="{D5CDD505-2E9C-101B-9397-08002B2CF9AE}" pid="4" name="aliashDocumentMarking">
    <vt:lpwstr>For internal use only</vt:lpwstr>
  </property>
</Properties>
</file>